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23654469"/>
        <w:docPartObj>
          <w:docPartGallery w:val="Cover Pages"/>
          <w:docPartUnique/>
        </w:docPartObj>
      </w:sdtPr>
      <w:sdtEndPr>
        <w:rPr>
          <w:rFonts w:ascii="Liberation Serif" w:eastAsia="Noto Serif CJK SC" w:hAnsi="Liberation Serif" w:cs="Lohit Devanagari"/>
          <w:kern w:val="3"/>
          <w:sz w:val="24"/>
          <w:szCs w:val="24"/>
          <w:lang w:eastAsia="zh-CN" w:bidi="hi-IN"/>
        </w:rPr>
      </w:sdtEndPr>
      <w:sdtContent>
        <w:p w14:paraId="78F0509F" w14:textId="75689EF3" w:rsidR="00A5447E" w:rsidRDefault="00A5447E">
          <w:pPr>
            <w:pStyle w:val="Sinespaciado"/>
            <w:rPr>
              <w:sz w:val="2"/>
            </w:rPr>
          </w:pPr>
        </w:p>
        <w:p w14:paraId="3651CC23" w14:textId="77777777" w:rsidR="00A5447E" w:rsidRDefault="00A5447E">
          <w:r>
            <w:rPr>
              <w:noProof/>
            </w:rPr>
            <mc:AlternateContent>
              <mc:Choice Requires="wps">
                <w:drawing>
                  <wp:anchor distT="0" distB="0" distL="114300" distR="114300" simplePos="0" relativeHeight="251850752" behindDoc="0" locked="0" layoutInCell="1" allowOverlap="1" wp14:anchorId="7B113599" wp14:editId="5E423B72">
                    <wp:simplePos x="0" y="0"/>
                    <wp:positionH relativeFrom="page">
                      <wp:align>center</wp:align>
                    </wp:positionH>
                    <wp:positionV relativeFrom="margin">
                      <wp:align>top</wp:align>
                    </wp:positionV>
                    <wp:extent cx="5943600" cy="914400"/>
                    <wp:effectExtent l="0" t="0" r="0" b="3810"/>
                    <wp:wrapNone/>
                    <wp:docPr id="198" name="Cuadro de texto 198"/>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248E84" w14:textId="5FB57175" w:rsidR="00A5447E" w:rsidRDefault="00A5447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 4</w:t>
                                    </w:r>
                                  </w:p>
                                </w:sdtContent>
                              </w:sdt>
                              <w:p w14:paraId="667BFEC5" w14:textId="6D47AE30" w:rsidR="00A5447E" w:rsidRDefault="00A5447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TECNICAS DE APRENDIZAJE AUTOMÁTICO</w:t>
                                    </w:r>
                                  </w:sdtContent>
                                </w:sdt>
                                <w:r>
                                  <w:t xml:space="preserve"> </w:t>
                                </w:r>
                              </w:p>
                              <w:p w14:paraId="3DE9BAD6" w14:textId="77777777" w:rsidR="00A5447E" w:rsidRDefault="00A544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113599" id="_x0000_t202" coordsize="21600,21600" o:spt="202" path="m,l,21600r21600,l21600,xe">
                    <v:stroke joinstyle="miter"/>
                    <v:path gradientshapeok="t" o:connecttype="rect"/>
                  </v:shapetype>
                  <v:shape id="Cuadro de texto 198" o:spid="_x0000_s1026" type="#_x0000_t202" style="position:absolute;margin-left:0;margin-top:0;width:468pt;height:1in;z-index:25185075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248E84" w14:textId="5FB57175" w:rsidR="00A5447E" w:rsidRDefault="00A5447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 4</w:t>
                              </w:r>
                            </w:p>
                          </w:sdtContent>
                        </w:sdt>
                        <w:p w14:paraId="667BFEC5" w14:textId="6D47AE30" w:rsidR="00A5447E" w:rsidRDefault="00A5447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TECNICAS DE APRENDIZAJE AUTOMÁTICO</w:t>
                              </w:r>
                            </w:sdtContent>
                          </w:sdt>
                          <w:r>
                            <w:t xml:space="preserve"> </w:t>
                          </w:r>
                        </w:p>
                        <w:p w14:paraId="3DE9BAD6" w14:textId="77777777" w:rsidR="00A5447E" w:rsidRDefault="00A5447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849728" behindDoc="1" locked="0" layoutInCell="1" allowOverlap="1" wp14:anchorId="2DEF70D6" wp14:editId="55C8953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199"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00"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1"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2"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3"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4"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02805E" id="Grupo 2" o:spid="_x0000_s1026" style="position:absolute;margin-left:0;margin-top:0;width:432.65pt;height:448.55pt;z-index:-25146675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JqOQYAABUhAAAOAAAAZHJzL2Uyb0RvYy54bWzsmluPm0YUx98r9TuMeKzUmJvBWPFG1aaJ&#10;KqVppGzVZxbjiwoMBbx28un7P2cYGNvgXWVXVS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CNhQmo5BgAAFSEAAA4AAAAAAAAAAAAAAAAA&#10;LgIAAGRycy9lMm9Eb2MueG1sUEsBAi0AFAAGAAgAAAAhAAog1ILaAAAABQEAAA8AAAAAAAAAAAAA&#10;AAAAkwgAAGRycy9kb3ducmV2LnhtbFBLBQYAAAAABAAEAPMAAACa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848704" behindDoc="0" locked="0" layoutInCell="1" allowOverlap="1" wp14:anchorId="0B111FCC" wp14:editId="2AFD8D28">
                    <wp:simplePos x="0" y="0"/>
                    <wp:positionH relativeFrom="page">
                      <wp:align>center</wp:align>
                    </wp:positionH>
                    <wp:positionV relativeFrom="margin">
                      <wp:align>bottom</wp:align>
                    </wp:positionV>
                    <wp:extent cx="5943600" cy="374904"/>
                    <wp:effectExtent l="0" t="0" r="0" b="2540"/>
                    <wp:wrapNone/>
                    <wp:docPr id="205" name="Cuadro de texto 205"/>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17377" w14:textId="6E0FF360" w:rsidR="00A5447E" w:rsidRDefault="00A5447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CURSO 2022/23</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4A78043" w14:textId="185B77F9" w:rsidR="00A5447E" w:rsidRDefault="00A5447E">
                                    <w:pPr>
                                      <w:pStyle w:val="Sinespaciado"/>
                                      <w:jc w:val="right"/>
                                      <w:rPr>
                                        <w:color w:val="4472C4" w:themeColor="accent1"/>
                                        <w:sz w:val="36"/>
                                        <w:szCs w:val="36"/>
                                      </w:rPr>
                                    </w:pPr>
                                    <w:r>
                                      <w:rPr>
                                        <w:color w:val="4472C4" w:themeColor="accent1"/>
                                        <w:sz w:val="36"/>
                                        <w:szCs w:val="36"/>
                                      </w:rPr>
                                      <w:t>JAVIER ABAD HERNÁNDEZ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111FCC" id="Cuadro de texto 205" o:spid="_x0000_s1027" type="#_x0000_t202" style="position:absolute;margin-left:0;margin-top:0;width:468pt;height:29.5pt;z-index:25184870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" filled="f" stroked="f" strokeweight=".5pt">
                    <v:textbox style="mso-fit-shape-to-text:t" inset="0,0,0,0">
                      <w:txbxContent>
                        <w:p w14:paraId="4AB17377" w14:textId="6E0FF360" w:rsidR="00A5447E" w:rsidRDefault="00A5447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CURSO 2022/23</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4A78043" w14:textId="185B77F9" w:rsidR="00A5447E" w:rsidRDefault="00A5447E">
                              <w:pPr>
                                <w:pStyle w:val="Sinespaciado"/>
                                <w:jc w:val="right"/>
                                <w:rPr>
                                  <w:color w:val="4472C4" w:themeColor="accent1"/>
                                  <w:sz w:val="36"/>
                                  <w:szCs w:val="36"/>
                                </w:rPr>
                              </w:pPr>
                              <w:r>
                                <w:rPr>
                                  <w:color w:val="4472C4" w:themeColor="accent1"/>
                                  <w:sz w:val="36"/>
                                  <w:szCs w:val="36"/>
                                </w:rPr>
                                <w:t>JAVIER ABAD HERNÁNDEZ</w:t>
                              </w:r>
                            </w:p>
                          </w:sdtContent>
                        </w:sdt>
                      </w:txbxContent>
                    </v:textbox>
                    <w10:wrap anchorx="page" anchory="margin"/>
                  </v:shape>
                </w:pict>
              </mc:Fallback>
            </mc:AlternateContent>
          </w:r>
        </w:p>
        <w:p w14:paraId="1BFAF21D" w14:textId="6A1B993F" w:rsidR="00A5447E" w:rsidRDefault="00A5447E">
          <w:pPr>
            <w:suppressAutoHyphens w:val="0"/>
          </w:pPr>
          <w:r>
            <w:br w:type="page"/>
          </w:r>
        </w:p>
      </w:sdtContent>
    </w:sdt>
    <w:p w14:paraId="53E4A1EB" w14:textId="77777777" w:rsidR="000B4BB9" w:rsidRDefault="000B4BB9">
      <w:pPr>
        <w:pStyle w:val="Standard"/>
      </w:pPr>
    </w:p>
    <w:p w14:paraId="4C4C8994" w14:textId="12654BF2" w:rsidR="000B4BB9" w:rsidRPr="00D76B2B" w:rsidRDefault="000B4BB9" w:rsidP="000B4BB9">
      <w:pPr>
        <w:pStyle w:val="Prrafodelista"/>
        <w:numPr>
          <w:ilvl w:val="0"/>
          <w:numId w:val="1"/>
        </w:numPr>
        <w:suppressAutoHyphens w:val="0"/>
        <w:rPr>
          <w:b/>
          <w:bCs/>
        </w:rPr>
      </w:pPr>
      <w:r w:rsidRPr="00D76B2B">
        <w:rPr>
          <w:b/>
          <w:bCs/>
        </w:rPr>
        <w:t>Descripción de los conjuntos de datos:</w:t>
      </w:r>
    </w:p>
    <w:p w14:paraId="2F46D885" w14:textId="0389BFE0" w:rsidR="000B4BB9" w:rsidRDefault="000B4BB9" w:rsidP="001005E5">
      <w:pPr>
        <w:suppressAutoHyphens w:val="0"/>
        <w:jc w:val="both"/>
      </w:pPr>
      <w:r>
        <w:t xml:space="preserve">El conjunto de datos </w:t>
      </w:r>
      <w:proofErr w:type="spellStart"/>
      <w:r>
        <w:t>Soybean</w:t>
      </w:r>
      <w:proofErr w:type="spellEnd"/>
      <w:r>
        <w:t xml:space="preserve"> contiene información sobre la presencia o ausencia de varias enfermedades en plantas de soja. Tiene un total de 683 instancias y 36 atributos, de los cuales 35 son atributos predictivos y uno es la clase objetivo. La clase objetivo consta de 19 posibles valores distintos, que representan diferentes enfermedades. El conjunto de datos se puede descargar de </w:t>
      </w:r>
      <w:hyperlink r:id="rId8" w:history="1">
        <w:r w:rsidR="001005E5" w:rsidRPr="001005E5">
          <w:rPr>
            <w:rStyle w:val="Hipervnculo"/>
          </w:rPr>
          <w:t>https://archive.ics.uci.edu/ml/datasets/Soybean+(Large)</w:t>
        </w:r>
      </w:hyperlink>
    </w:p>
    <w:p w14:paraId="4BED336B" w14:textId="77777777" w:rsidR="000B4BB9" w:rsidRDefault="000B4BB9" w:rsidP="001005E5">
      <w:pPr>
        <w:suppressAutoHyphens w:val="0"/>
        <w:jc w:val="both"/>
      </w:pPr>
    </w:p>
    <w:p w14:paraId="04C7EEFC" w14:textId="23D93EA4" w:rsidR="000B4BB9" w:rsidRDefault="000B4BB9" w:rsidP="001005E5">
      <w:pPr>
        <w:suppressAutoHyphens w:val="0"/>
        <w:jc w:val="both"/>
      </w:pPr>
      <w:r>
        <w:t xml:space="preserve">Por otro lado, el conjunto de datos Vote contiene información sobre los registros de votación de los miembros del Congreso de EE. UU. sobre ciertas cuestiones. Tiene 435 instancias y 17 atributos, de los cuales 16 son atributos predictivos y uno es la clase objetivo. La clase objetivo consta de dos posibles valores, que representan la afiliación partidista del miembro del Congreso. El conjunto de datos se puede descargar de </w:t>
      </w:r>
      <w:hyperlink r:id="rId9" w:history="1">
        <w:r w:rsidRPr="00845A9E">
          <w:rPr>
            <w:rStyle w:val="Hipervnculo"/>
          </w:rPr>
          <w:t>https://archive.ics.uci.edu/ml/datasets/congressional+voting+records</w:t>
        </w:r>
      </w:hyperlink>
      <w:r>
        <w:t>.</w:t>
      </w:r>
    </w:p>
    <w:p w14:paraId="4EDF5131" w14:textId="77777777" w:rsidR="000B4BB9" w:rsidRDefault="000B4BB9" w:rsidP="001005E5">
      <w:pPr>
        <w:suppressAutoHyphens w:val="0"/>
        <w:jc w:val="both"/>
      </w:pPr>
    </w:p>
    <w:p w14:paraId="200C8A9B" w14:textId="57B0D689" w:rsidR="000B4BB9" w:rsidRPr="00D76B2B" w:rsidRDefault="000B4BB9" w:rsidP="000B4BB9">
      <w:pPr>
        <w:pStyle w:val="Prrafodelista"/>
        <w:numPr>
          <w:ilvl w:val="0"/>
          <w:numId w:val="1"/>
        </w:numPr>
        <w:rPr>
          <w:b/>
          <w:bCs/>
        </w:rPr>
      </w:pPr>
      <w:r w:rsidRPr="00D76B2B">
        <w:rPr>
          <w:b/>
          <w:bCs/>
        </w:rPr>
        <w:t>Descripción de los algoritmos:</w:t>
      </w:r>
    </w:p>
    <w:p w14:paraId="00128C39" w14:textId="1926D467" w:rsidR="000B4BB9" w:rsidRDefault="000B4BB9" w:rsidP="001005E5">
      <w:pPr>
        <w:suppressAutoHyphens w:val="0"/>
        <w:jc w:val="both"/>
      </w:pPr>
      <w:r w:rsidRPr="000B4BB9">
        <w:t xml:space="preserve">En este trabajo se utilizarán dos algoritmos de árboles de decisión: J48 y un árbol sin podar. J48 es una implementación del algoritmo C4.5 en </w:t>
      </w:r>
      <w:proofErr w:type="spellStart"/>
      <w:r w:rsidRPr="000B4BB9">
        <w:t>Weka</w:t>
      </w:r>
      <w:proofErr w:type="spellEnd"/>
      <w:r w:rsidRPr="000B4BB9">
        <w:t xml:space="preserve">, que construye árboles de decisión a partir de datos de entrenamiento. Un árbol sin podar, por otro lado, es un árbol que no se ha limitado en tamaño ni se ha eliminado ninguna rama durante su construcción. Estos árboles son más propensos a </w:t>
      </w:r>
      <w:r w:rsidR="00A5447E" w:rsidRPr="000B4BB9">
        <w:t>sobr</w:t>
      </w:r>
      <w:r w:rsidR="00A5447E">
        <w:t>e</w:t>
      </w:r>
      <w:r w:rsidR="00A5447E" w:rsidRPr="000B4BB9">
        <w:t xml:space="preserve"> ajustarse</w:t>
      </w:r>
      <w:r w:rsidRPr="000B4BB9">
        <w:t xml:space="preserve"> a los datos de entrenamiento, pero pueden proporcionar resultados más precisos en algunos casos.</w:t>
      </w:r>
    </w:p>
    <w:p w14:paraId="2C47A6F8" w14:textId="77777777" w:rsidR="000B4BB9" w:rsidRPr="000B4BB9" w:rsidRDefault="000B4BB9" w:rsidP="001005E5">
      <w:pPr>
        <w:jc w:val="both"/>
      </w:pPr>
      <w:r w:rsidRPr="000B4BB9">
        <w:t xml:space="preserve">Para llevar a cabo los experimentos se utilizará la herramienta </w:t>
      </w:r>
      <w:proofErr w:type="spellStart"/>
      <w:r w:rsidRPr="000B4BB9">
        <w:t>Weka</w:t>
      </w:r>
      <w:proofErr w:type="spellEnd"/>
      <w:r w:rsidRPr="000B4BB9">
        <w:t xml:space="preserve">, una plataforma de minería de datos y aprendizaje automático que proporciona una variedad de algoritmos de clasificación y evaluación. Se utilizará </w:t>
      </w:r>
      <w:proofErr w:type="spellStart"/>
      <w:r w:rsidRPr="000B4BB9">
        <w:t>Weka</w:t>
      </w:r>
      <w:proofErr w:type="spellEnd"/>
      <w:r w:rsidRPr="000B4BB9">
        <w:t xml:space="preserve"> Explorer, una interfaz gráfica de usuario de </w:t>
      </w:r>
      <w:proofErr w:type="spellStart"/>
      <w:r w:rsidRPr="000B4BB9">
        <w:t>Weka</w:t>
      </w:r>
      <w:proofErr w:type="spellEnd"/>
      <w:r w:rsidRPr="000B4BB9">
        <w:t>, para cargar los datos, ejecutar los algoritmos y realizar la evaluación de los resultados.</w:t>
      </w:r>
    </w:p>
    <w:p w14:paraId="0FF715E4" w14:textId="77777777" w:rsidR="000B4BB9" w:rsidRDefault="000B4BB9" w:rsidP="000B4BB9">
      <w:pPr>
        <w:suppressAutoHyphens w:val="0"/>
      </w:pPr>
    </w:p>
    <w:p w14:paraId="46141C18" w14:textId="7F469F90" w:rsidR="000B4BB9" w:rsidRPr="00D76B2B" w:rsidRDefault="000B4BB9" w:rsidP="000B4BB9">
      <w:pPr>
        <w:pStyle w:val="Prrafodelista"/>
        <w:numPr>
          <w:ilvl w:val="0"/>
          <w:numId w:val="1"/>
        </w:numPr>
        <w:rPr>
          <w:b/>
          <w:bCs/>
        </w:rPr>
      </w:pPr>
      <w:r w:rsidRPr="00D76B2B">
        <w:rPr>
          <w:b/>
          <w:bCs/>
        </w:rPr>
        <w:t>Experimentos con las muestras de 50 instancias de cada conjunto de datos</w:t>
      </w:r>
    </w:p>
    <w:p w14:paraId="536458B6" w14:textId="550373D0" w:rsidR="000B4BB9" w:rsidRDefault="001005E5" w:rsidP="000B4BB9">
      <w:pPr>
        <w:pStyle w:val="Prrafodelista"/>
      </w:pPr>
      <w:r>
        <w:rPr>
          <w:noProof/>
        </w:rPr>
        <mc:AlternateContent>
          <mc:Choice Requires="wps">
            <w:drawing>
              <wp:anchor distT="0" distB="0" distL="114300" distR="114300" simplePos="0" relativeHeight="251826176" behindDoc="0" locked="0" layoutInCell="1" allowOverlap="1" wp14:anchorId="35883929" wp14:editId="52484F3C">
                <wp:simplePos x="0" y="0"/>
                <wp:positionH relativeFrom="column">
                  <wp:posOffset>2263303</wp:posOffset>
                </wp:positionH>
                <wp:positionV relativeFrom="paragraph">
                  <wp:posOffset>2189746</wp:posOffset>
                </wp:positionV>
                <wp:extent cx="3726180" cy="219712"/>
                <wp:effectExtent l="0" t="0" r="7620" b="8888"/>
                <wp:wrapNone/>
                <wp:docPr id="4" name="Forma1_1"/>
                <wp:cNvGraphicFramePr/>
                <a:graphic xmlns:a="http://schemas.openxmlformats.org/drawingml/2006/main">
                  <a:graphicData uri="http://schemas.microsoft.com/office/word/2010/wordprocessingShape">
                    <wps:wsp>
                      <wps:cNvSpPr txBox="1"/>
                      <wps:spPr>
                        <a:xfrm>
                          <a:off x="0" y="0"/>
                          <a:ext cx="3726180" cy="219712"/>
                        </a:xfrm>
                        <a:prstGeom prst="rect">
                          <a:avLst/>
                        </a:prstGeom>
                        <a:noFill/>
                        <a:ln>
                          <a:noFill/>
                          <a:prstDash/>
                        </a:ln>
                      </wps:spPr>
                      <wps:txbx>
                        <w:txbxContent>
                          <w:p w14:paraId="31DA735F" w14:textId="77777777" w:rsidR="000B4BB9" w:rsidRDefault="000B4BB9" w:rsidP="000B4BB9">
                            <w:r>
                              <w:t>0,07013         0,01301                    (0,0446 – 0,09569)</w:t>
                            </w:r>
                          </w:p>
                        </w:txbxContent>
                      </wps:txbx>
                      <wps:bodyPr vert="horz" wrap="square" lIns="0" tIns="0" rIns="0" bIns="0" anchor="t" anchorCtr="0" compatLnSpc="0">
                        <a:noAutofit/>
                      </wps:bodyPr>
                    </wps:wsp>
                  </a:graphicData>
                </a:graphic>
              </wp:anchor>
            </w:drawing>
          </mc:Choice>
          <mc:Fallback>
            <w:pict>
              <v:shape w14:anchorId="35883929" id="Forma1_1" o:spid="_x0000_s1028" type="#_x0000_t202" style="position:absolute;left:0;text-align:left;margin-left:178.2pt;margin-top:172.4pt;width:293.4pt;height:17.3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" filled="f" stroked="f">
                <v:textbox inset="0,0,0,0">
                  <w:txbxContent>
                    <w:p w14:paraId="31DA735F" w14:textId="77777777" w:rsidR="000B4BB9" w:rsidRDefault="000B4BB9" w:rsidP="000B4BB9">
                      <w:r>
                        <w:t>0,07013         0,01301                    (0,0446 – 0,09569)</w:t>
                      </w:r>
                    </w:p>
                  </w:txbxContent>
                </v:textbox>
              </v:shape>
            </w:pict>
          </mc:Fallback>
        </mc:AlternateContent>
      </w:r>
    </w:p>
    <w:p w14:paraId="5845BEA4" w14:textId="718D4E58" w:rsidR="000B4BB9" w:rsidRDefault="000B4BB9" w:rsidP="000B4BB9">
      <w:pPr>
        <w:pStyle w:val="Standard"/>
      </w:pPr>
      <w:r>
        <w:rPr>
          <w:noProof/>
        </w:rPr>
        <mc:AlternateContent>
          <mc:Choice Requires="wps">
            <w:drawing>
              <wp:anchor distT="0" distB="0" distL="114300" distR="114300" simplePos="0" relativeHeight="251828224" behindDoc="0" locked="0" layoutInCell="1" allowOverlap="1" wp14:anchorId="06AF9045" wp14:editId="183E4FC1">
                <wp:simplePos x="0" y="0"/>
                <wp:positionH relativeFrom="column">
                  <wp:posOffset>2293845</wp:posOffset>
                </wp:positionH>
                <wp:positionV relativeFrom="paragraph">
                  <wp:posOffset>1309621</wp:posOffset>
                </wp:positionV>
                <wp:extent cx="3711577" cy="219712"/>
                <wp:effectExtent l="0" t="0" r="3173" b="8888"/>
                <wp:wrapNone/>
                <wp:docPr id="1" name="Forma1_1"/>
                <wp:cNvGraphicFramePr/>
                <a:graphic xmlns:a="http://schemas.openxmlformats.org/drawingml/2006/main">
                  <a:graphicData uri="http://schemas.microsoft.com/office/word/2010/wordprocessingShape">
                    <wps:wsp>
                      <wps:cNvSpPr txBox="1"/>
                      <wps:spPr>
                        <a:xfrm>
                          <a:off x="0" y="0"/>
                          <a:ext cx="3711577" cy="219712"/>
                        </a:xfrm>
                        <a:prstGeom prst="rect">
                          <a:avLst/>
                        </a:prstGeom>
                        <a:noFill/>
                        <a:ln>
                          <a:noFill/>
                          <a:prstDash/>
                        </a:ln>
                      </wps:spPr>
                      <wps:txbx>
                        <w:txbxContent>
                          <w:p w14:paraId="2283ED7E" w14:textId="77777777" w:rsidR="000B4BB9" w:rsidRDefault="000B4BB9" w:rsidP="000B4BB9">
                            <w:r>
                              <w:t>0,50237         0,01987                   (0,4825 – 0,5222)</w:t>
                            </w:r>
                          </w:p>
                          <w:p w14:paraId="3A3ACD6C" w14:textId="77777777" w:rsidR="000B4BB9" w:rsidRDefault="000B4BB9" w:rsidP="000B4BB9"/>
                          <w:p w14:paraId="7CE7691E" w14:textId="77777777" w:rsidR="000B4BB9" w:rsidRDefault="000B4BB9" w:rsidP="000B4BB9"/>
                          <w:p w14:paraId="54B8AFA4" w14:textId="77777777" w:rsidR="000B4BB9" w:rsidRDefault="000B4BB9" w:rsidP="000B4BB9"/>
                        </w:txbxContent>
                      </wps:txbx>
                      <wps:bodyPr vert="horz" wrap="square" lIns="0" tIns="0" rIns="0" bIns="0" anchor="t" anchorCtr="0" compatLnSpc="0">
                        <a:noAutofit/>
                      </wps:bodyPr>
                    </wps:wsp>
                  </a:graphicData>
                </a:graphic>
              </wp:anchor>
            </w:drawing>
          </mc:Choice>
          <mc:Fallback>
            <w:pict>
              <v:shape w14:anchorId="06AF9045" id="_x0000_s1029" type="#_x0000_t202" style="position:absolute;margin-left:180.6pt;margin-top:103.1pt;width:292.25pt;height:17.3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" filled="f" stroked="f">
                <v:textbox inset="0,0,0,0">
                  <w:txbxContent>
                    <w:p w14:paraId="2283ED7E" w14:textId="77777777" w:rsidR="000B4BB9" w:rsidRDefault="000B4BB9" w:rsidP="000B4BB9">
                      <w:r>
                        <w:t>0,50237         0,01987                   (0,4825 – 0,5222)</w:t>
                      </w:r>
                    </w:p>
                    <w:p w14:paraId="3A3ACD6C" w14:textId="77777777" w:rsidR="000B4BB9" w:rsidRDefault="000B4BB9" w:rsidP="000B4BB9"/>
                    <w:p w14:paraId="7CE7691E" w14:textId="77777777" w:rsidR="000B4BB9" w:rsidRDefault="000B4BB9" w:rsidP="000B4BB9"/>
                    <w:p w14:paraId="54B8AFA4" w14:textId="77777777" w:rsidR="000B4BB9" w:rsidRDefault="000B4BB9" w:rsidP="000B4BB9"/>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29866ACB" wp14:editId="24BBB2C2">
                <wp:simplePos x="0" y="0"/>
                <wp:positionH relativeFrom="column">
                  <wp:posOffset>2286457</wp:posOffset>
                </wp:positionH>
                <wp:positionV relativeFrom="paragraph">
                  <wp:posOffset>995324</wp:posOffset>
                </wp:positionV>
                <wp:extent cx="3711577" cy="219712"/>
                <wp:effectExtent l="0" t="0" r="3173" b="8888"/>
                <wp:wrapNone/>
                <wp:docPr id="2" name="Forma1_1"/>
                <wp:cNvGraphicFramePr/>
                <a:graphic xmlns:a="http://schemas.openxmlformats.org/drawingml/2006/main">
                  <a:graphicData uri="http://schemas.microsoft.com/office/word/2010/wordprocessingShape">
                    <wps:wsp>
                      <wps:cNvSpPr txBox="1"/>
                      <wps:spPr>
                        <a:xfrm>
                          <a:off x="0" y="0"/>
                          <a:ext cx="3711577" cy="219712"/>
                        </a:xfrm>
                        <a:prstGeom prst="rect">
                          <a:avLst/>
                        </a:prstGeom>
                        <a:noFill/>
                        <a:ln>
                          <a:noFill/>
                          <a:prstDash/>
                        </a:ln>
                      </wps:spPr>
                      <wps:txbx>
                        <w:txbxContent>
                          <w:p w14:paraId="4C36F747" w14:textId="77777777" w:rsidR="000B4BB9" w:rsidRDefault="000B4BB9" w:rsidP="000B4BB9">
                            <w:r>
                              <w:t>0,50237         0,01987                   (0,4825 – 0,5222)</w:t>
                            </w:r>
                          </w:p>
                          <w:p w14:paraId="73B92A51" w14:textId="77777777" w:rsidR="000B4BB9" w:rsidRDefault="000B4BB9" w:rsidP="000B4BB9"/>
                          <w:p w14:paraId="2199693A" w14:textId="77777777" w:rsidR="000B4BB9" w:rsidRDefault="000B4BB9" w:rsidP="000B4BB9"/>
                          <w:p w14:paraId="15669D08" w14:textId="77777777" w:rsidR="000B4BB9" w:rsidRDefault="000B4BB9" w:rsidP="000B4BB9"/>
                        </w:txbxContent>
                      </wps:txbx>
                      <wps:bodyPr vert="horz" wrap="square" lIns="0" tIns="0" rIns="0" bIns="0" anchor="t" anchorCtr="0" compatLnSpc="0">
                        <a:noAutofit/>
                      </wps:bodyPr>
                    </wps:wsp>
                  </a:graphicData>
                </a:graphic>
              </wp:anchor>
            </w:drawing>
          </mc:Choice>
          <mc:Fallback>
            <w:pict>
              <v:shape w14:anchorId="29866ACB" id="_x0000_s1030" type="#_x0000_t202" style="position:absolute;margin-left:180.05pt;margin-top:78.35pt;width:292.25pt;height:17.3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" filled="f" stroked="f">
                <v:textbox inset="0,0,0,0">
                  <w:txbxContent>
                    <w:p w14:paraId="4C36F747" w14:textId="77777777" w:rsidR="000B4BB9" w:rsidRDefault="000B4BB9" w:rsidP="000B4BB9">
                      <w:r>
                        <w:t>0,50237         0,01987                   (0,4825 – 0,5222)</w:t>
                      </w:r>
                    </w:p>
                    <w:p w14:paraId="73B92A51" w14:textId="77777777" w:rsidR="000B4BB9" w:rsidRDefault="000B4BB9" w:rsidP="000B4BB9"/>
                    <w:p w14:paraId="2199693A" w14:textId="77777777" w:rsidR="000B4BB9" w:rsidRDefault="000B4BB9" w:rsidP="000B4BB9"/>
                    <w:p w14:paraId="15669D08" w14:textId="77777777" w:rsidR="000B4BB9" w:rsidRDefault="000B4BB9" w:rsidP="000B4BB9"/>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4FC57B1E" wp14:editId="1D6ACE36">
                <wp:simplePos x="0" y="0"/>
                <wp:positionH relativeFrom="column">
                  <wp:posOffset>2262737</wp:posOffset>
                </wp:positionH>
                <wp:positionV relativeFrom="paragraph">
                  <wp:posOffset>1666923</wp:posOffset>
                </wp:positionV>
                <wp:extent cx="3726180" cy="219712"/>
                <wp:effectExtent l="0" t="0" r="7620" b="8888"/>
                <wp:wrapNone/>
                <wp:docPr id="3" name="Forma1_1"/>
                <wp:cNvGraphicFramePr/>
                <a:graphic xmlns:a="http://schemas.openxmlformats.org/drawingml/2006/main">
                  <a:graphicData uri="http://schemas.microsoft.com/office/word/2010/wordprocessingShape">
                    <wps:wsp>
                      <wps:cNvSpPr txBox="1"/>
                      <wps:spPr>
                        <a:xfrm>
                          <a:off x="0" y="0"/>
                          <a:ext cx="3726180" cy="219712"/>
                        </a:xfrm>
                        <a:prstGeom prst="rect">
                          <a:avLst/>
                        </a:prstGeom>
                        <a:noFill/>
                        <a:ln>
                          <a:noFill/>
                          <a:prstDash/>
                        </a:ln>
                      </wps:spPr>
                      <wps:txbx>
                        <w:txbxContent>
                          <w:p w14:paraId="1CA2EFE9" w14:textId="77777777" w:rsidR="000B4BB9" w:rsidRDefault="000B4BB9" w:rsidP="000B4BB9">
                            <w:r>
                              <w:t>0,07013         0,01301                    (0,0446 – 0,09569)</w:t>
                            </w:r>
                          </w:p>
                        </w:txbxContent>
                      </wps:txbx>
                      <wps:bodyPr vert="horz" wrap="square" lIns="0" tIns="0" rIns="0" bIns="0" anchor="t" anchorCtr="0" compatLnSpc="0">
                        <a:noAutofit/>
                      </wps:bodyPr>
                    </wps:wsp>
                  </a:graphicData>
                </a:graphic>
              </wp:anchor>
            </w:drawing>
          </mc:Choice>
          <mc:Fallback>
            <w:pict>
              <v:shape w14:anchorId="4FC57B1E" id="_x0000_s1031" type="#_x0000_t202" style="position:absolute;margin-left:178.15pt;margin-top:131.25pt;width:293.4pt;height:17.3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" filled="f" stroked="f">
                <v:textbox inset="0,0,0,0">
                  <w:txbxContent>
                    <w:p w14:paraId="1CA2EFE9" w14:textId="77777777" w:rsidR="000B4BB9" w:rsidRDefault="000B4BB9" w:rsidP="000B4BB9">
                      <w:r>
                        <w:t>0,07013         0,01301                    (0,0446 – 0,09569)</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1DE90E17" wp14:editId="01BEFCB3">
                <wp:simplePos x="0" y="0"/>
                <wp:positionH relativeFrom="column">
                  <wp:posOffset>2301124</wp:posOffset>
                </wp:positionH>
                <wp:positionV relativeFrom="paragraph">
                  <wp:posOffset>1668240</wp:posOffset>
                </wp:positionV>
                <wp:extent cx="497205" cy="219712"/>
                <wp:effectExtent l="0" t="0" r="17145" b="8888"/>
                <wp:wrapNone/>
                <wp:docPr id="6" name="Forma1_0"/>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0B500F4B" w14:textId="77777777" w:rsidR="000B4BB9" w:rsidRDefault="000B4BB9" w:rsidP="000B4BB9">
                            <w:r>
                              <w:t>0,04675</w:t>
                            </w:r>
                          </w:p>
                        </w:txbxContent>
                      </wps:txbx>
                      <wps:bodyPr vert="horz" wrap="none" lIns="0" tIns="0" rIns="0" bIns="0" anchor="t" anchorCtr="0" compatLnSpc="0">
                        <a:noAutofit/>
                      </wps:bodyPr>
                    </wps:wsp>
                  </a:graphicData>
                </a:graphic>
              </wp:anchor>
            </w:drawing>
          </mc:Choice>
          <mc:Fallback>
            <w:pict>
              <v:shape w14:anchorId="1DE90E17" id="Forma1_0" o:spid="_x0000_s1032" type="#_x0000_t202" style="position:absolute;margin-left:181.2pt;margin-top:131.35pt;width:39.15pt;height:17.3pt;z-index:251811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" filled="f" stroked="f">
                <v:textbox inset="0,0,0,0">
                  <w:txbxContent>
                    <w:p w14:paraId="0B500F4B" w14:textId="77777777" w:rsidR="000B4BB9" w:rsidRDefault="000B4BB9" w:rsidP="000B4BB9">
                      <w:r>
                        <w:t>0,04675</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5591CCC1" wp14:editId="5568E1A7">
                <wp:simplePos x="0" y="0"/>
                <wp:positionH relativeFrom="column">
                  <wp:posOffset>2288514</wp:posOffset>
                </wp:positionH>
                <wp:positionV relativeFrom="paragraph">
                  <wp:posOffset>1338123</wp:posOffset>
                </wp:positionV>
                <wp:extent cx="497205" cy="219712"/>
                <wp:effectExtent l="0" t="0" r="17145" b="8888"/>
                <wp:wrapNone/>
                <wp:docPr id="7" name="Forma1_11"/>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19675F14" w14:textId="77777777" w:rsidR="000B4BB9" w:rsidRDefault="000B4BB9" w:rsidP="000B4BB9">
                            <w:r>
                              <w:t>0,50237</w:t>
                            </w:r>
                          </w:p>
                        </w:txbxContent>
                      </wps:txbx>
                      <wps:bodyPr vert="horz" wrap="none" lIns="0" tIns="0" rIns="0" bIns="0" anchor="t" anchorCtr="0" compatLnSpc="0">
                        <a:noAutofit/>
                      </wps:bodyPr>
                    </wps:wsp>
                  </a:graphicData>
                </a:graphic>
              </wp:anchor>
            </w:drawing>
          </mc:Choice>
          <mc:Fallback>
            <w:pict>
              <v:shape w14:anchorId="5591CCC1" id="Forma1_11" o:spid="_x0000_s1033" type="#_x0000_t202" style="position:absolute;margin-left:180.2pt;margin-top:105.35pt;width:39.15pt;height:17.3pt;z-index:251812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" filled="f" stroked="f">
                <v:textbox inset="0,0,0,0">
                  <w:txbxContent>
                    <w:p w14:paraId="19675F14" w14:textId="77777777" w:rsidR="000B4BB9" w:rsidRDefault="000B4BB9" w:rsidP="000B4BB9">
                      <w:r>
                        <w:t>0,50237</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33A59FD5" wp14:editId="73F171E3">
                <wp:simplePos x="0" y="0"/>
                <wp:positionH relativeFrom="column">
                  <wp:posOffset>3241081</wp:posOffset>
                </wp:positionH>
                <wp:positionV relativeFrom="paragraph">
                  <wp:posOffset>1350724</wp:posOffset>
                </wp:positionV>
                <wp:extent cx="497205" cy="219712"/>
                <wp:effectExtent l="0" t="0" r="17145" b="8888"/>
                <wp:wrapNone/>
                <wp:docPr id="8" name="Forma1_16"/>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2DB749E6" w14:textId="77777777" w:rsidR="000B4BB9" w:rsidRDefault="000B4BB9" w:rsidP="000B4BB9">
                            <w:r>
                              <w:t>0,01987</w:t>
                            </w:r>
                          </w:p>
                        </w:txbxContent>
                      </wps:txbx>
                      <wps:bodyPr vert="horz" wrap="none" lIns="0" tIns="0" rIns="0" bIns="0" anchor="t" anchorCtr="0" compatLnSpc="0">
                        <a:noAutofit/>
                      </wps:bodyPr>
                    </wps:wsp>
                  </a:graphicData>
                </a:graphic>
              </wp:anchor>
            </w:drawing>
          </mc:Choice>
          <mc:Fallback>
            <w:pict>
              <v:shape w14:anchorId="33A59FD5" id="Forma1_16" o:spid="_x0000_s1034" type="#_x0000_t202" style="position:absolute;margin-left:255.2pt;margin-top:106.35pt;width:39.15pt;height:17.3pt;z-index:251813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" filled="f" stroked="f">
                <v:textbox inset="0,0,0,0">
                  <w:txbxContent>
                    <w:p w14:paraId="2DB749E6" w14:textId="77777777" w:rsidR="000B4BB9" w:rsidRDefault="000B4BB9" w:rsidP="000B4BB9">
                      <w:r>
                        <w:t>0,01987</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10AB048F" wp14:editId="0BDA956E">
                <wp:simplePos x="0" y="0"/>
                <wp:positionH relativeFrom="column">
                  <wp:posOffset>4384081</wp:posOffset>
                </wp:positionH>
                <wp:positionV relativeFrom="paragraph">
                  <wp:posOffset>1007641</wp:posOffset>
                </wp:positionV>
                <wp:extent cx="1649733" cy="351157"/>
                <wp:effectExtent l="0" t="0" r="7617" b="10793"/>
                <wp:wrapNone/>
                <wp:docPr id="9" name="Forma1_17"/>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6B9AC8E7" w14:textId="77777777" w:rsidR="000B4BB9" w:rsidRDefault="000B4BB9" w:rsidP="000B4BB9">
                            <w:r>
                              <w:t>[0,463418 – 0,54132106]</w:t>
                            </w:r>
                          </w:p>
                        </w:txbxContent>
                      </wps:txbx>
                      <wps:bodyPr vert="horz" wrap="none" lIns="0" tIns="0" rIns="0" bIns="0" anchor="t" anchorCtr="0" compatLnSpc="0">
                        <a:noAutofit/>
                      </wps:bodyPr>
                    </wps:wsp>
                  </a:graphicData>
                </a:graphic>
              </wp:anchor>
            </w:drawing>
          </mc:Choice>
          <mc:Fallback>
            <w:pict>
              <v:shape w14:anchorId="10AB048F" id="Forma1_17" o:spid="_x0000_s1035" type="#_x0000_t202" style="position:absolute;margin-left:345.2pt;margin-top:79.35pt;width:129.9pt;height:27.65pt;z-index:251814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" filled="f" stroked="f">
                <v:textbox inset="0,0,0,0">
                  <w:txbxContent>
                    <w:p w14:paraId="6B9AC8E7" w14:textId="77777777" w:rsidR="000B4BB9" w:rsidRDefault="000B4BB9" w:rsidP="000B4BB9">
                      <w:r>
                        <w:t>[0,463418 – 0,54132106]</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5BA34845" wp14:editId="22185875">
                <wp:simplePos x="0" y="0"/>
                <wp:positionH relativeFrom="column">
                  <wp:posOffset>4384081</wp:posOffset>
                </wp:positionH>
                <wp:positionV relativeFrom="paragraph">
                  <wp:posOffset>1358999</wp:posOffset>
                </wp:positionV>
                <wp:extent cx="1649733" cy="351157"/>
                <wp:effectExtent l="0" t="0" r="7617" b="10793"/>
                <wp:wrapNone/>
                <wp:docPr id="10" name="Forma1_18"/>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2C1A49A5" w14:textId="77777777" w:rsidR="000B4BB9" w:rsidRDefault="000B4BB9" w:rsidP="000B4BB9">
                            <w:r>
                              <w:t>[0,463418 – 0,54132106]</w:t>
                            </w:r>
                          </w:p>
                        </w:txbxContent>
                      </wps:txbx>
                      <wps:bodyPr vert="horz" wrap="none" lIns="0" tIns="0" rIns="0" bIns="0" anchor="t" anchorCtr="0" compatLnSpc="0">
                        <a:noAutofit/>
                      </wps:bodyPr>
                    </wps:wsp>
                  </a:graphicData>
                </a:graphic>
              </wp:anchor>
            </w:drawing>
          </mc:Choice>
          <mc:Fallback>
            <w:pict>
              <v:shape w14:anchorId="5BA34845" id="Forma1_18" o:spid="_x0000_s1036" type="#_x0000_t202" style="position:absolute;margin-left:345.2pt;margin-top:107pt;width:129.9pt;height:27.65pt;z-index:251815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" filled="f" stroked="f">
                <v:textbox inset="0,0,0,0">
                  <w:txbxContent>
                    <w:p w14:paraId="2C1A49A5" w14:textId="77777777" w:rsidR="000B4BB9" w:rsidRDefault="000B4BB9" w:rsidP="000B4BB9">
                      <w:r>
                        <w:t>[0,463418 – 0,54132106]</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1B064EBB" wp14:editId="5C0727AF">
                <wp:simplePos x="0" y="0"/>
                <wp:positionH relativeFrom="column">
                  <wp:posOffset>3241081</wp:posOffset>
                </wp:positionH>
                <wp:positionV relativeFrom="paragraph">
                  <wp:posOffset>991803</wp:posOffset>
                </wp:positionV>
                <wp:extent cx="497205" cy="358143"/>
                <wp:effectExtent l="0" t="0" r="17145" b="3807"/>
                <wp:wrapNone/>
                <wp:docPr id="11" name="Forma1_19"/>
                <wp:cNvGraphicFramePr/>
                <a:graphic xmlns:a="http://schemas.openxmlformats.org/drawingml/2006/main">
                  <a:graphicData uri="http://schemas.microsoft.com/office/word/2010/wordprocessingShape">
                    <wps:wsp>
                      <wps:cNvSpPr txBox="1"/>
                      <wps:spPr>
                        <a:xfrm>
                          <a:off x="0" y="0"/>
                          <a:ext cx="497205" cy="358143"/>
                        </a:xfrm>
                        <a:prstGeom prst="rect">
                          <a:avLst/>
                        </a:prstGeom>
                        <a:noFill/>
                        <a:ln>
                          <a:noFill/>
                          <a:prstDash/>
                        </a:ln>
                      </wps:spPr>
                      <wps:txbx>
                        <w:txbxContent>
                          <w:p w14:paraId="0787FF02" w14:textId="77777777" w:rsidR="000B4BB9" w:rsidRDefault="000B4BB9" w:rsidP="000B4BB9">
                            <w:r>
                              <w:t>0,01987</w:t>
                            </w:r>
                          </w:p>
                        </w:txbxContent>
                      </wps:txbx>
                      <wps:bodyPr vert="horz" wrap="none" lIns="0" tIns="0" rIns="0" bIns="0" anchor="t" anchorCtr="0" compatLnSpc="0">
                        <a:noAutofit/>
                      </wps:bodyPr>
                    </wps:wsp>
                  </a:graphicData>
                </a:graphic>
              </wp:anchor>
            </w:drawing>
          </mc:Choice>
          <mc:Fallback>
            <w:pict>
              <v:shape w14:anchorId="1B064EBB" id="Forma1_19" o:spid="_x0000_s1037" type="#_x0000_t202" style="position:absolute;margin-left:255.2pt;margin-top:78.1pt;width:39.15pt;height:28.2pt;z-index:251816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" filled="f" stroked="f">
                <v:textbox inset="0,0,0,0">
                  <w:txbxContent>
                    <w:p w14:paraId="0787FF02" w14:textId="77777777" w:rsidR="000B4BB9" w:rsidRDefault="000B4BB9" w:rsidP="000B4BB9">
                      <w:r>
                        <w:t>0,01987</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198A56EB" wp14:editId="6B352FE3">
                <wp:simplePos x="0" y="0"/>
                <wp:positionH relativeFrom="column">
                  <wp:posOffset>3266282</wp:posOffset>
                </wp:positionH>
                <wp:positionV relativeFrom="paragraph">
                  <wp:posOffset>1728362</wp:posOffset>
                </wp:positionV>
                <wp:extent cx="497205" cy="358143"/>
                <wp:effectExtent l="0" t="0" r="17145" b="3807"/>
                <wp:wrapNone/>
                <wp:docPr id="12" name="Forma1_24"/>
                <wp:cNvGraphicFramePr/>
                <a:graphic xmlns:a="http://schemas.openxmlformats.org/drawingml/2006/main">
                  <a:graphicData uri="http://schemas.microsoft.com/office/word/2010/wordprocessingShape">
                    <wps:wsp>
                      <wps:cNvSpPr txBox="1"/>
                      <wps:spPr>
                        <a:xfrm>
                          <a:off x="0" y="0"/>
                          <a:ext cx="497205" cy="358143"/>
                        </a:xfrm>
                        <a:prstGeom prst="rect">
                          <a:avLst/>
                        </a:prstGeom>
                        <a:noFill/>
                        <a:ln>
                          <a:noFill/>
                          <a:prstDash/>
                        </a:ln>
                      </wps:spPr>
                      <wps:txbx>
                        <w:txbxContent>
                          <w:p w14:paraId="074EAED2" w14:textId="77777777" w:rsidR="000B4BB9" w:rsidRDefault="000B4BB9" w:rsidP="000B4BB9">
                            <w:r>
                              <w:t>0,01075</w:t>
                            </w:r>
                          </w:p>
                        </w:txbxContent>
                      </wps:txbx>
                      <wps:bodyPr vert="horz" wrap="none" lIns="0" tIns="0" rIns="0" bIns="0" anchor="t" anchorCtr="0" compatLnSpc="0">
                        <a:noAutofit/>
                      </wps:bodyPr>
                    </wps:wsp>
                  </a:graphicData>
                </a:graphic>
              </wp:anchor>
            </w:drawing>
          </mc:Choice>
          <mc:Fallback>
            <w:pict>
              <v:shape w14:anchorId="198A56EB" id="Forma1_24" o:spid="_x0000_s1038" type="#_x0000_t202" style="position:absolute;margin-left:257.2pt;margin-top:136.1pt;width:39.15pt;height:28.2pt;z-index:251817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" filled="f" stroked="f">
                <v:textbox inset="0,0,0,0">
                  <w:txbxContent>
                    <w:p w14:paraId="074EAED2" w14:textId="77777777" w:rsidR="000B4BB9" w:rsidRDefault="000B4BB9" w:rsidP="000B4BB9">
                      <w:r>
                        <w:t>0,01075</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727B1258" wp14:editId="767BB5F9">
                <wp:simplePos x="0" y="0"/>
                <wp:positionH relativeFrom="column">
                  <wp:posOffset>4384081</wp:posOffset>
                </wp:positionH>
                <wp:positionV relativeFrom="paragraph">
                  <wp:posOffset>1710001</wp:posOffset>
                </wp:positionV>
                <wp:extent cx="1649733" cy="351157"/>
                <wp:effectExtent l="0" t="0" r="7617" b="10793"/>
                <wp:wrapNone/>
                <wp:docPr id="13" name="Forma1_25"/>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70955F84" w14:textId="77777777" w:rsidR="000B4BB9" w:rsidRDefault="000B4BB9" w:rsidP="000B4BB9">
                            <w:r>
                              <w:t>[0,02566 – 0,06783]</w:t>
                            </w:r>
                          </w:p>
                        </w:txbxContent>
                      </wps:txbx>
                      <wps:bodyPr vert="horz" wrap="none" lIns="0" tIns="0" rIns="0" bIns="0" anchor="t" anchorCtr="0" compatLnSpc="0">
                        <a:noAutofit/>
                      </wps:bodyPr>
                    </wps:wsp>
                  </a:graphicData>
                </a:graphic>
              </wp:anchor>
            </w:drawing>
          </mc:Choice>
          <mc:Fallback>
            <w:pict>
              <v:shape w14:anchorId="727B1258" id="Forma1_25" o:spid="_x0000_s1039" type="#_x0000_t202" style="position:absolute;margin-left:345.2pt;margin-top:134.65pt;width:129.9pt;height:27.65pt;z-index:251819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" filled="f" stroked="f">
                <v:textbox inset="0,0,0,0">
                  <w:txbxContent>
                    <w:p w14:paraId="70955F84" w14:textId="77777777" w:rsidR="000B4BB9" w:rsidRDefault="000B4BB9" w:rsidP="000B4BB9">
                      <w:r>
                        <w:t>[0,02566 – 0,06783]</w:t>
                      </w:r>
                    </w:p>
                  </w:txbxContent>
                </v:textbox>
              </v:shape>
            </w:pict>
          </mc:Fallback>
        </mc:AlternateContent>
      </w:r>
      <w:r>
        <w:rPr>
          <w:noProof/>
        </w:rPr>
        <mc:AlternateContent>
          <mc:Choice Requires="wps">
            <w:drawing>
              <wp:anchor distT="0" distB="0" distL="114300" distR="114300" simplePos="0" relativeHeight="251820032" behindDoc="0" locked="0" layoutInCell="1" allowOverlap="1" wp14:anchorId="030102FA" wp14:editId="58DBEB7D">
                <wp:simplePos x="0" y="0"/>
                <wp:positionH relativeFrom="column">
                  <wp:posOffset>2288514</wp:posOffset>
                </wp:positionH>
                <wp:positionV relativeFrom="paragraph">
                  <wp:posOffset>2023201</wp:posOffset>
                </wp:positionV>
                <wp:extent cx="497205" cy="219712"/>
                <wp:effectExtent l="0" t="0" r="17145" b="8888"/>
                <wp:wrapNone/>
                <wp:docPr id="14" name="Forma1_26"/>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2D7E31C2" w14:textId="77777777" w:rsidR="000B4BB9" w:rsidRDefault="000B4BB9" w:rsidP="000B4BB9">
                            <w:r>
                              <w:t>0,04675</w:t>
                            </w:r>
                          </w:p>
                        </w:txbxContent>
                      </wps:txbx>
                      <wps:bodyPr vert="horz" wrap="none" lIns="0" tIns="0" rIns="0" bIns="0" anchor="t" anchorCtr="0" compatLnSpc="0">
                        <a:noAutofit/>
                      </wps:bodyPr>
                    </wps:wsp>
                  </a:graphicData>
                </a:graphic>
              </wp:anchor>
            </w:drawing>
          </mc:Choice>
          <mc:Fallback>
            <w:pict>
              <v:shape w14:anchorId="030102FA" id="Forma1_26" o:spid="_x0000_s1040" type="#_x0000_t202" style="position:absolute;margin-left:180.2pt;margin-top:159.3pt;width:39.15pt;height:17.3pt;z-index:251820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" filled="f" stroked="f">
                <v:textbox inset="0,0,0,0">
                  <w:txbxContent>
                    <w:p w14:paraId="2D7E31C2" w14:textId="77777777" w:rsidR="000B4BB9" w:rsidRDefault="000B4BB9" w:rsidP="000B4BB9">
                      <w:r>
                        <w:t>0,04675</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07E5FCDF" wp14:editId="1D22B50E">
                <wp:simplePos x="0" y="0"/>
                <wp:positionH relativeFrom="column">
                  <wp:posOffset>3266282</wp:posOffset>
                </wp:positionH>
                <wp:positionV relativeFrom="paragraph">
                  <wp:posOffset>2020677</wp:posOffset>
                </wp:positionV>
                <wp:extent cx="497205" cy="358143"/>
                <wp:effectExtent l="0" t="0" r="17145" b="3807"/>
                <wp:wrapNone/>
                <wp:docPr id="15" name="Forma1_27"/>
                <wp:cNvGraphicFramePr/>
                <a:graphic xmlns:a="http://schemas.openxmlformats.org/drawingml/2006/main">
                  <a:graphicData uri="http://schemas.microsoft.com/office/word/2010/wordprocessingShape">
                    <wps:wsp>
                      <wps:cNvSpPr txBox="1"/>
                      <wps:spPr>
                        <a:xfrm>
                          <a:off x="0" y="0"/>
                          <a:ext cx="497205" cy="358143"/>
                        </a:xfrm>
                        <a:prstGeom prst="rect">
                          <a:avLst/>
                        </a:prstGeom>
                        <a:noFill/>
                        <a:ln>
                          <a:noFill/>
                          <a:prstDash/>
                        </a:ln>
                      </wps:spPr>
                      <wps:txbx>
                        <w:txbxContent>
                          <w:p w14:paraId="5D479B0B" w14:textId="77777777" w:rsidR="000B4BB9" w:rsidRDefault="000B4BB9" w:rsidP="000B4BB9">
                            <w:r>
                              <w:t>0,01075</w:t>
                            </w:r>
                          </w:p>
                        </w:txbxContent>
                      </wps:txbx>
                      <wps:bodyPr vert="horz" wrap="none" lIns="0" tIns="0" rIns="0" bIns="0" anchor="t" anchorCtr="0" compatLnSpc="0">
                        <a:noAutofit/>
                      </wps:bodyPr>
                    </wps:wsp>
                  </a:graphicData>
                </a:graphic>
              </wp:anchor>
            </w:drawing>
          </mc:Choice>
          <mc:Fallback>
            <w:pict>
              <v:shape w14:anchorId="07E5FCDF" id="Forma1_27" o:spid="_x0000_s1041" type="#_x0000_t202" style="position:absolute;margin-left:257.2pt;margin-top:159.1pt;width:39.15pt;height:28.2pt;z-index:251821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" filled="f" stroked="f">
                <v:textbox inset="0,0,0,0">
                  <w:txbxContent>
                    <w:p w14:paraId="5D479B0B" w14:textId="77777777" w:rsidR="000B4BB9" w:rsidRDefault="000B4BB9" w:rsidP="000B4BB9">
                      <w:r>
                        <w:t>0,01075</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57889CD9" wp14:editId="2EF6049A">
                <wp:simplePos x="0" y="0"/>
                <wp:positionH relativeFrom="column">
                  <wp:posOffset>4384081</wp:posOffset>
                </wp:positionH>
                <wp:positionV relativeFrom="paragraph">
                  <wp:posOffset>2061359</wp:posOffset>
                </wp:positionV>
                <wp:extent cx="1649733" cy="351157"/>
                <wp:effectExtent l="0" t="0" r="7617" b="10793"/>
                <wp:wrapNone/>
                <wp:docPr id="16" name="Forma1_28"/>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F13DE59" w14:textId="77777777" w:rsidR="000B4BB9" w:rsidRDefault="000B4BB9" w:rsidP="000B4BB9">
                            <w:r>
                              <w:t>[0,02566 – 0,06783]</w:t>
                            </w:r>
                          </w:p>
                        </w:txbxContent>
                      </wps:txbx>
                      <wps:bodyPr vert="horz" wrap="none" lIns="0" tIns="0" rIns="0" bIns="0" anchor="t" anchorCtr="0" compatLnSpc="0">
                        <a:noAutofit/>
                      </wps:bodyPr>
                    </wps:wsp>
                  </a:graphicData>
                </a:graphic>
              </wp:anchor>
            </w:drawing>
          </mc:Choice>
          <mc:Fallback>
            <w:pict>
              <v:shape w14:anchorId="57889CD9" id="Forma1_28" o:spid="_x0000_s1042" type="#_x0000_t202" style="position:absolute;margin-left:345.2pt;margin-top:162.3pt;width:129.9pt;height:27.65pt;z-index:251822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" filled="f" stroked="f">
                <v:textbox inset="0,0,0,0">
                  <w:txbxContent>
                    <w:p w14:paraId="1F13DE59" w14:textId="77777777" w:rsidR="000B4BB9" w:rsidRDefault="000B4BB9" w:rsidP="000B4BB9">
                      <w:r>
                        <w:t>[0,02566 – 0,06783]</w:t>
                      </w:r>
                    </w:p>
                  </w:txbxContent>
                </v:textbox>
              </v:shape>
            </w:pict>
          </mc:Fallback>
        </mc:AlternateContent>
      </w:r>
      <w:r>
        <w:rPr>
          <w:noProof/>
        </w:rPr>
        <w:drawing>
          <wp:anchor distT="0" distB="0" distL="114300" distR="114300" simplePos="0" relativeHeight="251823104" behindDoc="0" locked="0" layoutInCell="1" allowOverlap="1" wp14:anchorId="2F1B64A2" wp14:editId="48F068C7">
            <wp:simplePos x="0" y="0"/>
            <wp:positionH relativeFrom="column">
              <wp:posOffset>-31683</wp:posOffset>
            </wp:positionH>
            <wp:positionV relativeFrom="paragraph">
              <wp:posOffset>156956</wp:posOffset>
            </wp:positionV>
            <wp:extent cx="6119996" cy="2150641"/>
            <wp:effectExtent l="0" t="0" r="0" b="2009"/>
            <wp:wrapSquare wrapText="bothSides"/>
            <wp:docPr id="17" name="Imagen1"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7" name="Imagen1" descr="Tabla&#10;&#10;Descripción generada automáticamente"/>
                    <pic:cNvPicPr/>
                  </pic:nvPicPr>
                  <pic:blipFill>
                    <a:blip r:embed="rId10">
                      <a:lum/>
                      <a:alphaModFix/>
                    </a:blip>
                    <a:srcRect/>
                    <a:stretch>
                      <a:fillRect/>
                    </a:stretch>
                  </pic:blipFill>
                  <pic:spPr>
                    <a:xfrm>
                      <a:off x="0" y="0"/>
                      <a:ext cx="6119996" cy="2150641"/>
                    </a:xfrm>
                    <a:prstGeom prst="rect">
                      <a:avLst/>
                    </a:prstGeom>
                    <a:noFill/>
                    <a:ln>
                      <a:noFill/>
                      <a:prstDash/>
                    </a:ln>
                  </pic:spPr>
                </pic:pic>
              </a:graphicData>
            </a:graphic>
          </wp:anchor>
        </w:drawing>
      </w:r>
    </w:p>
    <w:p w14:paraId="281F35A3" w14:textId="50597E50" w:rsidR="000B4BB9" w:rsidRDefault="000B4BB9" w:rsidP="000B4BB9"/>
    <w:p w14:paraId="144FA393" w14:textId="4E42F014" w:rsidR="000B4BB9" w:rsidRDefault="000B4BB9" w:rsidP="000B4BB9">
      <w:pPr>
        <w:pStyle w:val="Prrafodelista"/>
      </w:pPr>
    </w:p>
    <w:p w14:paraId="79011983" w14:textId="3A3CA629" w:rsidR="000B4BB9" w:rsidRDefault="000B4BB9" w:rsidP="000B4BB9"/>
    <w:p w14:paraId="43BF3834" w14:textId="19DBFD68" w:rsidR="000B4BB9" w:rsidRDefault="000B4BB9" w:rsidP="000B4BB9">
      <w:pPr>
        <w:pStyle w:val="Prrafodelista"/>
      </w:pPr>
    </w:p>
    <w:p w14:paraId="27954271" w14:textId="2422C3B7" w:rsidR="000B4BB9" w:rsidRDefault="000B4BB9" w:rsidP="000B4BB9">
      <w:pPr>
        <w:pStyle w:val="Prrafodelista"/>
      </w:pPr>
    </w:p>
    <w:p w14:paraId="64BB1513" w14:textId="782472AF" w:rsidR="000B4BB9" w:rsidRDefault="000B4BB9" w:rsidP="000B4BB9">
      <w:pPr>
        <w:pStyle w:val="Prrafodelista"/>
      </w:pPr>
    </w:p>
    <w:p w14:paraId="29509C49" w14:textId="148867FA" w:rsidR="000B4BB9" w:rsidRDefault="000B4BB9" w:rsidP="000B4BB9">
      <w:pPr>
        <w:pStyle w:val="Prrafodelista"/>
      </w:pPr>
    </w:p>
    <w:p w14:paraId="500991EC" w14:textId="1A2FFC1A" w:rsidR="000B4BB9" w:rsidRDefault="000B4BB9" w:rsidP="000B4BB9">
      <w:pPr>
        <w:pStyle w:val="Prrafodelista"/>
      </w:pPr>
    </w:p>
    <w:p w14:paraId="3DE74477" w14:textId="6C3A6CF5" w:rsidR="000B4BB9" w:rsidRDefault="000B4BB9" w:rsidP="000B4BB9">
      <w:pPr>
        <w:pStyle w:val="Prrafodelista"/>
      </w:pPr>
    </w:p>
    <w:p w14:paraId="1872EA25" w14:textId="46F1D954" w:rsidR="000B4BB9" w:rsidRDefault="000B4BB9" w:rsidP="000B4BB9">
      <w:pPr>
        <w:pStyle w:val="Prrafodelista"/>
      </w:pPr>
    </w:p>
    <w:p w14:paraId="472B49DA" w14:textId="62BCFDF8" w:rsidR="000B4BB9" w:rsidRDefault="000B4BB9" w:rsidP="000B4BB9">
      <w:pPr>
        <w:pStyle w:val="Prrafodelista"/>
      </w:pPr>
    </w:p>
    <w:p w14:paraId="076801C4" w14:textId="77777777" w:rsidR="000B4BB9" w:rsidRDefault="000B4BB9" w:rsidP="000B4BB9">
      <w:pPr>
        <w:pStyle w:val="Prrafodelista"/>
      </w:pPr>
    </w:p>
    <w:p w14:paraId="6F2E8B8B" w14:textId="23C91CB1" w:rsidR="000B4BB9" w:rsidRPr="00D76B2B" w:rsidRDefault="00D76B2B" w:rsidP="000B4BB9">
      <w:pPr>
        <w:pStyle w:val="Prrafodelista"/>
        <w:numPr>
          <w:ilvl w:val="0"/>
          <w:numId w:val="1"/>
        </w:numPr>
        <w:rPr>
          <w:b/>
          <w:bCs/>
        </w:rPr>
      </w:pPr>
      <w:r>
        <w:rPr>
          <w:noProof/>
        </w:rPr>
        <mc:AlternateContent>
          <mc:Choice Requires="wps">
            <w:drawing>
              <wp:anchor distT="0" distB="0" distL="114300" distR="114300" simplePos="0" relativeHeight="42" behindDoc="0" locked="0" layoutInCell="1" allowOverlap="1" wp14:anchorId="12B72F6A" wp14:editId="41FD4EC2">
                <wp:simplePos x="0" y="0"/>
                <wp:positionH relativeFrom="column">
                  <wp:posOffset>3412775</wp:posOffset>
                </wp:positionH>
                <wp:positionV relativeFrom="paragraph">
                  <wp:posOffset>4917260</wp:posOffset>
                </wp:positionV>
                <wp:extent cx="633734" cy="212726"/>
                <wp:effectExtent l="0" t="0" r="13966" b="15874"/>
                <wp:wrapNone/>
                <wp:docPr id="40" name="Forma1_34"/>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51" w14:textId="77777777" w:rsidR="00310ED1" w:rsidRDefault="004C0A0A">
                            <w:r>
                              <w:rPr>
                                <w:sz w:val="28"/>
                                <w:szCs w:val="28"/>
                              </w:rPr>
                              <w:t>0,05405</w:t>
                            </w:r>
                          </w:p>
                        </w:txbxContent>
                      </wps:txbx>
                      <wps:bodyPr vert="horz" wrap="none" lIns="0" tIns="0" rIns="0" bIns="0" anchor="t" anchorCtr="0" compatLnSpc="0">
                        <a:noAutofit/>
                      </wps:bodyPr>
                    </wps:wsp>
                  </a:graphicData>
                </a:graphic>
              </wp:anchor>
            </w:drawing>
          </mc:Choice>
          <mc:Fallback>
            <w:pict>
              <v:shape w14:anchorId="12B72F6A" id="Forma1_34" o:spid="_x0000_s1043" type="#_x0000_t202" style="position:absolute;left:0;text-align:left;margin-left:268.7pt;margin-top:387.2pt;width:49.9pt;height:16.75pt;z-index: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" filled="f" stroked="f">
                <v:textbox inset="0,0,0,0">
                  <w:txbxContent>
                    <w:p w14:paraId="12B73051" w14:textId="77777777" w:rsidR="00310ED1" w:rsidRDefault="004C0A0A">
                      <w:r>
                        <w:rPr>
                          <w:sz w:val="28"/>
                          <w:szCs w:val="28"/>
                        </w:rPr>
                        <w:t>0,05405</w:t>
                      </w:r>
                    </w:p>
                  </w:txbxContent>
                </v:textbox>
              </v:shape>
            </w:pict>
          </mc:Fallback>
        </mc:AlternateContent>
      </w:r>
      <w:r>
        <w:rPr>
          <w:noProof/>
        </w:rPr>
        <mc:AlternateContent>
          <mc:Choice Requires="wps">
            <w:drawing>
              <wp:anchor distT="0" distB="0" distL="114300" distR="114300" simplePos="0" relativeHeight="11" behindDoc="0" locked="0" layoutInCell="1" allowOverlap="1" wp14:anchorId="12B72F54" wp14:editId="58182C10">
                <wp:simplePos x="0" y="0"/>
                <wp:positionH relativeFrom="column">
                  <wp:posOffset>3410244</wp:posOffset>
                </wp:positionH>
                <wp:positionV relativeFrom="paragraph">
                  <wp:posOffset>4475935</wp:posOffset>
                </wp:positionV>
                <wp:extent cx="633734" cy="212726"/>
                <wp:effectExtent l="0" t="0" r="13966" b="15874"/>
                <wp:wrapNone/>
                <wp:docPr id="29" name="Forma1_3"/>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39" w14:textId="77777777" w:rsidR="00310ED1" w:rsidRDefault="004C0A0A">
                            <w:r>
                              <w:rPr>
                                <w:sz w:val="28"/>
                                <w:szCs w:val="28"/>
                              </w:rPr>
                              <w:t>0,06756</w:t>
                            </w:r>
                          </w:p>
                        </w:txbxContent>
                      </wps:txbx>
                      <wps:bodyPr vert="horz" wrap="none" lIns="0" tIns="0" rIns="0" bIns="0" anchor="t" anchorCtr="0" compatLnSpc="0">
                        <a:noAutofit/>
                      </wps:bodyPr>
                    </wps:wsp>
                  </a:graphicData>
                </a:graphic>
              </wp:anchor>
            </w:drawing>
          </mc:Choice>
          <mc:Fallback>
            <w:pict>
              <v:shape w14:anchorId="12B72F54" id="Forma1_3" o:spid="_x0000_s1044" type="#_x0000_t202" style="position:absolute;left:0;text-align:left;margin-left:268.5pt;margin-top:352.45pt;width:49.9pt;height:16.7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" filled="f" stroked="f">
                <v:textbox inset="0,0,0,0">
                  <w:txbxContent>
                    <w:p w14:paraId="12B73039" w14:textId="77777777" w:rsidR="00310ED1" w:rsidRDefault="004C0A0A">
                      <w:r>
                        <w:rPr>
                          <w:sz w:val="28"/>
                          <w:szCs w:val="28"/>
                        </w:rPr>
                        <w:t>0,06756</w:t>
                      </w:r>
                    </w:p>
                  </w:txbxContent>
                </v:textbox>
              </v:shape>
            </w:pict>
          </mc:Fallback>
        </mc:AlternateContent>
      </w:r>
      <w:r>
        <w:rPr>
          <w:noProof/>
        </w:rPr>
        <mc:AlternateContent>
          <mc:Choice Requires="wps">
            <w:drawing>
              <wp:anchor distT="0" distB="0" distL="114300" distR="114300" simplePos="0" relativeHeight="21" behindDoc="0" locked="0" layoutInCell="1" allowOverlap="1" wp14:anchorId="12B72F5E" wp14:editId="65003440">
                <wp:simplePos x="0" y="0"/>
                <wp:positionH relativeFrom="column">
                  <wp:posOffset>3381688</wp:posOffset>
                </wp:positionH>
                <wp:positionV relativeFrom="paragraph">
                  <wp:posOffset>4073326</wp:posOffset>
                </wp:positionV>
                <wp:extent cx="633734" cy="212726"/>
                <wp:effectExtent l="0" t="0" r="13966" b="15874"/>
                <wp:wrapNone/>
                <wp:docPr id="34" name="Forma1_13"/>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45" w14:textId="77777777" w:rsidR="00310ED1" w:rsidRDefault="004C0A0A">
                            <w:r>
                              <w:rPr>
                                <w:sz w:val="28"/>
                                <w:szCs w:val="28"/>
                              </w:rPr>
                              <w:t>0,09787</w:t>
                            </w:r>
                          </w:p>
                        </w:txbxContent>
                      </wps:txbx>
                      <wps:bodyPr vert="horz" wrap="none" lIns="0" tIns="0" rIns="0" bIns="0" anchor="t" anchorCtr="0" compatLnSpc="0">
                        <a:noAutofit/>
                      </wps:bodyPr>
                    </wps:wsp>
                  </a:graphicData>
                </a:graphic>
              </wp:anchor>
            </w:drawing>
          </mc:Choice>
          <mc:Fallback>
            <w:pict>
              <v:shape w14:anchorId="12B72F5E" id="Forma1_13" o:spid="_x0000_s1045" type="#_x0000_t202" style="position:absolute;left:0;text-align:left;margin-left:266.25pt;margin-top:320.75pt;width:49.9pt;height:16.75pt;z-index:2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" filled="f" stroked="f">
                <v:textbox inset="0,0,0,0">
                  <w:txbxContent>
                    <w:p w14:paraId="12B73045" w14:textId="77777777" w:rsidR="00310ED1" w:rsidRDefault="004C0A0A">
                      <w:r>
                        <w:rPr>
                          <w:sz w:val="28"/>
                          <w:szCs w:val="28"/>
                        </w:rPr>
                        <w:t>0,09787</w:t>
                      </w:r>
                    </w:p>
                  </w:txbxContent>
                </v:textbox>
              </v:shape>
            </w:pict>
          </mc:Fallback>
        </mc:AlternateContent>
      </w:r>
      <w:r>
        <w:rPr>
          <w:noProof/>
        </w:rPr>
        <mc:AlternateContent>
          <mc:Choice Requires="wps">
            <w:drawing>
              <wp:anchor distT="0" distB="0" distL="114300" distR="114300" simplePos="0" relativeHeight="43" behindDoc="0" locked="0" layoutInCell="1" allowOverlap="1" wp14:anchorId="12B72F6C" wp14:editId="197B1C7F">
                <wp:simplePos x="0" y="0"/>
                <wp:positionH relativeFrom="column">
                  <wp:posOffset>4446905</wp:posOffset>
                </wp:positionH>
                <wp:positionV relativeFrom="paragraph">
                  <wp:posOffset>4861361</wp:posOffset>
                </wp:positionV>
                <wp:extent cx="633734" cy="212726"/>
                <wp:effectExtent l="0" t="0" r="13966" b="15874"/>
                <wp:wrapNone/>
                <wp:docPr id="41" name="Forma1_35"/>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53" w14:textId="77777777" w:rsidR="00310ED1" w:rsidRDefault="004C0A0A">
                            <w:r>
                              <w:rPr>
                                <w:sz w:val="28"/>
                                <w:szCs w:val="28"/>
                              </w:rPr>
                              <w:t>0,05405</w:t>
                            </w:r>
                          </w:p>
                        </w:txbxContent>
                      </wps:txbx>
                      <wps:bodyPr vert="horz" wrap="none" lIns="0" tIns="0" rIns="0" bIns="0" anchor="t" anchorCtr="0" compatLnSpc="0">
                        <a:noAutofit/>
                      </wps:bodyPr>
                    </wps:wsp>
                  </a:graphicData>
                </a:graphic>
              </wp:anchor>
            </w:drawing>
          </mc:Choice>
          <mc:Fallback>
            <w:pict>
              <v:shape w14:anchorId="12B72F6C" id="Forma1_35" o:spid="_x0000_s1046" type="#_x0000_t202" style="position:absolute;left:0;text-align:left;margin-left:350.15pt;margin-top:382.8pt;width:49.9pt;height:16.75pt;z-index:4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" filled="f" stroked="f">
                <v:textbox inset="0,0,0,0">
                  <w:txbxContent>
                    <w:p w14:paraId="12B73053" w14:textId="77777777" w:rsidR="00310ED1" w:rsidRDefault="004C0A0A">
                      <w:r>
                        <w:rPr>
                          <w:sz w:val="28"/>
                          <w:szCs w:val="28"/>
                        </w:rPr>
                        <w:t>0,05405</w:t>
                      </w:r>
                    </w:p>
                  </w:txbxContent>
                </v:textbox>
              </v:shape>
            </w:pict>
          </mc:Fallback>
        </mc:AlternateContent>
      </w:r>
      <w:r>
        <w:rPr>
          <w:noProof/>
        </w:rPr>
        <mc:AlternateContent>
          <mc:Choice Requires="wps">
            <w:drawing>
              <wp:anchor distT="0" distB="0" distL="114300" distR="114300" simplePos="0" relativeHeight="12" behindDoc="0" locked="0" layoutInCell="1" allowOverlap="1" wp14:anchorId="12B72F56" wp14:editId="54B6EA9A">
                <wp:simplePos x="0" y="0"/>
                <wp:positionH relativeFrom="column">
                  <wp:posOffset>4460553</wp:posOffset>
                </wp:positionH>
                <wp:positionV relativeFrom="paragraph">
                  <wp:posOffset>4424822</wp:posOffset>
                </wp:positionV>
                <wp:extent cx="633734" cy="212726"/>
                <wp:effectExtent l="0" t="0" r="13966" b="15874"/>
                <wp:wrapNone/>
                <wp:docPr id="30" name="Forma1_4"/>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3B" w14:textId="77777777" w:rsidR="00310ED1" w:rsidRDefault="004C0A0A">
                            <w:r>
                              <w:rPr>
                                <w:sz w:val="28"/>
                                <w:szCs w:val="28"/>
                              </w:rPr>
                              <w:t>0,05405</w:t>
                            </w:r>
                          </w:p>
                        </w:txbxContent>
                      </wps:txbx>
                      <wps:bodyPr vert="horz" wrap="none" lIns="0" tIns="0" rIns="0" bIns="0" anchor="t" anchorCtr="0" compatLnSpc="0">
                        <a:noAutofit/>
                      </wps:bodyPr>
                    </wps:wsp>
                  </a:graphicData>
                </a:graphic>
              </wp:anchor>
            </w:drawing>
          </mc:Choice>
          <mc:Fallback>
            <w:pict>
              <v:shape w14:anchorId="12B72F56" id="Forma1_4" o:spid="_x0000_s1047" type="#_x0000_t202" style="position:absolute;left:0;text-align:left;margin-left:351.2pt;margin-top:348.4pt;width:49.9pt;height:16.75pt;z-index: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" filled="f" stroked="f">
                <v:textbox inset="0,0,0,0">
                  <w:txbxContent>
                    <w:p w14:paraId="12B7303B" w14:textId="77777777" w:rsidR="00310ED1" w:rsidRDefault="004C0A0A">
                      <w:r>
                        <w:rPr>
                          <w:sz w:val="28"/>
                          <w:szCs w:val="28"/>
                        </w:rPr>
                        <w:t>0,05405</w:t>
                      </w:r>
                    </w:p>
                  </w:txbxContent>
                </v:textbox>
              </v:shape>
            </w:pict>
          </mc:Fallback>
        </mc:AlternateContent>
      </w:r>
      <w:r>
        <w:rPr>
          <w:noProof/>
        </w:rPr>
        <mc:AlternateContent>
          <mc:Choice Requires="wps">
            <w:drawing>
              <wp:anchor distT="0" distB="0" distL="114300" distR="114300" simplePos="0" relativeHeight="22" behindDoc="0" locked="0" layoutInCell="1" allowOverlap="1" wp14:anchorId="12B72F60" wp14:editId="4CEAF9A2">
                <wp:simplePos x="0" y="0"/>
                <wp:positionH relativeFrom="column">
                  <wp:posOffset>4496407</wp:posOffset>
                </wp:positionH>
                <wp:positionV relativeFrom="paragraph">
                  <wp:posOffset>3989543</wp:posOffset>
                </wp:positionV>
                <wp:extent cx="633734" cy="212726"/>
                <wp:effectExtent l="0" t="0" r="13966" b="15874"/>
                <wp:wrapNone/>
                <wp:docPr id="35" name="Forma1_14"/>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47" w14:textId="77777777" w:rsidR="00310ED1" w:rsidRDefault="004C0A0A">
                            <w:r>
                              <w:rPr>
                                <w:sz w:val="28"/>
                                <w:szCs w:val="28"/>
                              </w:rPr>
                              <w:t>0,11965</w:t>
                            </w:r>
                          </w:p>
                        </w:txbxContent>
                      </wps:txbx>
                      <wps:bodyPr vert="horz" wrap="none" lIns="0" tIns="0" rIns="0" bIns="0" anchor="t" anchorCtr="0" compatLnSpc="0">
                        <a:noAutofit/>
                      </wps:bodyPr>
                    </wps:wsp>
                  </a:graphicData>
                </a:graphic>
              </wp:anchor>
            </w:drawing>
          </mc:Choice>
          <mc:Fallback>
            <w:pict>
              <v:shape w14:anchorId="12B72F60" id="Forma1_14" o:spid="_x0000_s1048" type="#_x0000_t202" style="position:absolute;left:0;text-align:left;margin-left:354.05pt;margin-top:314.15pt;width:49.9pt;height:16.75pt;z-index:2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" filled="f" stroked="f">
                <v:textbox inset="0,0,0,0">
                  <w:txbxContent>
                    <w:p w14:paraId="12B73047" w14:textId="77777777" w:rsidR="00310ED1" w:rsidRDefault="004C0A0A">
                      <w:r>
                        <w:rPr>
                          <w:sz w:val="28"/>
                          <w:szCs w:val="28"/>
                        </w:rPr>
                        <w:t>0,11965</w:t>
                      </w:r>
                    </w:p>
                  </w:txbxContent>
                </v:textbox>
              </v:shape>
            </w:pict>
          </mc:Fallback>
        </mc:AlternateContent>
      </w:r>
      <w:r>
        <w:rPr>
          <w:noProof/>
        </w:rPr>
        <mc:AlternateContent>
          <mc:Choice Requires="wps">
            <w:drawing>
              <wp:anchor distT="0" distB="0" distL="114300" distR="114300" simplePos="0" relativeHeight="44" behindDoc="0" locked="0" layoutInCell="1" allowOverlap="1" wp14:anchorId="12B72F6E" wp14:editId="68116337">
                <wp:simplePos x="0" y="0"/>
                <wp:positionH relativeFrom="margin">
                  <wp:align>right</wp:align>
                </wp:positionH>
                <wp:positionV relativeFrom="paragraph">
                  <wp:posOffset>4852519</wp:posOffset>
                </wp:positionV>
                <wp:extent cx="633730" cy="272956"/>
                <wp:effectExtent l="0" t="0" r="18415" b="13335"/>
                <wp:wrapNone/>
                <wp:docPr id="42" name="Forma1_36"/>
                <wp:cNvGraphicFramePr/>
                <a:graphic xmlns:a="http://schemas.openxmlformats.org/drawingml/2006/main">
                  <a:graphicData uri="http://schemas.microsoft.com/office/word/2010/wordprocessingShape">
                    <wps:wsp>
                      <wps:cNvSpPr txBox="1"/>
                      <wps:spPr>
                        <a:xfrm>
                          <a:off x="0" y="0"/>
                          <a:ext cx="633730" cy="272956"/>
                        </a:xfrm>
                        <a:prstGeom prst="rect">
                          <a:avLst/>
                        </a:prstGeom>
                        <a:noFill/>
                        <a:ln>
                          <a:noFill/>
                          <a:prstDash/>
                        </a:ln>
                      </wps:spPr>
                      <wps:txbx>
                        <w:txbxContent>
                          <w:p w14:paraId="12B73055" w14:textId="77777777" w:rsidR="00310ED1" w:rsidRDefault="004C0A0A">
                            <w:r>
                              <w:rPr>
                                <w:sz w:val="28"/>
                                <w:szCs w:val="28"/>
                              </w:rPr>
                              <w:t>0,061224</w:t>
                            </w:r>
                          </w:p>
                        </w:txbxContent>
                      </wps:txbx>
                      <wps:bodyPr vert="horz" wrap="none" lIns="0" tIns="0" rIns="0" bIns="0" anchor="t" anchorCtr="0" compatLnSpc="0">
                        <a:noAutofit/>
                      </wps:bodyPr>
                    </wps:wsp>
                  </a:graphicData>
                </a:graphic>
                <wp14:sizeRelV relativeFrom="margin">
                  <wp14:pctHeight>0</wp14:pctHeight>
                </wp14:sizeRelV>
              </wp:anchor>
            </w:drawing>
          </mc:Choice>
          <mc:Fallback>
            <w:pict>
              <v:shape w14:anchorId="12B72F6E" id="Forma1_36" o:spid="_x0000_s1049" type="#_x0000_t202" style="position:absolute;left:0;text-align:left;margin-left:-1.3pt;margin-top:382.1pt;width:49.9pt;height:21.5pt;z-index:4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" filled="f" stroked="f">
                <v:textbox inset="0,0,0,0">
                  <w:txbxContent>
                    <w:p w14:paraId="12B73055" w14:textId="77777777" w:rsidR="00310ED1" w:rsidRDefault="004C0A0A">
                      <w:r>
                        <w:rPr>
                          <w:sz w:val="28"/>
                          <w:szCs w:val="28"/>
                        </w:rPr>
                        <w:t>0,061224</w:t>
                      </w:r>
                    </w:p>
                  </w:txbxContent>
                </v:textbox>
                <w10:wrap anchorx="margin"/>
              </v:shape>
            </w:pict>
          </mc:Fallback>
        </mc:AlternateContent>
      </w:r>
      <w:r>
        <w:rPr>
          <w:noProof/>
        </w:rPr>
        <mc:AlternateContent>
          <mc:Choice Requires="wps">
            <w:drawing>
              <wp:anchor distT="0" distB="0" distL="114300" distR="114300" simplePos="0" relativeHeight="13" behindDoc="0" locked="0" layoutInCell="1" allowOverlap="1" wp14:anchorId="12B72F58" wp14:editId="43AAA434">
                <wp:simplePos x="0" y="0"/>
                <wp:positionH relativeFrom="column">
                  <wp:posOffset>5409262</wp:posOffset>
                </wp:positionH>
                <wp:positionV relativeFrom="paragraph">
                  <wp:posOffset>4466078</wp:posOffset>
                </wp:positionV>
                <wp:extent cx="633734" cy="212726"/>
                <wp:effectExtent l="0" t="0" r="13966" b="15874"/>
                <wp:wrapNone/>
                <wp:docPr id="31" name="Forma1_5"/>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3D" w14:textId="77777777" w:rsidR="00310ED1" w:rsidRDefault="004C0A0A">
                            <w:r>
                              <w:rPr>
                                <w:sz w:val="28"/>
                                <w:szCs w:val="28"/>
                              </w:rPr>
                              <w:t>0,061224</w:t>
                            </w:r>
                          </w:p>
                        </w:txbxContent>
                      </wps:txbx>
                      <wps:bodyPr vert="horz" wrap="none" lIns="0" tIns="0" rIns="0" bIns="0" anchor="t" anchorCtr="0" compatLnSpc="0">
                        <a:noAutofit/>
                      </wps:bodyPr>
                    </wps:wsp>
                  </a:graphicData>
                </a:graphic>
              </wp:anchor>
            </w:drawing>
          </mc:Choice>
          <mc:Fallback>
            <w:pict>
              <v:shape w14:anchorId="12B72F58" id="Forma1_5" o:spid="_x0000_s1050" type="#_x0000_t202" style="position:absolute;left:0;text-align:left;margin-left:425.95pt;margin-top:351.65pt;width:49.9pt;height:16.7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" filled="f" stroked="f">
                <v:textbox inset="0,0,0,0">
                  <w:txbxContent>
                    <w:p w14:paraId="12B7303D" w14:textId="77777777" w:rsidR="00310ED1" w:rsidRDefault="004C0A0A">
                      <w:r>
                        <w:rPr>
                          <w:sz w:val="28"/>
                          <w:szCs w:val="28"/>
                        </w:rPr>
                        <w:t>0,061224</w:t>
                      </w:r>
                    </w:p>
                  </w:txbxContent>
                </v:textbox>
              </v:shape>
            </w:pict>
          </mc:Fallback>
        </mc:AlternateContent>
      </w:r>
      <w:r>
        <w:rPr>
          <w:noProof/>
        </w:rPr>
        <mc:AlternateContent>
          <mc:Choice Requires="wps">
            <w:drawing>
              <wp:anchor distT="0" distB="0" distL="114300" distR="114300" simplePos="0" relativeHeight="23" behindDoc="0" locked="0" layoutInCell="1" allowOverlap="1" wp14:anchorId="12B72F62" wp14:editId="324C3E0A">
                <wp:simplePos x="0" y="0"/>
                <wp:positionH relativeFrom="column">
                  <wp:posOffset>5462346</wp:posOffset>
                </wp:positionH>
                <wp:positionV relativeFrom="paragraph">
                  <wp:posOffset>3992709</wp:posOffset>
                </wp:positionV>
                <wp:extent cx="633730" cy="313899"/>
                <wp:effectExtent l="0" t="0" r="12065" b="10160"/>
                <wp:wrapNone/>
                <wp:docPr id="36" name="Forma1_15"/>
                <wp:cNvGraphicFramePr/>
                <a:graphic xmlns:a="http://schemas.openxmlformats.org/drawingml/2006/main">
                  <a:graphicData uri="http://schemas.microsoft.com/office/word/2010/wordprocessingShape">
                    <wps:wsp>
                      <wps:cNvSpPr txBox="1"/>
                      <wps:spPr>
                        <a:xfrm>
                          <a:off x="0" y="0"/>
                          <a:ext cx="633730" cy="313899"/>
                        </a:xfrm>
                        <a:prstGeom prst="rect">
                          <a:avLst/>
                        </a:prstGeom>
                        <a:noFill/>
                        <a:ln>
                          <a:noFill/>
                          <a:prstDash/>
                        </a:ln>
                      </wps:spPr>
                      <wps:txbx>
                        <w:txbxContent>
                          <w:p w14:paraId="12B73049" w14:textId="77777777" w:rsidR="00310ED1" w:rsidRDefault="004C0A0A">
                            <w:r>
                              <w:rPr>
                                <w:sz w:val="28"/>
                                <w:szCs w:val="28"/>
                              </w:rPr>
                              <w:t>0,12554</w:t>
                            </w:r>
                          </w:p>
                        </w:txbxContent>
                      </wps:txbx>
                      <wps:bodyPr vert="horz" wrap="none" lIns="0" tIns="0" rIns="0" bIns="0" anchor="t" anchorCtr="0" compatLnSpc="0">
                        <a:noAutofit/>
                      </wps:bodyPr>
                    </wps:wsp>
                  </a:graphicData>
                </a:graphic>
                <wp14:sizeRelV relativeFrom="margin">
                  <wp14:pctHeight>0</wp14:pctHeight>
                </wp14:sizeRelV>
              </wp:anchor>
            </w:drawing>
          </mc:Choice>
          <mc:Fallback>
            <w:pict>
              <v:shape w14:anchorId="12B72F62" id="Forma1_15" o:spid="_x0000_s1051" type="#_x0000_t202" style="position:absolute;left:0;text-align:left;margin-left:430.1pt;margin-top:314.4pt;width:49.9pt;height:24.7pt;z-index:2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" filled="f" stroked="f">
                <v:textbox inset="0,0,0,0">
                  <w:txbxContent>
                    <w:p w14:paraId="12B73049" w14:textId="77777777" w:rsidR="00310ED1" w:rsidRDefault="004C0A0A">
                      <w:r>
                        <w:rPr>
                          <w:sz w:val="28"/>
                          <w:szCs w:val="28"/>
                        </w:rPr>
                        <w:t>0,12554</w:t>
                      </w:r>
                    </w:p>
                  </w:txbxContent>
                </v:textbox>
              </v:shape>
            </w:pict>
          </mc:Fallback>
        </mc:AlternateContent>
      </w:r>
      <w:r>
        <w:rPr>
          <w:noProof/>
        </w:rPr>
        <mc:AlternateContent>
          <mc:Choice Requires="wps">
            <w:drawing>
              <wp:anchor distT="0" distB="0" distL="114300" distR="114300" simplePos="0" relativeHeight="18" behindDoc="0" locked="0" layoutInCell="1" allowOverlap="1" wp14:anchorId="12B72F42" wp14:editId="43C10CA0">
                <wp:simplePos x="0" y="0"/>
                <wp:positionH relativeFrom="column">
                  <wp:posOffset>5430529</wp:posOffset>
                </wp:positionH>
                <wp:positionV relativeFrom="paragraph">
                  <wp:posOffset>3623452</wp:posOffset>
                </wp:positionV>
                <wp:extent cx="633734" cy="212726"/>
                <wp:effectExtent l="0" t="0" r="13966" b="15874"/>
                <wp:wrapNone/>
                <wp:docPr id="20" name="Forma1_10"/>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27" w14:textId="77777777" w:rsidR="00310ED1" w:rsidRDefault="004C0A0A">
                            <w:r>
                              <w:rPr>
                                <w:sz w:val="28"/>
                                <w:szCs w:val="28"/>
                              </w:rPr>
                              <w:t>0,11688</w:t>
                            </w:r>
                          </w:p>
                        </w:txbxContent>
                      </wps:txbx>
                      <wps:bodyPr vert="horz" wrap="none" lIns="0" tIns="0" rIns="0" bIns="0" anchor="t" anchorCtr="0" compatLnSpc="0">
                        <a:noAutofit/>
                      </wps:bodyPr>
                    </wps:wsp>
                  </a:graphicData>
                </a:graphic>
              </wp:anchor>
            </w:drawing>
          </mc:Choice>
          <mc:Fallback>
            <w:pict>
              <v:shape w14:anchorId="12B72F42" id="Forma1_10" o:spid="_x0000_s1052" type="#_x0000_t202" style="position:absolute;left:0;text-align:left;margin-left:427.6pt;margin-top:285.3pt;width:49.9pt;height:16.75pt;z-index:1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" filled="f" stroked="f">
                <v:textbox inset="0,0,0,0">
                  <w:txbxContent>
                    <w:p w14:paraId="12B73027" w14:textId="77777777" w:rsidR="00310ED1" w:rsidRDefault="004C0A0A">
                      <w:r>
                        <w:rPr>
                          <w:sz w:val="28"/>
                          <w:szCs w:val="28"/>
                        </w:rPr>
                        <w:t>0,11688</w:t>
                      </w:r>
                    </w:p>
                  </w:txbxContent>
                </v:textbox>
              </v:shape>
            </w:pict>
          </mc:Fallback>
        </mc:AlternateContent>
      </w:r>
      <w:r>
        <w:rPr>
          <w:noProof/>
        </w:rPr>
        <mc:AlternateContent>
          <mc:Choice Requires="wps">
            <w:drawing>
              <wp:anchor distT="0" distB="0" distL="114300" distR="114300" simplePos="0" relativeHeight="17" behindDoc="0" locked="0" layoutInCell="1" allowOverlap="1" wp14:anchorId="12B72F5C" wp14:editId="07684929">
                <wp:simplePos x="0" y="0"/>
                <wp:positionH relativeFrom="column">
                  <wp:posOffset>4496407</wp:posOffset>
                </wp:positionH>
                <wp:positionV relativeFrom="paragraph">
                  <wp:posOffset>3625670</wp:posOffset>
                </wp:positionV>
                <wp:extent cx="633734" cy="212726"/>
                <wp:effectExtent l="0" t="0" r="13966" b="15874"/>
                <wp:wrapNone/>
                <wp:docPr id="33" name="Forma1_9"/>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42" w14:textId="77777777" w:rsidR="00310ED1" w:rsidRDefault="004C0A0A">
                            <w:r>
                              <w:rPr>
                                <w:sz w:val="28"/>
                                <w:szCs w:val="28"/>
                              </w:rPr>
                              <w:t>0,11965</w:t>
                            </w:r>
                          </w:p>
                          <w:p w14:paraId="12B73043" w14:textId="77777777" w:rsidR="00310ED1" w:rsidRDefault="00310ED1"/>
                        </w:txbxContent>
                      </wps:txbx>
                      <wps:bodyPr vert="horz" wrap="none" lIns="0" tIns="0" rIns="0" bIns="0" anchor="t" anchorCtr="0" compatLnSpc="0">
                        <a:noAutofit/>
                      </wps:bodyPr>
                    </wps:wsp>
                  </a:graphicData>
                </a:graphic>
              </wp:anchor>
            </w:drawing>
          </mc:Choice>
          <mc:Fallback>
            <w:pict>
              <v:shape w14:anchorId="12B72F5C" id="Forma1_9" o:spid="_x0000_s1053" type="#_x0000_t202" style="position:absolute;left:0;text-align:left;margin-left:354.05pt;margin-top:285.5pt;width:49.9pt;height:16.75pt;z-index:1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" filled="f" stroked="f">
                <v:textbox inset="0,0,0,0">
                  <w:txbxContent>
                    <w:p w14:paraId="12B73042" w14:textId="77777777" w:rsidR="00310ED1" w:rsidRDefault="004C0A0A">
                      <w:r>
                        <w:rPr>
                          <w:sz w:val="28"/>
                          <w:szCs w:val="28"/>
                        </w:rPr>
                        <w:t>0,11965</w:t>
                      </w:r>
                    </w:p>
                    <w:p w14:paraId="12B73043" w14:textId="77777777" w:rsidR="00310ED1" w:rsidRDefault="00310ED1"/>
                  </w:txbxContent>
                </v:textbox>
              </v:shape>
            </w:pict>
          </mc:Fallback>
        </mc:AlternateContent>
      </w:r>
      <w:r>
        <w:rPr>
          <w:noProof/>
        </w:rPr>
        <mc:AlternateContent>
          <mc:Choice Requires="wps">
            <w:drawing>
              <wp:anchor distT="0" distB="0" distL="114300" distR="114300" simplePos="0" relativeHeight="16" behindDoc="0" locked="0" layoutInCell="1" allowOverlap="1" wp14:anchorId="12B72F5A" wp14:editId="701A8BB6">
                <wp:simplePos x="0" y="0"/>
                <wp:positionH relativeFrom="column">
                  <wp:posOffset>3421683</wp:posOffset>
                </wp:positionH>
                <wp:positionV relativeFrom="paragraph">
                  <wp:posOffset>3652965</wp:posOffset>
                </wp:positionV>
                <wp:extent cx="633734" cy="212726"/>
                <wp:effectExtent l="0" t="0" r="13966" b="15874"/>
                <wp:wrapNone/>
                <wp:docPr id="32" name="Forma1_8"/>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3F" w14:textId="77777777" w:rsidR="00310ED1" w:rsidRDefault="004C0A0A">
                            <w:r>
                              <w:rPr>
                                <w:sz w:val="28"/>
                                <w:szCs w:val="28"/>
                              </w:rPr>
                              <w:t>0,09787</w:t>
                            </w:r>
                          </w:p>
                          <w:p w14:paraId="12B73040" w14:textId="77777777" w:rsidR="00310ED1" w:rsidRDefault="00310ED1"/>
                        </w:txbxContent>
                      </wps:txbx>
                      <wps:bodyPr vert="horz" wrap="none" lIns="0" tIns="0" rIns="0" bIns="0" anchor="t" anchorCtr="0" compatLnSpc="0">
                        <a:noAutofit/>
                      </wps:bodyPr>
                    </wps:wsp>
                  </a:graphicData>
                </a:graphic>
              </wp:anchor>
            </w:drawing>
          </mc:Choice>
          <mc:Fallback>
            <w:pict>
              <v:shape w14:anchorId="12B72F5A" id="Forma1_8" o:spid="_x0000_s1054" type="#_x0000_t202" style="position:absolute;left:0;text-align:left;margin-left:269.4pt;margin-top:287.65pt;width:49.9pt;height:16.75pt;z-index: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" filled="f" stroked="f">
                <v:textbox inset="0,0,0,0">
                  <w:txbxContent>
                    <w:p w14:paraId="12B7303F" w14:textId="77777777" w:rsidR="00310ED1" w:rsidRDefault="004C0A0A">
                      <w:r>
                        <w:rPr>
                          <w:sz w:val="28"/>
                          <w:szCs w:val="28"/>
                        </w:rPr>
                        <w:t>0,09787</w:t>
                      </w:r>
                    </w:p>
                    <w:p w14:paraId="12B73040" w14:textId="77777777" w:rsidR="00310ED1" w:rsidRDefault="00310ED1"/>
                  </w:txbxContent>
                </v:textbox>
              </v:shape>
            </w:pict>
          </mc:Fallback>
        </mc:AlternateContent>
      </w:r>
      <w:r>
        <w:rPr>
          <w:noProof/>
        </w:rPr>
        <w:drawing>
          <wp:anchor distT="0" distB="0" distL="114300" distR="114300" simplePos="0" relativeHeight="5" behindDoc="0" locked="0" layoutInCell="1" allowOverlap="1" wp14:anchorId="12B72F72" wp14:editId="554F9600">
            <wp:simplePos x="0" y="0"/>
            <wp:positionH relativeFrom="column">
              <wp:posOffset>84740</wp:posOffset>
            </wp:positionH>
            <wp:positionV relativeFrom="paragraph">
              <wp:posOffset>2679832</wp:posOffset>
            </wp:positionV>
            <wp:extent cx="6119996" cy="2554559"/>
            <wp:effectExtent l="0" t="0" r="0" b="0"/>
            <wp:wrapSquare wrapText="bothSides"/>
            <wp:docPr id="4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96" cy="2554559"/>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74624" behindDoc="0" locked="0" layoutInCell="1" allowOverlap="1" wp14:anchorId="12B72F46" wp14:editId="23F8513A">
                <wp:simplePos x="0" y="0"/>
                <wp:positionH relativeFrom="column">
                  <wp:posOffset>2427577</wp:posOffset>
                </wp:positionH>
                <wp:positionV relativeFrom="paragraph">
                  <wp:posOffset>2158214</wp:posOffset>
                </wp:positionV>
                <wp:extent cx="497205" cy="219712"/>
                <wp:effectExtent l="0" t="0" r="17145" b="8888"/>
                <wp:wrapNone/>
                <wp:docPr id="22" name="Forma1_6"/>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12B7302B" w14:textId="77777777" w:rsidR="00310ED1" w:rsidRDefault="004C0A0A">
                            <w:r>
                              <w:t>0,0337</w:t>
                            </w:r>
                          </w:p>
                        </w:txbxContent>
                      </wps:txbx>
                      <wps:bodyPr vert="horz" wrap="none" lIns="0" tIns="0" rIns="0" bIns="0" anchor="t" anchorCtr="0" compatLnSpc="0">
                        <a:noAutofit/>
                      </wps:bodyPr>
                    </wps:wsp>
                  </a:graphicData>
                </a:graphic>
              </wp:anchor>
            </w:drawing>
          </mc:Choice>
          <mc:Fallback>
            <w:pict>
              <v:shape w14:anchorId="12B72F46" id="Forma1_6" o:spid="_x0000_s1055" type="#_x0000_t202" style="position:absolute;left:0;text-align:left;margin-left:191.15pt;margin-top:169.95pt;width:39.15pt;height:17.3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" filled="f" stroked="f">
                <v:textbox inset="0,0,0,0">
                  <w:txbxContent>
                    <w:p w14:paraId="12B7302B" w14:textId="77777777" w:rsidR="00310ED1" w:rsidRDefault="004C0A0A">
                      <w:r>
                        <w:t>0,0337</w:t>
                      </w:r>
                    </w:p>
                  </w:txbxContent>
                </v:textbox>
              </v:shape>
            </w:pict>
          </mc:Fallback>
        </mc:AlternateContent>
      </w:r>
      <w:r>
        <w:rPr>
          <w:noProof/>
        </w:rPr>
        <mc:AlternateContent>
          <mc:Choice Requires="wps">
            <w:drawing>
              <wp:anchor distT="0" distB="0" distL="114300" distR="114300" simplePos="0" relativeHeight="14" behindDoc="0" locked="0" layoutInCell="1" allowOverlap="1" wp14:anchorId="12B72F48" wp14:editId="3BA6CD3B">
                <wp:simplePos x="0" y="0"/>
                <wp:positionH relativeFrom="column">
                  <wp:posOffset>2412336</wp:posOffset>
                </wp:positionH>
                <wp:positionV relativeFrom="paragraph">
                  <wp:posOffset>1854797</wp:posOffset>
                </wp:positionV>
                <wp:extent cx="497205" cy="219712"/>
                <wp:effectExtent l="0" t="0" r="17145" b="8888"/>
                <wp:wrapNone/>
                <wp:docPr id="23" name="Forma1_6"/>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12B7302D" w14:textId="77777777" w:rsidR="00310ED1" w:rsidRDefault="004C0A0A">
                            <w:r>
                              <w:t>0,0337</w:t>
                            </w:r>
                          </w:p>
                        </w:txbxContent>
                      </wps:txbx>
                      <wps:bodyPr vert="horz" wrap="none" lIns="0" tIns="0" rIns="0" bIns="0" anchor="t" anchorCtr="0" compatLnSpc="0">
                        <a:noAutofit/>
                      </wps:bodyPr>
                    </wps:wsp>
                  </a:graphicData>
                </a:graphic>
              </wp:anchor>
            </w:drawing>
          </mc:Choice>
          <mc:Fallback>
            <w:pict>
              <v:shape w14:anchorId="12B72F48" id="_x0000_s1056" type="#_x0000_t202" style="position:absolute;left:0;text-align:left;margin-left:189.95pt;margin-top:146.05pt;width:39.15pt;height:17.3pt;z-index: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" filled="f" stroked="f">
                <v:textbox inset="0,0,0,0">
                  <w:txbxContent>
                    <w:p w14:paraId="12B7302D" w14:textId="77777777" w:rsidR="00310ED1" w:rsidRDefault="004C0A0A">
                      <w:r>
                        <w:t>0,0337</w:t>
                      </w:r>
                    </w:p>
                  </w:txbxContent>
                </v:textbox>
              </v:shape>
            </w:pict>
          </mc:Fallback>
        </mc:AlternateContent>
      </w:r>
      <w:r>
        <w:rPr>
          <w:noProof/>
        </w:rPr>
        <mc:AlternateContent>
          <mc:Choice Requires="wps">
            <w:drawing>
              <wp:anchor distT="0" distB="0" distL="114300" distR="114300" simplePos="0" relativeHeight="15" behindDoc="0" locked="0" layoutInCell="1" allowOverlap="1" wp14:anchorId="12B72F52" wp14:editId="797FBB0B">
                <wp:simplePos x="0" y="0"/>
                <wp:positionH relativeFrom="column">
                  <wp:posOffset>2317437</wp:posOffset>
                </wp:positionH>
                <wp:positionV relativeFrom="paragraph">
                  <wp:posOffset>1502884</wp:posOffset>
                </wp:positionV>
                <wp:extent cx="497205" cy="219712"/>
                <wp:effectExtent l="0" t="0" r="17145" b="8888"/>
                <wp:wrapNone/>
                <wp:docPr id="28" name="Forma1_7"/>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12B73037" w14:textId="77777777" w:rsidR="00310ED1" w:rsidRDefault="004C0A0A">
                            <w:r>
                              <w:t>0, 107296</w:t>
                            </w:r>
                          </w:p>
                        </w:txbxContent>
                      </wps:txbx>
                      <wps:bodyPr vert="horz" wrap="none" lIns="0" tIns="0" rIns="0" bIns="0" anchor="t" anchorCtr="0" compatLnSpc="0">
                        <a:noAutofit/>
                      </wps:bodyPr>
                    </wps:wsp>
                  </a:graphicData>
                </a:graphic>
              </wp:anchor>
            </w:drawing>
          </mc:Choice>
          <mc:Fallback>
            <w:pict>
              <v:shape w14:anchorId="12B72F52" id="Forma1_7" o:spid="_x0000_s1057" type="#_x0000_t202" style="position:absolute;left:0;text-align:left;margin-left:182.5pt;margin-top:118.35pt;width:39.15pt;height:17.3pt;z-index:1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" filled="f" stroked="f">
                <v:textbox inset="0,0,0,0">
                  <w:txbxContent>
                    <w:p w14:paraId="12B73037" w14:textId="77777777" w:rsidR="00310ED1" w:rsidRDefault="004C0A0A">
                      <w:r>
                        <w:t>0, 107296</w:t>
                      </w:r>
                    </w:p>
                  </w:txbxContent>
                </v:textbox>
              </v:shape>
            </w:pict>
          </mc:Fallback>
        </mc:AlternateContent>
      </w:r>
      <w:r>
        <w:rPr>
          <w:noProof/>
        </w:rPr>
        <mc:AlternateContent>
          <mc:Choice Requires="wps">
            <w:drawing>
              <wp:anchor distT="0" distB="0" distL="114300" distR="114300" simplePos="0" relativeHeight="20" behindDoc="0" locked="0" layoutInCell="1" allowOverlap="1" wp14:anchorId="12B72F50" wp14:editId="7B90CBB3">
                <wp:simplePos x="0" y="0"/>
                <wp:positionH relativeFrom="column">
                  <wp:posOffset>2420004</wp:posOffset>
                </wp:positionH>
                <wp:positionV relativeFrom="paragraph">
                  <wp:posOffset>1153321</wp:posOffset>
                </wp:positionV>
                <wp:extent cx="497205" cy="219712"/>
                <wp:effectExtent l="0" t="0" r="17145" b="8888"/>
                <wp:wrapNone/>
                <wp:docPr id="27" name="Forma1_12"/>
                <wp:cNvGraphicFramePr/>
                <a:graphic xmlns:a="http://schemas.openxmlformats.org/drawingml/2006/main">
                  <a:graphicData uri="http://schemas.microsoft.com/office/word/2010/wordprocessingShape">
                    <wps:wsp>
                      <wps:cNvSpPr txBox="1"/>
                      <wps:spPr>
                        <a:xfrm>
                          <a:off x="0" y="0"/>
                          <a:ext cx="497205" cy="219712"/>
                        </a:xfrm>
                        <a:prstGeom prst="rect">
                          <a:avLst/>
                        </a:prstGeom>
                        <a:noFill/>
                        <a:ln>
                          <a:noFill/>
                          <a:prstDash/>
                        </a:ln>
                      </wps:spPr>
                      <wps:txbx>
                        <w:txbxContent>
                          <w:p w14:paraId="12B73035" w14:textId="77777777" w:rsidR="00310ED1" w:rsidRDefault="004C0A0A">
                            <w:r>
                              <w:t>0,103</w:t>
                            </w:r>
                          </w:p>
                        </w:txbxContent>
                      </wps:txbx>
                      <wps:bodyPr vert="horz" wrap="none" lIns="0" tIns="0" rIns="0" bIns="0" anchor="t" anchorCtr="0" compatLnSpc="0">
                        <a:noAutofit/>
                      </wps:bodyPr>
                    </wps:wsp>
                  </a:graphicData>
                </a:graphic>
              </wp:anchor>
            </w:drawing>
          </mc:Choice>
          <mc:Fallback>
            <w:pict>
              <v:shape w14:anchorId="12B72F50" id="Forma1_12" o:spid="_x0000_s1058" type="#_x0000_t202" style="position:absolute;left:0;text-align:left;margin-left:190.55pt;margin-top:90.8pt;width:39.15pt;height:17.3pt;z-index: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" filled="f" stroked="f">
                <v:textbox inset="0,0,0,0">
                  <w:txbxContent>
                    <w:p w14:paraId="12B73035" w14:textId="77777777" w:rsidR="00310ED1" w:rsidRDefault="004C0A0A">
                      <w:r>
                        <w:t>0,103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2B72F44" wp14:editId="06AA1FBC">
                <wp:simplePos x="0" y="0"/>
                <wp:positionH relativeFrom="column">
                  <wp:posOffset>3348668</wp:posOffset>
                </wp:positionH>
                <wp:positionV relativeFrom="paragraph">
                  <wp:posOffset>2202976</wp:posOffset>
                </wp:positionV>
                <wp:extent cx="697230" cy="175263"/>
                <wp:effectExtent l="0" t="0" r="7620" b="15237"/>
                <wp:wrapNone/>
                <wp:docPr id="21" name="Forma1_29"/>
                <wp:cNvGraphicFramePr/>
                <a:graphic xmlns:a="http://schemas.openxmlformats.org/drawingml/2006/main">
                  <a:graphicData uri="http://schemas.microsoft.com/office/word/2010/wordprocessingShape">
                    <wps:wsp>
                      <wps:cNvSpPr txBox="1"/>
                      <wps:spPr>
                        <a:xfrm>
                          <a:off x="0" y="0"/>
                          <a:ext cx="697230" cy="175263"/>
                        </a:xfrm>
                        <a:prstGeom prst="rect">
                          <a:avLst/>
                        </a:prstGeom>
                        <a:noFill/>
                        <a:ln>
                          <a:noFill/>
                          <a:prstDash/>
                        </a:ln>
                      </wps:spPr>
                      <wps:txbx>
                        <w:txbxContent>
                          <w:p w14:paraId="12B73029" w14:textId="77777777" w:rsidR="00310ED1" w:rsidRDefault="004C0A0A">
                            <w:r>
                              <w:t>0,01483</w:t>
                            </w:r>
                          </w:p>
                        </w:txbxContent>
                      </wps:txbx>
                      <wps:bodyPr vert="horz" wrap="none" lIns="0" tIns="0" rIns="0" bIns="0" anchor="t" anchorCtr="0" compatLnSpc="0">
                        <a:noAutofit/>
                      </wps:bodyPr>
                    </wps:wsp>
                  </a:graphicData>
                </a:graphic>
              </wp:anchor>
            </w:drawing>
          </mc:Choice>
          <mc:Fallback>
            <w:pict>
              <v:shape w14:anchorId="12B72F44" id="Forma1_29" o:spid="_x0000_s1059" type="#_x0000_t202" style="position:absolute;left:0;text-align:left;margin-left:263.65pt;margin-top:173.45pt;width:54.9pt;height:13.8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" filled="f" stroked="f">
                <v:textbox inset="0,0,0,0">
                  <w:txbxContent>
                    <w:p w14:paraId="12B73029" w14:textId="77777777" w:rsidR="00310ED1" w:rsidRDefault="004C0A0A">
                      <w:r>
                        <w:t>0,01483</w:t>
                      </w:r>
                    </w:p>
                  </w:txbxContent>
                </v:textbox>
              </v:shape>
            </w:pict>
          </mc:Fallback>
        </mc:AlternateContent>
      </w:r>
      <w:r>
        <w:rPr>
          <w:noProof/>
        </w:rPr>
        <mc:AlternateContent>
          <mc:Choice Requires="wps">
            <w:drawing>
              <wp:anchor distT="0" distB="0" distL="114300" distR="114300" simplePos="0" relativeHeight="37" behindDoc="0" locked="0" layoutInCell="1" allowOverlap="1" wp14:anchorId="12B72F66" wp14:editId="1818BE35">
                <wp:simplePos x="0" y="0"/>
                <wp:positionH relativeFrom="column">
                  <wp:posOffset>3369300</wp:posOffset>
                </wp:positionH>
                <wp:positionV relativeFrom="paragraph">
                  <wp:posOffset>1855119</wp:posOffset>
                </wp:positionV>
                <wp:extent cx="697230" cy="175263"/>
                <wp:effectExtent l="0" t="0" r="7620" b="15237"/>
                <wp:wrapNone/>
                <wp:docPr id="38" name="Forma1_29"/>
                <wp:cNvGraphicFramePr/>
                <a:graphic xmlns:a="http://schemas.openxmlformats.org/drawingml/2006/main">
                  <a:graphicData uri="http://schemas.microsoft.com/office/word/2010/wordprocessingShape">
                    <wps:wsp>
                      <wps:cNvSpPr txBox="1"/>
                      <wps:spPr>
                        <a:xfrm>
                          <a:off x="0" y="0"/>
                          <a:ext cx="697230" cy="175263"/>
                        </a:xfrm>
                        <a:prstGeom prst="rect">
                          <a:avLst/>
                        </a:prstGeom>
                        <a:noFill/>
                        <a:ln>
                          <a:noFill/>
                          <a:prstDash/>
                        </a:ln>
                      </wps:spPr>
                      <wps:txbx>
                        <w:txbxContent>
                          <w:p w14:paraId="12B7304D" w14:textId="77777777" w:rsidR="00310ED1" w:rsidRDefault="004C0A0A">
                            <w:r>
                              <w:t>0,01483</w:t>
                            </w:r>
                          </w:p>
                        </w:txbxContent>
                      </wps:txbx>
                      <wps:bodyPr vert="horz" wrap="none" lIns="0" tIns="0" rIns="0" bIns="0" anchor="t" anchorCtr="0" compatLnSpc="0">
                        <a:noAutofit/>
                      </wps:bodyPr>
                    </wps:wsp>
                  </a:graphicData>
                </a:graphic>
              </wp:anchor>
            </w:drawing>
          </mc:Choice>
          <mc:Fallback>
            <w:pict>
              <v:shape w14:anchorId="12B72F66" id="_x0000_s1060" type="#_x0000_t202" style="position:absolute;left:0;text-align:left;margin-left:265.3pt;margin-top:146.05pt;width:54.9pt;height:13.8pt;z-index:3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" filled="f" stroked="f">
                <v:textbox inset="0,0,0,0">
                  <w:txbxContent>
                    <w:p w14:paraId="12B7304D" w14:textId="77777777" w:rsidR="00310ED1" w:rsidRDefault="004C0A0A">
                      <w:r>
                        <w:t>0,01483</w:t>
                      </w:r>
                    </w:p>
                  </w:txbxContent>
                </v:textbox>
              </v:shape>
            </w:pict>
          </mc:Fallback>
        </mc:AlternateContent>
      </w:r>
      <w:r>
        <w:rPr>
          <w:noProof/>
        </w:rPr>
        <mc:AlternateContent>
          <mc:Choice Requires="wps">
            <w:drawing>
              <wp:anchor distT="0" distB="0" distL="114300" distR="114300" simplePos="0" relativeHeight="28" behindDoc="0" locked="0" layoutInCell="1" allowOverlap="1" wp14:anchorId="12B72F4C" wp14:editId="5848DE89">
                <wp:simplePos x="0" y="0"/>
                <wp:positionH relativeFrom="column">
                  <wp:posOffset>3392795</wp:posOffset>
                </wp:positionH>
                <wp:positionV relativeFrom="paragraph">
                  <wp:posOffset>1482375</wp:posOffset>
                </wp:positionV>
                <wp:extent cx="697230" cy="351157"/>
                <wp:effectExtent l="0" t="0" r="7620" b="10793"/>
                <wp:wrapNone/>
                <wp:docPr id="25" name="Forma1_20"/>
                <wp:cNvGraphicFramePr/>
                <a:graphic xmlns:a="http://schemas.openxmlformats.org/drawingml/2006/main">
                  <a:graphicData uri="http://schemas.microsoft.com/office/word/2010/wordprocessingShape">
                    <wps:wsp>
                      <wps:cNvSpPr txBox="1"/>
                      <wps:spPr>
                        <a:xfrm>
                          <a:off x="0" y="0"/>
                          <a:ext cx="697230" cy="351157"/>
                        </a:xfrm>
                        <a:prstGeom prst="rect">
                          <a:avLst/>
                        </a:prstGeom>
                        <a:noFill/>
                        <a:ln>
                          <a:noFill/>
                          <a:prstDash/>
                        </a:ln>
                      </wps:spPr>
                      <wps:txbx>
                        <w:txbxContent>
                          <w:p w14:paraId="12B73031" w14:textId="77777777" w:rsidR="00310ED1" w:rsidRDefault="004C0A0A">
                            <w:r>
                              <w:t>0,0202</w:t>
                            </w:r>
                          </w:p>
                        </w:txbxContent>
                      </wps:txbx>
                      <wps:bodyPr vert="horz" wrap="none" lIns="0" tIns="0" rIns="0" bIns="0" anchor="t" anchorCtr="0" compatLnSpc="0">
                        <a:noAutofit/>
                      </wps:bodyPr>
                    </wps:wsp>
                  </a:graphicData>
                </a:graphic>
              </wp:anchor>
            </w:drawing>
          </mc:Choice>
          <mc:Fallback>
            <w:pict>
              <v:shape w14:anchorId="12B72F4C" id="Forma1_20" o:spid="_x0000_s1061" type="#_x0000_t202" style="position:absolute;left:0;text-align:left;margin-left:267.15pt;margin-top:116.7pt;width:54.9pt;height:27.65pt;z-index: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" filled="f" stroked="f">
                <v:textbox inset="0,0,0,0">
                  <w:txbxContent>
                    <w:p w14:paraId="12B73031" w14:textId="77777777" w:rsidR="00310ED1" w:rsidRDefault="004C0A0A">
                      <w:r>
                        <w:t>0,0202</w:t>
                      </w:r>
                    </w:p>
                  </w:txbxContent>
                </v:textbox>
              </v:shape>
            </w:pict>
          </mc:Fallback>
        </mc:AlternateContent>
      </w:r>
      <w:r>
        <w:rPr>
          <w:noProof/>
        </w:rPr>
        <mc:AlternateContent>
          <mc:Choice Requires="wps">
            <w:drawing>
              <wp:anchor distT="0" distB="0" distL="114300" distR="114300" simplePos="0" relativeHeight="30" behindDoc="0" locked="0" layoutInCell="1" allowOverlap="1" wp14:anchorId="12B72F4E" wp14:editId="66197832">
                <wp:simplePos x="0" y="0"/>
                <wp:positionH relativeFrom="column">
                  <wp:posOffset>3327713</wp:posOffset>
                </wp:positionH>
                <wp:positionV relativeFrom="paragraph">
                  <wp:posOffset>1131418</wp:posOffset>
                </wp:positionV>
                <wp:extent cx="697230" cy="351157"/>
                <wp:effectExtent l="0" t="0" r="7620" b="10793"/>
                <wp:wrapNone/>
                <wp:docPr id="26" name="Forma1_22"/>
                <wp:cNvGraphicFramePr/>
                <a:graphic xmlns:a="http://schemas.openxmlformats.org/drawingml/2006/main">
                  <a:graphicData uri="http://schemas.microsoft.com/office/word/2010/wordprocessingShape">
                    <wps:wsp>
                      <wps:cNvSpPr txBox="1"/>
                      <wps:spPr>
                        <a:xfrm>
                          <a:off x="0" y="0"/>
                          <a:ext cx="697230" cy="351157"/>
                        </a:xfrm>
                        <a:prstGeom prst="rect">
                          <a:avLst/>
                        </a:prstGeom>
                        <a:noFill/>
                        <a:ln>
                          <a:noFill/>
                          <a:prstDash/>
                        </a:ln>
                      </wps:spPr>
                      <wps:txbx>
                        <w:txbxContent>
                          <w:p w14:paraId="12B73033" w14:textId="77777777" w:rsidR="00310ED1" w:rsidRDefault="004C0A0A">
                            <w:r>
                              <w:t>0,019913</w:t>
                            </w:r>
                          </w:p>
                        </w:txbxContent>
                      </wps:txbx>
                      <wps:bodyPr vert="horz" wrap="none" lIns="0" tIns="0" rIns="0" bIns="0" anchor="t" anchorCtr="0" compatLnSpc="0">
                        <a:noAutofit/>
                      </wps:bodyPr>
                    </wps:wsp>
                  </a:graphicData>
                </a:graphic>
              </wp:anchor>
            </w:drawing>
          </mc:Choice>
          <mc:Fallback>
            <w:pict>
              <v:shape w14:anchorId="12B72F4E" id="Forma1_22" o:spid="_x0000_s1062" type="#_x0000_t202" style="position:absolute;left:0;text-align:left;margin-left:262pt;margin-top:89.1pt;width:54.9pt;height:27.65pt;z-index:3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" filled="f" stroked="f">
                <v:textbox inset="0,0,0,0">
                  <w:txbxContent>
                    <w:p w14:paraId="12B73033" w14:textId="77777777" w:rsidR="00310ED1" w:rsidRDefault="004C0A0A">
                      <w:r>
                        <w:t>0,019913</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2B72F3E" wp14:editId="72629D18">
                <wp:simplePos x="0" y="0"/>
                <wp:positionH relativeFrom="column">
                  <wp:posOffset>4441825</wp:posOffset>
                </wp:positionH>
                <wp:positionV relativeFrom="paragraph">
                  <wp:posOffset>2174240</wp:posOffset>
                </wp:positionV>
                <wp:extent cx="1649730" cy="351155"/>
                <wp:effectExtent l="0" t="0" r="7617" b="10793"/>
                <wp:wrapNone/>
                <wp:docPr id="18" name="Forma1_30"/>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23" w14:textId="77777777" w:rsidR="00310ED1" w:rsidRDefault="004C0A0A">
                            <w:r>
                              <w:t xml:space="preserve">[0,00462 - </w:t>
                            </w:r>
                            <w:r>
                              <w:t>0,06277]</w:t>
                            </w:r>
                          </w:p>
                        </w:txbxContent>
                      </wps:txbx>
                      <wps:bodyPr vert="horz" wrap="none" lIns="0" tIns="0" rIns="0" bIns="0" anchor="t" anchorCtr="0" compatLnSpc="0">
                        <a:noAutofit/>
                      </wps:bodyPr>
                    </wps:wsp>
                  </a:graphicData>
                </a:graphic>
              </wp:anchor>
            </w:drawing>
          </mc:Choice>
          <mc:Fallback>
            <w:pict>
              <v:shape w14:anchorId="12B72F3E" id="Forma1_30" o:spid="_x0000_s1063" type="#_x0000_t202" style="position:absolute;left:0;text-align:left;margin-left:349.75pt;margin-top:171.2pt;width:129.9pt;height:27.6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" filled="f" stroked="f">
                <v:textbox inset="0,0,0,0">
                  <w:txbxContent>
                    <w:p w14:paraId="12B73023" w14:textId="77777777" w:rsidR="00310ED1" w:rsidRDefault="004C0A0A">
                      <w:r>
                        <w:t xml:space="preserve">[0,00462 - </w:t>
                      </w:r>
                      <w:r>
                        <w:t>0,06277]</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2B72F40" wp14:editId="7A0F635B">
                <wp:simplePos x="0" y="0"/>
                <wp:positionH relativeFrom="column">
                  <wp:posOffset>4458325</wp:posOffset>
                </wp:positionH>
                <wp:positionV relativeFrom="paragraph">
                  <wp:posOffset>1505064</wp:posOffset>
                </wp:positionV>
                <wp:extent cx="1649733" cy="351157"/>
                <wp:effectExtent l="0" t="0" r="7617" b="10793"/>
                <wp:wrapNone/>
                <wp:docPr id="19" name="Forma1_23"/>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25" w14:textId="77777777" w:rsidR="00310ED1" w:rsidRDefault="004C0A0A">
                            <w:r>
                              <w:t>[0,067556 - 0,14703]</w:t>
                            </w:r>
                          </w:p>
                        </w:txbxContent>
                      </wps:txbx>
                      <wps:bodyPr vert="horz" wrap="none" lIns="0" tIns="0" rIns="0" bIns="0" anchor="t" anchorCtr="0" compatLnSpc="0">
                        <a:noAutofit/>
                      </wps:bodyPr>
                    </wps:wsp>
                  </a:graphicData>
                </a:graphic>
              </wp:anchor>
            </w:drawing>
          </mc:Choice>
          <mc:Fallback>
            <w:pict>
              <v:shape w14:anchorId="12B72F40" id="Forma1_23" o:spid="_x0000_s1064" type="#_x0000_t202" style="position:absolute;left:0;text-align:left;margin-left:351.05pt;margin-top:118.5pt;width:129.9pt;height:27.6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" filled="f" stroked="f">
                <v:textbox inset="0,0,0,0">
                  <w:txbxContent>
                    <w:p w14:paraId="12B73025" w14:textId="77777777" w:rsidR="00310ED1" w:rsidRDefault="004C0A0A">
                      <w:r>
                        <w:t>[0,067556 - 0,14703]</w:t>
                      </w:r>
                    </w:p>
                  </w:txbxContent>
                </v:textbox>
              </v:shape>
            </w:pict>
          </mc:Fallback>
        </mc:AlternateContent>
      </w:r>
      <w:r>
        <w:rPr>
          <w:noProof/>
        </w:rPr>
        <mc:AlternateContent>
          <mc:Choice Requires="wps">
            <w:drawing>
              <wp:anchor distT="0" distB="0" distL="114300" distR="114300" simplePos="0" relativeHeight="38" behindDoc="0" locked="0" layoutInCell="1" allowOverlap="1" wp14:anchorId="12B72F68" wp14:editId="61E94944">
                <wp:simplePos x="0" y="0"/>
                <wp:positionH relativeFrom="column">
                  <wp:posOffset>4448487</wp:posOffset>
                </wp:positionH>
                <wp:positionV relativeFrom="paragraph">
                  <wp:posOffset>1836989</wp:posOffset>
                </wp:positionV>
                <wp:extent cx="1649733" cy="351157"/>
                <wp:effectExtent l="0" t="0" r="7617" b="10793"/>
                <wp:wrapNone/>
                <wp:docPr id="39" name="Forma1_30"/>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4F" w14:textId="77777777" w:rsidR="00310ED1" w:rsidRDefault="004C0A0A">
                            <w:r>
                              <w:t>[0,00462 - 0,06277]</w:t>
                            </w:r>
                          </w:p>
                        </w:txbxContent>
                      </wps:txbx>
                      <wps:bodyPr vert="horz" wrap="none" lIns="0" tIns="0" rIns="0" bIns="0" anchor="t" anchorCtr="0" compatLnSpc="0">
                        <a:noAutofit/>
                      </wps:bodyPr>
                    </wps:wsp>
                  </a:graphicData>
                </a:graphic>
              </wp:anchor>
            </w:drawing>
          </mc:Choice>
          <mc:Fallback>
            <w:pict>
              <v:shape w14:anchorId="12B72F68" id="_x0000_s1065" type="#_x0000_t202" style="position:absolute;left:0;text-align:left;margin-left:350.25pt;margin-top:144.65pt;width:129.9pt;height:27.65pt;z-index:3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" filled="f" stroked="f">
                <v:textbox inset="0,0,0,0">
                  <w:txbxContent>
                    <w:p w14:paraId="12B7304F" w14:textId="77777777" w:rsidR="00310ED1" w:rsidRDefault="004C0A0A">
                      <w:r>
                        <w:t>[0,00462 - 0,06277]</w:t>
                      </w:r>
                    </w:p>
                  </w:txbxContent>
                </v:textbox>
              </v:shape>
            </w:pict>
          </mc:Fallback>
        </mc:AlternateContent>
      </w:r>
      <w:r>
        <w:rPr>
          <w:noProof/>
        </w:rPr>
        <mc:AlternateContent>
          <mc:Choice Requires="wps">
            <w:drawing>
              <wp:anchor distT="0" distB="0" distL="114300" distR="114300" simplePos="0" relativeHeight="31" behindDoc="0" locked="0" layoutInCell="1" allowOverlap="1" wp14:anchorId="12B72F4A" wp14:editId="6A9EC409">
                <wp:simplePos x="0" y="0"/>
                <wp:positionH relativeFrom="column">
                  <wp:posOffset>4448800</wp:posOffset>
                </wp:positionH>
                <wp:positionV relativeFrom="paragraph">
                  <wp:posOffset>1159340</wp:posOffset>
                </wp:positionV>
                <wp:extent cx="1649733" cy="351157"/>
                <wp:effectExtent l="0" t="0" r="7617" b="10793"/>
                <wp:wrapNone/>
                <wp:docPr id="24" name="Forma1_23"/>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2F" w14:textId="77777777" w:rsidR="00310ED1" w:rsidRDefault="004C0A0A">
                            <w:r>
                              <w:t>[0,06397 - 0,14202]</w:t>
                            </w:r>
                          </w:p>
                        </w:txbxContent>
                      </wps:txbx>
                      <wps:bodyPr vert="horz" wrap="none" lIns="0" tIns="0" rIns="0" bIns="0" anchor="t" anchorCtr="0" compatLnSpc="0">
                        <a:noAutofit/>
                      </wps:bodyPr>
                    </wps:wsp>
                  </a:graphicData>
                </a:graphic>
              </wp:anchor>
            </w:drawing>
          </mc:Choice>
          <mc:Fallback>
            <w:pict>
              <v:shape w14:anchorId="12B72F4A" id="_x0000_s1066" type="#_x0000_t202" style="position:absolute;left:0;text-align:left;margin-left:350.3pt;margin-top:91.3pt;width:129.9pt;height:27.65pt;z-index:3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" filled="f" stroked="f">
                <v:textbox inset="0,0,0,0">
                  <w:txbxContent>
                    <w:p w14:paraId="12B7302F" w14:textId="77777777" w:rsidR="00310ED1" w:rsidRDefault="004C0A0A">
                      <w:r>
                        <w:t>[0,06397 - 0,14202]</w:t>
                      </w:r>
                    </w:p>
                  </w:txbxContent>
                </v:textbox>
              </v:shape>
            </w:pict>
          </mc:Fallback>
        </mc:AlternateContent>
      </w:r>
      <w:r>
        <w:rPr>
          <w:noProof/>
        </w:rPr>
        <w:drawing>
          <wp:anchor distT="0" distB="0" distL="114300" distR="114300" simplePos="0" relativeHeight="3" behindDoc="0" locked="0" layoutInCell="1" allowOverlap="1" wp14:anchorId="12B72F70" wp14:editId="44FE9655">
            <wp:simplePos x="0" y="0"/>
            <wp:positionH relativeFrom="column">
              <wp:posOffset>84445</wp:posOffset>
            </wp:positionH>
            <wp:positionV relativeFrom="paragraph">
              <wp:posOffset>312515</wp:posOffset>
            </wp:positionV>
            <wp:extent cx="6119996" cy="2222997"/>
            <wp:effectExtent l="0" t="0" r="0" b="5853"/>
            <wp:wrapSquare wrapText="bothSides"/>
            <wp:docPr id="4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96" cy="2222997"/>
                    </a:xfrm>
                    <a:prstGeom prst="rect">
                      <a:avLst/>
                    </a:prstGeom>
                    <a:noFill/>
                    <a:ln>
                      <a:noFill/>
                      <a:prstDash/>
                    </a:ln>
                  </pic:spPr>
                </pic:pic>
              </a:graphicData>
            </a:graphic>
          </wp:anchor>
        </w:drawing>
      </w:r>
      <w:r w:rsidR="000B4BB9" w:rsidRPr="00D76B2B">
        <w:rPr>
          <w:b/>
          <w:bCs/>
        </w:rPr>
        <w:t xml:space="preserve">Experimentos de </w:t>
      </w:r>
      <w:proofErr w:type="spellStart"/>
      <w:r w:rsidR="000B4BB9" w:rsidRPr="00D76B2B">
        <w:rPr>
          <w:b/>
          <w:bCs/>
        </w:rPr>
        <w:t>hold</w:t>
      </w:r>
      <w:proofErr w:type="spellEnd"/>
      <w:r w:rsidR="000B4BB9" w:rsidRPr="00D76B2B">
        <w:rPr>
          <w:b/>
          <w:bCs/>
        </w:rPr>
        <w:t xml:space="preserve"> </w:t>
      </w:r>
      <w:proofErr w:type="spellStart"/>
      <w:r w:rsidR="000B4BB9" w:rsidRPr="00D76B2B">
        <w:rPr>
          <w:b/>
          <w:bCs/>
        </w:rPr>
        <w:t>out</w:t>
      </w:r>
      <w:proofErr w:type="spellEnd"/>
      <w:r w:rsidR="000B4BB9" w:rsidRPr="00D76B2B">
        <w:rPr>
          <w:b/>
          <w:bCs/>
        </w:rPr>
        <w:t xml:space="preserve"> sin repetición</w:t>
      </w:r>
      <w:r w:rsidR="000B4BB9" w:rsidRPr="00D76B2B">
        <w:rPr>
          <w:b/>
          <w:bCs/>
        </w:rPr>
        <w:t>:</w:t>
      </w:r>
    </w:p>
    <w:p w14:paraId="12B72F1C" w14:textId="3F8C89BD" w:rsidR="00310ED1" w:rsidRDefault="004C0A0A">
      <w:pPr>
        <w:pStyle w:val="Standard"/>
      </w:pPr>
      <w:r>
        <w:rPr>
          <w:noProof/>
        </w:rPr>
        <mc:AlternateContent>
          <mc:Choice Requires="wps">
            <w:drawing>
              <wp:anchor distT="0" distB="0" distL="114300" distR="114300" simplePos="0" relativeHeight="29" behindDoc="0" locked="0" layoutInCell="1" allowOverlap="1" wp14:anchorId="12B72F64" wp14:editId="08A86F47">
                <wp:simplePos x="0" y="0"/>
                <wp:positionH relativeFrom="column">
                  <wp:posOffset>4422239</wp:posOffset>
                </wp:positionH>
                <wp:positionV relativeFrom="paragraph">
                  <wp:posOffset>1479599</wp:posOffset>
                </wp:positionV>
                <wp:extent cx="1649733" cy="351157"/>
                <wp:effectExtent l="0" t="0" r="7617" b="10793"/>
                <wp:wrapNone/>
                <wp:docPr id="37" name="Forma1_21"/>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4B" w14:textId="77777777" w:rsidR="00310ED1" w:rsidRDefault="00310ED1"/>
                        </w:txbxContent>
                      </wps:txbx>
                      <wps:bodyPr vert="horz" wrap="none" lIns="0" tIns="0" rIns="0" bIns="0" anchor="t" anchorCtr="0" compatLnSpc="0">
                        <a:noAutofit/>
                      </wps:bodyPr>
                    </wps:wsp>
                  </a:graphicData>
                </a:graphic>
              </wp:anchor>
            </w:drawing>
          </mc:Choice>
          <mc:Fallback>
            <w:pict>
              <v:shape w14:anchorId="12B72F64" id="Forma1_21" o:spid="_x0000_s1067" type="#_x0000_t202" style="position:absolute;margin-left:348.2pt;margin-top:116.5pt;width:129.9pt;height:27.65pt;z-index:2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" filled="f" stroked="f">
                <v:textbox inset="0,0,0,0">
                  <w:txbxContent>
                    <w:p w14:paraId="12B7304B" w14:textId="77777777" w:rsidR="00310ED1" w:rsidRDefault="00310ED1"/>
                  </w:txbxContent>
                </v:textbox>
              </v:shape>
            </w:pict>
          </mc:Fallback>
        </mc:AlternateContent>
      </w:r>
    </w:p>
    <w:p w14:paraId="1CE6B91B" w14:textId="7D21444C" w:rsidR="000B4BB9" w:rsidRDefault="000B4BB9" w:rsidP="000B4BB9"/>
    <w:p w14:paraId="7ADF9441" w14:textId="325C4DEB" w:rsidR="000B4BB9" w:rsidRPr="001005E5" w:rsidRDefault="00D76B2B" w:rsidP="00D76B2B">
      <w:pPr>
        <w:pStyle w:val="Prrafodelista"/>
        <w:numPr>
          <w:ilvl w:val="0"/>
          <w:numId w:val="1"/>
        </w:numPr>
        <w:rPr>
          <w:b/>
          <w:bCs/>
        </w:rPr>
      </w:pPr>
      <w:r w:rsidRPr="001005E5">
        <w:rPr>
          <w:b/>
          <w:bCs/>
        </w:rPr>
        <w:t xml:space="preserve">Experimentos de </w:t>
      </w:r>
      <w:proofErr w:type="spellStart"/>
      <w:r w:rsidRPr="001005E5">
        <w:rPr>
          <w:b/>
          <w:bCs/>
        </w:rPr>
        <w:t>hold</w:t>
      </w:r>
      <w:proofErr w:type="spellEnd"/>
      <w:r w:rsidRPr="001005E5">
        <w:rPr>
          <w:b/>
          <w:bCs/>
        </w:rPr>
        <w:t xml:space="preserve"> </w:t>
      </w:r>
      <w:proofErr w:type="spellStart"/>
      <w:r w:rsidRPr="001005E5">
        <w:rPr>
          <w:b/>
          <w:bCs/>
        </w:rPr>
        <w:t>out</w:t>
      </w:r>
      <w:proofErr w:type="spellEnd"/>
      <w:r w:rsidRPr="001005E5">
        <w:rPr>
          <w:b/>
          <w:bCs/>
        </w:rPr>
        <w:t xml:space="preserve"> con repetición:</w:t>
      </w:r>
    </w:p>
    <w:p w14:paraId="5E826A96" w14:textId="605EB338" w:rsidR="000B4BB9" w:rsidRPr="000B4BB9" w:rsidRDefault="00D76B2B" w:rsidP="000B4BB9">
      <w:r>
        <w:rPr>
          <w:noProof/>
        </w:rPr>
        <mc:AlternateContent>
          <mc:Choice Requires="wps">
            <w:drawing>
              <wp:anchor distT="0" distB="0" distL="114300" distR="114300" simplePos="0" relativeHeight="45" behindDoc="0" locked="0" layoutInCell="1" allowOverlap="1" wp14:anchorId="12B72F78" wp14:editId="3DCE07BA">
                <wp:simplePos x="0" y="0"/>
                <wp:positionH relativeFrom="column">
                  <wp:posOffset>2308860</wp:posOffset>
                </wp:positionH>
                <wp:positionV relativeFrom="paragraph">
                  <wp:posOffset>1170940</wp:posOffset>
                </wp:positionV>
                <wp:extent cx="633734" cy="212726"/>
                <wp:effectExtent l="0" t="0" r="12065" b="5080"/>
                <wp:wrapThrough wrapText="bothSides">
                  <wp:wrapPolygon edited="0">
                    <wp:start x="0" y="0"/>
                    <wp:lineTo x="0" y="20124"/>
                    <wp:lineTo x="21339" y="20124"/>
                    <wp:lineTo x="21339" y="0"/>
                    <wp:lineTo x="0" y="0"/>
                  </wp:wrapPolygon>
                </wp:wrapThrough>
                <wp:docPr id="47" name="Forma1_37"/>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5B" w14:textId="77777777" w:rsidR="00310ED1" w:rsidRDefault="004C0A0A">
                            <w:r>
                              <w:rPr>
                                <w:sz w:val="28"/>
                                <w:szCs w:val="28"/>
                              </w:rPr>
                              <w:t>0,10935</w:t>
                            </w:r>
                          </w:p>
                        </w:txbxContent>
                      </wps:txbx>
                      <wps:bodyPr vert="horz" wrap="none" lIns="0" tIns="0" rIns="0" bIns="0" anchor="t" anchorCtr="0" compatLnSpc="0">
                        <a:noAutofit/>
                      </wps:bodyPr>
                    </wps:wsp>
                  </a:graphicData>
                </a:graphic>
              </wp:anchor>
            </w:drawing>
          </mc:Choice>
          <mc:Fallback>
            <w:pict>
              <v:shape w14:anchorId="12B72F78" id="Forma1_37" o:spid="_x0000_s1068" type="#_x0000_t202" style="position:absolute;margin-left:181.8pt;margin-top:92.2pt;width:49.9pt;height:16.75pt;z-index:4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" filled="f" stroked="f">
                <v:textbox inset="0,0,0,0">
                  <w:txbxContent>
                    <w:p w14:paraId="12B7305B" w14:textId="77777777" w:rsidR="00310ED1" w:rsidRDefault="004C0A0A">
                      <w:r>
                        <w:rPr>
                          <w:sz w:val="28"/>
                          <w:szCs w:val="28"/>
                        </w:rPr>
                        <w:t>0,10935</w:t>
                      </w:r>
                    </w:p>
                  </w:txbxContent>
                </v:textbox>
                <w10:wrap type="through"/>
              </v:shape>
            </w:pict>
          </mc:Fallback>
        </mc:AlternateContent>
      </w:r>
      <w:r>
        <w:rPr>
          <w:noProof/>
        </w:rPr>
        <w:drawing>
          <wp:anchor distT="0" distB="0" distL="114300" distR="114300" simplePos="0" relativeHeight="251832320" behindDoc="1" locked="0" layoutInCell="1" allowOverlap="1" wp14:anchorId="307F81D6" wp14:editId="4A789406">
            <wp:simplePos x="0" y="0"/>
            <wp:positionH relativeFrom="column">
              <wp:posOffset>3810</wp:posOffset>
            </wp:positionH>
            <wp:positionV relativeFrom="paragraph">
              <wp:posOffset>180340</wp:posOffset>
            </wp:positionV>
            <wp:extent cx="6119495" cy="2553970"/>
            <wp:effectExtent l="0" t="0" r="0" b="0"/>
            <wp:wrapNone/>
            <wp:docPr id="83" name="Imagen3"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83" name="Imagen3" descr="Tabla&#10;&#10;Descripción generada automáticamente"/>
                    <pic:cNvPicPr/>
                  </pic:nvPicPr>
                  <pic:blipFill>
                    <a:blip r:embed="rId13">
                      <a:lum/>
                      <a:alphaModFix/>
                    </a:blip>
                    <a:srcRect/>
                    <a:stretch>
                      <a:fillRect/>
                    </a:stretch>
                  </pic:blipFill>
                  <pic:spPr>
                    <a:xfrm>
                      <a:off x="0" y="0"/>
                      <a:ext cx="6119495" cy="2553970"/>
                    </a:xfrm>
                    <a:prstGeom prst="rect">
                      <a:avLst/>
                    </a:prstGeom>
                    <a:noFill/>
                    <a:ln>
                      <a:noFill/>
                      <a:prstDash/>
                    </a:ln>
                  </pic:spPr>
                </pic:pic>
              </a:graphicData>
            </a:graphic>
          </wp:anchor>
        </w:drawing>
      </w:r>
    </w:p>
    <w:p w14:paraId="6E246ED9" w14:textId="27FDCC85" w:rsidR="000B4BB9" w:rsidRPr="000B4BB9" w:rsidRDefault="00D76B2B" w:rsidP="000B4BB9">
      <w:r>
        <w:rPr>
          <w:noProof/>
        </w:rPr>
        <mc:AlternateContent>
          <mc:Choice Requires="wps">
            <w:drawing>
              <wp:anchor distT="0" distB="0" distL="114300" distR="114300" simplePos="0" relativeHeight="48" behindDoc="0" locked="0" layoutInCell="1" allowOverlap="1" wp14:anchorId="12B72F7E" wp14:editId="0C7944F7">
                <wp:simplePos x="0" y="0"/>
                <wp:positionH relativeFrom="column">
                  <wp:posOffset>2340610</wp:posOffset>
                </wp:positionH>
                <wp:positionV relativeFrom="paragraph">
                  <wp:posOffset>1397635</wp:posOffset>
                </wp:positionV>
                <wp:extent cx="633734" cy="212726"/>
                <wp:effectExtent l="0" t="0" r="13966" b="15874"/>
                <wp:wrapNone/>
                <wp:docPr id="50" name="Forma1_40"/>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61" w14:textId="77777777" w:rsidR="00310ED1" w:rsidRDefault="004C0A0A">
                            <w:r>
                              <w:rPr>
                                <w:sz w:val="28"/>
                                <w:szCs w:val="28"/>
                              </w:rPr>
                              <w:t>0,11259</w:t>
                            </w:r>
                          </w:p>
                        </w:txbxContent>
                      </wps:txbx>
                      <wps:bodyPr vert="horz" wrap="none" lIns="0" tIns="0" rIns="0" bIns="0" anchor="t" anchorCtr="0" compatLnSpc="0">
                        <a:noAutofit/>
                      </wps:bodyPr>
                    </wps:wsp>
                  </a:graphicData>
                </a:graphic>
              </wp:anchor>
            </w:drawing>
          </mc:Choice>
          <mc:Fallback>
            <w:pict>
              <v:shape w14:anchorId="12B72F7E" id="Forma1_40" o:spid="_x0000_s1069" type="#_x0000_t202" style="position:absolute;margin-left:184.3pt;margin-top:110.05pt;width:49.9pt;height:16.75pt;z-index: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" filled="f" stroked="f">
                <v:textbox inset="0,0,0,0">
                  <w:txbxContent>
                    <w:p w14:paraId="12B73061" w14:textId="77777777" w:rsidR="00310ED1" w:rsidRDefault="004C0A0A">
                      <w:r>
                        <w:rPr>
                          <w:sz w:val="28"/>
                          <w:szCs w:val="28"/>
                        </w:rPr>
                        <w:t>0,11259</w:t>
                      </w:r>
                    </w:p>
                  </w:txbxContent>
                </v:textbox>
              </v:shape>
            </w:pict>
          </mc:Fallback>
        </mc:AlternateContent>
      </w:r>
      <w:r>
        <w:rPr>
          <w:noProof/>
        </w:rPr>
        <mc:AlternateContent>
          <mc:Choice Requires="wps">
            <w:drawing>
              <wp:anchor distT="0" distB="0" distL="114300" distR="114300" simplePos="0" relativeHeight="51" behindDoc="0" locked="0" layoutInCell="1" allowOverlap="1" wp14:anchorId="12B72F84" wp14:editId="47B884B0">
                <wp:simplePos x="0" y="0"/>
                <wp:positionH relativeFrom="column">
                  <wp:posOffset>2326640</wp:posOffset>
                </wp:positionH>
                <wp:positionV relativeFrom="paragraph">
                  <wp:posOffset>1753870</wp:posOffset>
                </wp:positionV>
                <wp:extent cx="633734" cy="212726"/>
                <wp:effectExtent l="0" t="0" r="13966" b="15874"/>
                <wp:wrapNone/>
                <wp:docPr id="53" name="Forma1_43"/>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67" w14:textId="77777777" w:rsidR="00310ED1" w:rsidRDefault="004C0A0A">
                            <w:r>
                              <w:rPr>
                                <w:sz w:val="28"/>
                                <w:szCs w:val="28"/>
                              </w:rPr>
                              <w:t>0,05415</w:t>
                            </w:r>
                          </w:p>
                        </w:txbxContent>
                      </wps:txbx>
                      <wps:bodyPr vert="horz" wrap="none" lIns="0" tIns="0" rIns="0" bIns="0" anchor="t" anchorCtr="0" compatLnSpc="0">
                        <a:noAutofit/>
                      </wps:bodyPr>
                    </wps:wsp>
                  </a:graphicData>
                </a:graphic>
              </wp:anchor>
            </w:drawing>
          </mc:Choice>
          <mc:Fallback>
            <w:pict>
              <v:shape w14:anchorId="12B72F84" id="Forma1_43" o:spid="_x0000_s1070" type="#_x0000_t202" style="position:absolute;margin-left:183.2pt;margin-top:138.1pt;width:49.9pt;height:16.75pt;z-index:5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" filled="f" stroked="f">
                <v:textbox inset="0,0,0,0">
                  <w:txbxContent>
                    <w:p w14:paraId="12B73067" w14:textId="77777777" w:rsidR="00310ED1" w:rsidRDefault="004C0A0A">
                      <w:r>
                        <w:rPr>
                          <w:sz w:val="28"/>
                          <w:szCs w:val="28"/>
                        </w:rPr>
                        <w:t>0,05415</w:t>
                      </w:r>
                    </w:p>
                  </w:txbxContent>
                </v:textbox>
              </v:shape>
            </w:pict>
          </mc:Fallback>
        </mc:AlternateContent>
      </w:r>
      <w:r>
        <w:rPr>
          <w:noProof/>
        </w:rPr>
        <mc:AlternateContent>
          <mc:Choice Requires="wps">
            <w:drawing>
              <wp:anchor distT="0" distB="0" distL="114300" distR="114300" simplePos="0" relativeHeight="54" behindDoc="0" locked="0" layoutInCell="1" allowOverlap="1" wp14:anchorId="12B72F76" wp14:editId="686BADB6">
                <wp:simplePos x="0" y="0"/>
                <wp:positionH relativeFrom="column">
                  <wp:posOffset>2305050</wp:posOffset>
                </wp:positionH>
                <wp:positionV relativeFrom="paragraph">
                  <wp:posOffset>2205990</wp:posOffset>
                </wp:positionV>
                <wp:extent cx="633730" cy="212725"/>
                <wp:effectExtent l="0" t="0" r="12065" b="5080"/>
                <wp:wrapThrough wrapText="bothSides">
                  <wp:wrapPolygon edited="0">
                    <wp:start x="0" y="0"/>
                    <wp:lineTo x="0" y="20124"/>
                    <wp:lineTo x="21339" y="20124"/>
                    <wp:lineTo x="21339" y="0"/>
                    <wp:lineTo x="0" y="0"/>
                  </wp:wrapPolygon>
                </wp:wrapThrough>
                <wp:docPr id="46" name="Forma1_46"/>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59" w14:textId="77777777" w:rsidR="00310ED1" w:rsidRDefault="004C0A0A">
                            <w:r>
                              <w:rPr>
                                <w:sz w:val="28"/>
                                <w:szCs w:val="28"/>
                              </w:rPr>
                              <w:t>0,05077</w:t>
                            </w:r>
                          </w:p>
                        </w:txbxContent>
                      </wps:txbx>
                      <wps:bodyPr vert="horz" wrap="none" lIns="0" tIns="0" rIns="0" bIns="0" anchor="t" anchorCtr="0" compatLnSpc="0">
                        <a:noAutofit/>
                      </wps:bodyPr>
                    </wps:wsp>
                  </a:graphicData>
                </a:graphic>
              </wp:anchor>
            </w:drawing>
          </mc:Choice>
          <mc:Fallback>
            <w:pict>
              <v:shape w14:anchorId="12B72F76" id="Forma1_46" o:spid="_x0000_s1071" type="#_x0000_t202" style="position:absolute;margin-left:181.5pt;margin-top:173.7pt;width:49.9pt;height:16.75pt;z-index:5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" filled="f" stroked="f">
                <v:textbox inset="0,0,0,0">
                  <w:txbxContent>
                    <w:p w14:paraId="12B73059" w14:textId="77777777" w:rsidR="00310ED1" w:rsidRDefault="004C0A0A">
                      <w:r>
                        <w:rPr>
                          <w:sz w:val="28"/>
                          <w:szCs w:val="28"/>
                        </w:rPr>
                        <w:t>0,05077</w:t>
                      </w:r>
                    </w:p>
                  </w:txbxContent>
                </v:textbox>
                <w10:wrap type="through"/>
              </v:shape>
            </w:pict>
          </mc:Fallback>
        </mc:AlternateContent>
      </w:r>
      <w:r>
        <w:rPr>
          <w:noProof/>
        </w:rPr>
        <mc:AlternateContent>
          <mc:Choice Requires="wps">
            <w:drawing>
              <wp:anchor distT="0" distB="0" distL="114300" distR="114300" simplePos="0" relativeHeight="49" behindDoc="0" locked="0" layoutInCell="1" allowOverlap="1" wp14:anchorId="12B72F80" wp14:editId="05B4B789">
                <wp:simplePos x="0" y="0"/>
                <wp:positionH relativeFrom="column">
                  <wp:posOffset>3291840</wp:posOffset>
                </wp:positionH>
                <wp:positionV relativeFrom="paragraph">
                  <wp:posOffset>1346835</wp:posOffset>
                </wp:positionV>
                <wp:extent cx="633734" cy="212726"/>
                <wp:effectExtent l="0" t="0" r="13966" b="15874"/>
                <wp:wrapNone/>
                <wp:docPr id="51" name="Forma1_41"/>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63" w14:textId="77777777" w:rsidR="00310ED1" w:rsidRDefault="004C0A0A">
                            <w:r>
                              <w:rPr>
                                <w:sz w:val="28"/>
                                <w:szCs w:val="28"/>
                              </w:rPr>
                              <w:t>0,02069</w:t>
                            </w:r>
                          </w:p>
                        </w:txbxContent>
                      </wps:txbx>
                      <wps:bodyPr vert="horz" wrap="none" lIns="0" tIns="0" rIns="0" bIns="0" anchor="t" anchorCtr="0" compatLnSpc="0">
                        <a:noAutofit/>
                      </wps:bodyPr>
                    </wps:wsp>
                  </a:graphicData>
                </a:graphic>
              </wp:anchor>
            </w:drawing>
          </mc:Choice>
          <mc:Fallback>
            <w:pict>
              <v:shape w14:anchorId="12B72F80" id="Forma1_41" o:spid="_x0000_s1072" type="#_x0000_t202" style="position:absolute;margin-left:259.2pt;margin-top:106.05pt;width:49.9pt;height:16.75pt;z-index:4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" filled="f" stroked="f">
                <v:textbox inset="0,0,0,0">
                  <w:txbxContent>
                    <w:p w14:paraId="12B73063" w14:textId="77777777" w:rsidR="00310ED1" w:rsidRDefault="004C0A0A">
                      <w:r>
                        <w:rPr>
                          <w:sz w:val="28"/>
                          <w:szCs w:val="28"/>
                        </w:rPr>
                        <w:t>0,02069</w:t>
                      </w:r>
                    </w:p>
                  </w:txbxContent>
                </v:textbox>
              </v:shape>
            </w:pict>
          </mc:Fallback>
        </mc:AlternateContent>
      </w:r>
      <w:r>
        <w:rPr>
          <w:noProof/>
        </w:rPr>
        <mc:AlternateContent>
          <mc:Choice Requires="wps">
            <w:drawing>
              <wp:anchor distT="0" distB="0" distL="114300" distR="114300" simplePos="0" relativeHeight="52" behindDoc="0" locked="0" layoutInCell="1" allowOverlap="1" wp14:anchorId="12B72F86" wp14:editId="42BAA6A9">
                <wp:simplePos x="0" y="0"/>
                <wp:positionH relativeFrom="column">
                  <wp:posOffset>3304540</wp:posOffset>
                </wp:positionH>
                <wp:positionV relativeFrom="paragraph">
                  <wp:posOffset>1753870</wp:posOffset>
                </wp:positionV>
                <wp:extent cx="633734" cy="212726"/>
                <wp:effectExtent l="0" t="0" r="13966" b="15874"/>
                <wp:wrapNone/>
                <wp:docPr id="54" name="Forma1_44"/>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69" w14:textId="77777777" w:rsidR="00310ED1" w:rsidRDefault="004C0A0A">
                            <w:r>
                              <w:rPr>
                                <w:sz w:val="28"/>
                                <w:szCs w:val="28"/>
                              </w:rPr>
                              <w:t>0,01863</w:t>
                            </w:r>
                          </w:p>
                        </w:txbxContent>
                      </wps:txbx>
                      <wps:bodyPr vert="horz" wrap="none" lIns="0" tIns="0" rIns="0" bIns="0" anchor="t" anchorCtr="0" compatLnSpc="0">
                        <a:noAutofit/>
                      </wps:bodyPr>
                    </wps:wsp>
                  </a:graphicData>
                </a:graphic>
              </wp:anchor>
            </w:drawing>
          </mc:Choice>
          <mc:Fallback>
            <w:pict>
              <v:shape w14:anchorId="12B72F86" id="Forma1_44" o:spid="_x0000_s1073" type="#_x0000_t202" style="position:absolute;margin-left:260.2pt;margin-top:138.1pt;width:49.9pt;height:16.75pt;z-index: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" filled="f" stroked="f">
                <v:textbox inset="0,0,0,0">
                  <w:txbxContent>
                    <w:p w14:paraId="12B73069" w14:textId="77777777" w:rsidR="00310ED1" w:rsidRDefault="004C0A0A">
                      <w:r>
                        <w:rPr>
                          <w:sz w:val="28"/>
                          <w:szCs w:val="28"/>
                        </w:rPr>
                        <w:t>0,01863</w:t>
                      </w:r>
                    </w:p>
                  </w:txbxContent>
                </v:textbox>
              </v:shape>
            </w:pict>
          </mc:Fallback>
        </mc:AlternateContent>
      </w:r>
      <w:r>
        <w:rPr>
          <w:noProof/>
        </w:rPr>
        <mc:AlternateContent>
          <mc:Choice Requires="wps">
            <w:drawing>
              <wp:anchor distT="0" distB="0" distL="114300" distR="114300" simplePos="0" relativeHeight="55" behindDoc="0" locked="0" layoutInCell="1" allowOverlap="1" wp14:anchorId="12B72F8A" wp14:editId="2712D4A4">
                <wp:simplePos x="0" y="0"/>
                <wp:positionH relativeFrom="column">
                  <wp:posOffset>3272790</wp:posOffset>
                </wp:positionH>
                <wp:positionV relativeFrom="paragraph">
                  <wp:posOffset>2145665</wp:posOffset>
                </wp:positionV>
                <wp:extent cx="633730" cy="212725"/>
                <wp:effectExtent l="0" t="0" r="12065" b="5080"/>
                <wp:wrapThrough wrapText="bothSides">
                  <wp:wrapPolygon edited="0">
                    <wp:start x="0" y="0"/>
                    <wp:lineTo x="0" y="20124"/>
                    <wp:lineTo x="21339" y="20124"/>
                    <wp:lineTo x="21339" y="0"/>
                    <wp:lineTo x="0" y="0"/>
                  </wp:wrapPolygon>
                </wp:wrapThrough>
                <wp:docPr id="56" name="Forma1_47"/>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6D" w14:textId="77777777" w:rsidR="00310ED1" w:rsidRDefault="004C0A0A">
                            <w:r>
                              <w:rPr>
                                <w:sz w:val="28"/>
                                <w:szCs w:val="28"/>
                              </w:rPr>
                              <w:t>0,01807</w:t>
                            </w:r>
                          </w:p>
                        </w:txbxContent>
                      </wps:txbx>
                      <wps:bodyPr vert="horz" wrap="none" lIns="0" tIns="0" rIns="0" bIns="0" anchor="t" anchorCtr="0" compatLnSpc="0">
                        <a:noAutofit/>
                      </wps:bodyPr>
                    </wps:wsp>
                  </a:graphicData>
                </a:graphic>
              </wp:anchor>
            </w:drawing>
          </mc:Choice>
          <mc:Fallback>
            <w:pict>
              <v:shape w14:anchorId="12B72F8A" id="Forma1_47" o:spid="_x0000_s1074" type="#_x0000_t202" style="position:absolute;margin-left:257.7pt;margin-top:168.95pt;width:49.9pt;height:16.75pt;z-index:5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" filled="f" stroked="f">
                <v:textbox inset="0,0,0,0">
                  <w:txbxContent>
                    <w:p w14:paraId="12B7306D" w14:textId="77777777" w:rsidR="00310ED1" w:rsidRDefault="004C0A0A">
                      <w:r>
                        <w:rPr>
                          <w:sz w:val="28"/>
                          <w:szCs w:val="28"/>
                        </w:rPr>
                        <w:t>0,01807</w:t>
                      </w:r>
                    </w:p>
                  </w:txbxContent>
                </v:textbox>
                <w10:wrap type="through"/>
              </v:shape>
            </w:pict>
          </mc:Fallback>
        </mc:AlternateContent>
      </w:r>
      <w:r>
        <w:rPr>
          <w:noProof/>
        </w:rPr>
        <mc:AlternateContent>
          <mc:Choice Requires="wps">
            <w:drawing>
              <wp:anchor distT="0" distB="0" distL="114300" distR="114300" simplePos="0" relativeHeight="56" behindDoc="0" locked="0" layoutInCell="1" allowOverlap="1" wp14:anchorId="12B72F8C" wp14:editId="582BC93A">
                <wp:simplePos x="0" y="0"/>
                <wp:positionH relativeFrom="column">
                  <wp:posOffset>4396740</wp:posOffset>
                </wp:positionH>
                <wp:positionV relativeFrom="paragraph">
                  <wp:posOffset>2180590</wp:posOffset>
                </wp:positionV>
                <wp:extent cx="1649733" cy="351157"/>
                <wp:effectExtent l="0" t="0" r="7617" b="10793"/>
                <wp:wrapNone/>
                <wp:docPr id="57" name="Forma1_48"/>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6F" w14:textId="77777777" w:rsidR="00310ED1" w:rsidRDefault="004C0A0A">
                            <w:r>
                              <w:t>[0,01534 - 0,08661]</w:t>
                            </w:r>
                          </w:p>
                        </w:txbxContent>
                      </wps:txbx>
                      <wps:bodyPr vert="horz" wrap="none" lIns="0" tIns="0" rIns="0" bIns="0" anchor="t" anchorCtr="0" compatLnSpc="0">
                        <a:noAutofit/>
                      </wps:bodyPr>
                    </wps:wsp>
                  </a:graphicData>
                </a:graphic>
              </wp:anchor>
            </w:drawing>
          </mc:Choice>
          <mc:Fallback>
            <w:pict>
              <v:shape w14:anchorId="12B72F8C" id="Forma1_48" o:spid="_x0000_s1075" type="#_x0000_t202" style="position:absolute;margin-left:346.2pt;margin-top:171.7pt;width:129.9pt;height:27.65pt;z-index: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" filled="f" stroked="f">
                <v:textbox inset="0,0,0,0">
                  <w:txbxContent>
                    <w:p w14:paraId="12B7306F" w14:textId="77777777" w:rsidR="00310ED1" w:rsidRDefault="004C0A0A">
                      <w:r>
                        <w:t>[0,01534 - 0,08661]</w:t>
                      </w:r>
                    </w:p>
                  </w:txbxContent>
                </v:textbox>
              </v:shape>
            </w:pict>
          </mc:Fallback>
        </mc:AlternateContent>
      </w:r>
      <w:r>
        <w:rPr>
          <w:noProof/>
        </w:rPr>
        <mc:AlternateContent>
          <mc:Choice Requires="wps">
            <w:drawing>
              <wp:anchor distT="0" distB="0" distL="114300" distR="114300" simplePos="0" relativeHeight="53" behindDoc="0" locked="0" layoutInCell="1" allowOverlap="1" wp14:anchorId="12B72F88" wp14:editId="74E3C546">
                <wp:simplePos x="0" y="0"/>
                <wp:positionH relativeFrom="column">
                  <wp:posOffset>4366260</wp:posOffset>
                </wp:positionH>
                <wp:positionV relativeFrom="paragraph">
                  <wp:posOffset>1765300</wp:posOffset>
                </wp:positionV>
                <wp:extent cx="1649733" cy="351157"/>
                <wp:effectExtent l="0" t="0" r="7617" b="10793"/>
                <wp:wrapNone/>
                <wp:docPr id="55" name="Forma1_45"/>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6B" w14:textId="77777777" w:rsidR="00310ED1" w:rsidRDefault="004C0A0A">
                            <w:r>
                              <w:t xml:space="preserve">[0,01762 - </w:t>
                            </w:r>
                            <w:r>
                              <w:t>0,090672]</w:t>
                            </w:r>
                          </w:p>
                        </w:txbxContent>
                      </wps:txbx>
                      <wps:bodyPr vert="horz" wrap="none" lIns="0" tIns="0" rIns="0" bIns="0" anchor="t" anchorCtr="0" compatLnSpc="0">
                        <a:noAutofit/>
                      </wps:bodyPr>
                    </wps:wsp>
                  </a:graphicData>
                </a:graphic>
              </wp:anchor>
            </w:drawing>
          </mc:Choice>
          <mc:Fallback>
            <w:pict>
              <v:shape w14:anchorId="12B72F88" id="Forma1_45" o:spid="_x0000_s1076" type="#_x0000_t202" style="position:absolute;margin-left:343.8pt;margin-top:139pt;width:129.9pt;height:27.65pt;z-index:5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" filled="f" stroked="f">
                <v:textbox inset="0,0,0,0">
                  <w:txbxContent>
                    <w:p w14:paraId="12B7306B" w14:textId="77777777" w:rsidR="00310ED1" w:rsidRDefault="004C0A0A">
                      <w:r>
                        <w:t xml:space="preserve">[0,01762 - </w:t>
                      </w:r>
                      <w:r>
                        <w:t>0,090672]</w:t>
                      </w:r>
                    </w:p>
                  </w:txbxContent>
                </v:textbox>
              </v:shape>
            </w:pict>
          </mc:Fallback>
        </mc:AlternateContent>
      </w:r>
      <w:r>
        <w:rPr>
          <w:noProof/>
        </w:rPr>
        <mc:AlternateContent>
          <mc:Choice Requires="wps">
            <w:drawing>
              <wp:anchor distT="0" distB="0" distL="114300" distR="114300" simplePos="0" relativeHeight="50" behindDoc="0" locked="0" layoutInCell="1" allowOverlap="1" wp14:anchorId="12B72F82" wp14:editId="56C1267B">
                <wp:simplePos x="0" y="0"/>
                <wp:positionH relativeFrom="column">
                  <wp:posOffset>4409440</wp:posOffset>
                </wp:positionH>
                <wp:positionV relativeFrom="paragraph">
                  <wp:posOffset>1378585</wp:posOffset>
                </wp:positionV>
                <wp:extent cx="1649733" cy="351157"/>
                <wp:effectExtent l="0" t="0" r="7617" b="10793"/>
                <wp:wrapNone/>
                <wp:docPr id="52" name="Forma1_42"/>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65" w14:textId="77777777" w:rsidR="00310ED1" w:rsidRDefault="004C0A0A">
                            <w:r>
                              <w:t>[0,07202 - 0,15315]</w:t>
                            </w:r>
                          </w:p>
                        </w:txbxContent>
                      </wps:txbx>
                      <wps:bodyPr vert="horz" wrap="none" lIns="0" tIns="0" rIns="0" bIns="0" anchor="t" anchorCtr="0" compatLnSpc="0">
                        <a:noAutofit/>
                      </wps:bodyPr>
                    </wps:wsp>
                  </a:graphicData>
                </a:graphic>
              </wp:anchor>
            </w:drawing>
          </mc:Choice>
          <mc:Fallback>
            <w:pict>
              <v:shape w14:anchorId="12B72F82" id="Forma1_42" o:spid="_x0000_s1077" type="#_x0000_t202" style="position:absolute;margin-left:347.2pt;margin-top:108.55pt;width:129.9pt;height:27.65pt;z-index:5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" filled="f" stroked="f">
                <v:textbox inset="0,0,0,0">
                  <w:txbxContent>
                    <w:p w14:paraId="12B73065" w14:textId="77777777" w:rsidR="00310ED1" w:rsidRDefault="004C0A0A">
                      <w:r>
                        <w:t>[0,07202 - 0,15315]</w:t>
                      </w:r>
                    </w:p>
                  </w:txbxContent>
                </v:textbox>
              </v:shape>
            </w:pict>
          </mc:Fallback>
        </mc:AlternateContent>
      </w:r>
      <w:r>
        <w:rPr>
          <w:noProof/>
        </w:rPr>
        <mc:AlternateContent>
          <mc:Choice Requires="wps">
            <w:drawing>
              <wp:anchor distT="0" distB="0" distL="114300" distR="114300" simplePos="0" relativeHeight="47" behindDoc="0" locked="0" layoutInCell="1" allowOverlap="1" wp14:anchorId="12B72F7C" wp14:editId="48123BF5">
                <wp:simplePos x="0" y="0"/>
                <wp:positionH relativeFrom="column">
                  <wp:posOffset>4409440</wp:posOffset>
                </wp:positionH>
                <wp:positionV relativeFrom="paragraph">
                  <wp:posOffset>999490</wp:posOffset>
                </wp:positionV>
                <wp:extent cx="1649733" cy="351157"/>
                <wp:effectExtent l="0" t="0" r="7617" b="10793"/>
                <wp:wrapNone/>
                <wp:docPr id="49" name="Forma1_39"/>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5F" w14:textId="77777777" w:rsidR="00310ED1" w:rsidRDefault="004C0A0A">
                            <w:r>
                              <w:t>[0,06929 - 0,1494]</w:t>
                            </w:r>
                          </w:p>
                        </w:txbxContent>
                      </wps:txbx>
                      <wps:bodyPr vert="horz" wrap="none" lIns="0" tIns="0" rIns="0" bIns="0" anchor="t" anchorCtr="0" compatLnSpc="0">
                        <a:noAutofit/>
                      </wps:bodyPr>
                    </wps:wsp>
                  </a:graphicData>
                </a:graphic>
              </wp:anchor>
            </w:drawing>
          </mc:Choice>
          <mc:Fallback>
            <w:pict>
              <v:shape w14:anchorId="12B72F7C" id="Forma1_39" o:spid="_x0000_s1078" type="#_x0000_t202" style="position:absolute;margin-left:347.2pt;margin-top:78.7pt;width:129.9pt;height:27.65pt;z-index: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" filled="f" stroked="f">
                <v:textbox inset="0,0,0,0">
                  <w:txbxContent>
                    <w:p w14:paraId="12B7305F" w14:textId="77777777" w:rsidR="00310ED1" w:rsidRDefault="004C0A0A">
                      <w:r>
                        <w:t>[0,06929 - 0,1494]</w:t>
                      </w:r>
                    </w:p>
                  </w:txbxContent>
                </v:textbox>
              </v:shape>
            </w:pict>
          </mc:Fallback>
        </mc:AlternateContent>
      </w:r>
      <w:r>
        <w:rPr>
          <w:noProof/>
        </w:rPr>
        <mc:AlternateContent>
          <mc:Choice Requires="wps">
            <w:drawing>
              <wp:anchor distT="0" distB="0" distL="114300" distR="114300" simplePos="0" relativeHeight="46" behindDoc="0" locked="0" layoutInCell="1" allowOverlap="1" wp14:anchorId="12B72F7A" wp14:editId="6A9A7BA4">
                <wp:simplePos x="0" y="0"/>
                <wp:positionH relativeFrom="column">
                  <wp:posOffset>3247390</wp:posOffset>
                </wp:positionH>
                <wp:positionV relativeFrom="paragraph">
                  <wp:posOffset>1007745</wp:posOffset>
                </wp:positionV>
                <wp:extent cx="633734" cy="212726"/>
                <wp:effectExtent l="0" t="0" r="13966" b="15874"/>
                <wp:wrapNone/>
                <wp:docPr id="48" name="Forma1_38"/>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5D" w14:textId="77777777" w:rsidR="00310ED1" w:rsidRDefault="004C0A0A">
                            <w:r>
                              <w:rPr>
                                <w:sz w:val="28"/>
                                <w:szCs w:val="28"/>
                              </w:rPr>
                              <w:t>0,02043</w:t>
                            </w:r>
                          </w:p>
                        </w:txbxContent>
                      </wps:txbx>
                      <wps:bodyPr vert="horz" wrap="none" lIns="0" tIns="0" rIns="0" bIns="0" anchor="t" anchorCtr="0" compatLnSpc="0">
                        <a:noAutofit/>
                      </wps:bodyPr>
                    </wps:wsp>
                  </a:graphicData>
                </a:graphic>
              </wp:anchor>
            </w:drawing>
          </mc:Choice>
          <mc:Fallback>
            <w:pict>
              <v:shape w14:anchorId="12B72F7A" id="Forma1_38" o:spid="_x0000_s1079" type="#_x0000_t202" style="position:absolute;margin-left:255.7pt;margin-top:79.35pt;width:49.9pt;height:16.75pt;z-index:4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" filled="f" stroked="f">
                <v:textbox inset="0,0,0,0">
                  <w:txbxContent>
                    <w:p w14:paraId="12B7305D" w14:textId="77777777" w:rsidR="00310ED1" w:rsidRDefault="004C0A0A">
                      <w:r>
                        <w:rPr>
                          <w:sz w:val="28"/>
                          <w:szCs w:val="28"/>
                        </w:rPr>
                        <w:t>0,02043</w:t>
                      </w:r>
                    </w:p>
                  </w:txbxContent>
                </v:textbox>
              </v:shape>
            </w:pict>
          </mc:Fallback>
        </mc:AlternateContent>
      </w:r>
    </w:p>
    <w:p w14:paraId="49631219" w14:textId="660F27ED" w:rsidR="00493B76" w:rsidRDefault="004C0A0A" w:rsidP="00D76B2B">
      <w:pPr>
        <w:pageBreakBefore/>
      </w:pPr>
      <w:r>
        <w:rPr>
          <w:noProof/>
        </w:rPr>
        <mc:AlternateContent>
          <mc:Choice Requires="wps">
            <w:drawing>
              <wp:anchor distT="0" distB="0" distL="114300" distR="114300" simplePos="0" relativeHeight="75" behindDoc="0" locked="0" layoutInCell="1" allowOverlap="1" wp14:anchorId="12B72FA0" wp14:editId="5C09CD09">
                <wp:simplePos x="0" y="0"/>
                <wp:positionH relativeFrom="column">
                  <wp:posOffset>2225155</wp:posOffset>
                </wp:positionH>
                <wp:positionV relativeFrom="paragraph">
                  <wp:posOffset>5549758</wp:posOffset>
                </wp:positionV>
                <wp:extent cx="633734" cy="212726"/>
                <wp:effectExtent l="0" t="0" r="13966" b="15874"/>
                <wp:wrapNone/>
                <wp:docPr id="68" name="Forma1_67"/>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88" w14:textId="5B6DBEC8" w:rsidR="00310ED1" w:rsidRDefault="00310ED1"/>
                        </w:txbxContent>
                      </wps:txbx>
                      <wps:bodyPr vert="horz" wrap="none" lIns="0" tIns="0" rIns="0" bIns="0" anchor="t" anchorCtr="0" compatLnSpc="0">
                        <a:noAutofit/>
                      </wps:bodyPr>
                    </wps:wsp>
                  </a:graphicData>
                </a:graphic>
              </wp:anchor>
            </w:drawing>
          </mc:Choice>
          <mc:Fallback>
            <w:pict>
              <v:shape w14:anchorId="12B72FA0" id="Forma1_67" o:spid="_x0000_s1080" type="#_x0000_t202" style="position:absolute;margin-left:175.2pt;margin-top:437pt;width:49.9pt;height:16.75pt;z-index:7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" filled="f" stroked="f">
                <v:textbox inset="0,0,0,0">
                  <w:txbxContent>
                    <w:p w14:paraId="12B73088" w14:textId="5B6DBEC8" w:rsidR="00310ED1" w:rsidRDefault="00310ED1"/>
                  </w:txbxContent>
                </v:textbox>
              </v:shape>
            </w:pict>
          </mc:Fallback>
        </mc:AlternateContent>
      </w:r>
      <w:r>
        <w:rPr>
          <w:noProof/>
        </w:rPr>
        <mc:AlternateContent>
          <mc:Choice Requires="wps">
            <w:drawing>
              <wp:anchor distT="0" distB="0" distL="114300" distR="114300" simplePos="0" relativeHeight="79" behindDoc="0" locked="0" layoutInCell="1" allowOverlap="1" wp14:anchorId="12B72FA8" wp14:editId="1C6F3825">
                <wp:simplePos x="0" y="0"/>
                <wp:positionH relativeFrom="column">
                  <wp:posOffset>3126598</wp:posOffset>
                </wp:positionH>
                <wp:positionV relativeFrom="paragraph">
                  <wp:posOffset>5765758</wp:posOffset>
                </wp:positionV>
                <wp:extent cx="633734" cy="212726"/>
                <wp:effectExtent l="0" t="0" r="13966" b="15874"/>
                <wp:wrapNone/>
                <wp:docPr id="73" name="Forma1_71"/>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91" w14:textId="08228A2D" w:rsidR="00310ED1" w:rsidRDefault="00310ED1"/>
                        </w:txbxContent>
                      </wps:txbx>
                      <wps:bodyPr vert="horz" wrap="none" lIns="0" tIns="0" rIns="0" bIns="0" anchor="t" anchorCtr="0" compatLnSpc="0">
                        <a:noAutofit/>
                      </wps:bodyPr>
                    </wps:wsp>
                  </a:graphicData>
                </a:graphic>
              </wp:anchor>
            </w:drawing>
          </mc:Choice>
          <mc:Fallback>
            <w:pict>
              <v:shape w14:anchorId="12B72FA8" id="Forma1_71" o:spid="_x0000_s1081" type="#_x0000_t202" style="position:absolute;margin-left:246.2pt;margin-top:454pt;width:49.9pt;height:16.75pt;z-index:7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" filled="f" stroked="f">
                <v:textbox inset="0,0,0,0">
                  <w:txbxContent>
                    <w:p w14:paraId="12B73091" w14:textId="08228A2D" w:rsidR="00310ED1" w:rsidRDefault="00310ED1"/>
                  </w:txbxContent>
                </v:textbox>
              </v:shape>
            </w:pict>
          </mc:Fallback>
        </mc:AlternateContent>
      </w:r>
    </w:p>
    <w:p w14:paraId="15C10198" w14:textId="79373E65" w:rsidR="00493B76" w:rsidRPr="001005E5" w:rsidRDefault="00493B76" w:rsidP="00D76B2B">
      <w:pPr>
        <w:pStyle w:val="Prrafodelista"/>
        <w:numPr>
          <w:ilvl w:val="0"/>
          <w:numId w:val="1"/>
        </w:numPr>
        <w:rPr>
          <w:b/>
          <w:bCs/>
          <w:sz w:val="26"/>
          <w:szCs w:val="22"/>
        </w:rPr>
      </w:pPr>
      <w:r w:rsidRPr="001005E5">
        <w:rPr>
          <w:b/>
          <w:bCs/>
          <w:sz w:val="26"/>
          <w:szCs w:val="22"/>
        </w:rPr>
        <w:t>Experimentos de validación cruzada sin repetición:</w:t>
      </w:r>
    </w:p>
    <w:p w14:paraId="0CE0942B" w14:textId="08840FD1" w:rsidR="00493B76" w:rsidRDefault="00493B76" w:rsidP="00493B76">
      <w:r>
        <w:rPr>
          <w:noProof/>
        </w:rPr>
        <mc:AlternateContent>
          <mc:Choice Requires="wps">
            <w:drawing>
              <wp:anchor distT="0" distB="0" distL="114300" distR="114300" simplePos="0" relativeHeight="80" behindDoc="0" locked="0" layoutInCell="1" allowOverlap="1" wp14:anchorId="12B72FAA" wp14:editId="01AF884A">
                <wp:simplePos x="0" y="0"/>
                <wp:positionH relativeFrom="column">
                  <wp:posOffset>4481783</wp:posOffset>
                </wp:positionH>
                <wp:positionV relativeFrom="paragraph">
                  <wp:posOffset>1706396</wp:posOffset>
                </wp:positionV>
                <wp:extent cx="1649733" cy="351157"/>
                <wp:effectExtent l="0" t="0" r="7617" b="10793"/>
                <wp:wrapNone/>
                <wp:docPr id="74" name="Forma1_72"/>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93" w14:textId="77777777" w:rsidR="00310ED1" w:rsidRDefault="004C0A0A">
                            <w:r>
                              <w:t xml:space="preserve">[0,01216 - </w:t>
                            </w:r>
                            <w:r>
                              <w:t>0,061412]</w:t>
                            </w:r>
                          </w:p>
                        </w:txbxContent>
                      </wps:txbx>
                      <wps:bodyPr vert="horz" wrap="none" lIns="0" tIns="0" rIns="0" bIns="0" anchor="t" anchorCtr="0" compatLnSpc="0">
                        <a:noAutofit/>
                      </wps:bodyPr>
                    </wps:wsp>
                  </a:graphicData>
                </a:graphic>
              </wp:anchor>
            </w:drawing>
          </mc:Choice>
          <mc:Fallback>
            <w:pict>
              <v:shape w14:anchorId="12B72FAA" id="Forma1_72" o:spid="_x0000_s1082" type="#_x0000_t202" style="position:absolute;margin-left:352.9pt;margin-top:134.35pt;width:129.9pt;height:27.65pt;z-index: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" filled="f" stroked="f">
                <v:textbox inset="0,0,0,0">
                  <w:txbxContent>
                    <w:p w14:paraId="12B73093" w14:textId="77777777" w:rsidR="00310ED1" w:rsidRDefault="004C0A0A">
                      <w:r>
                        <w:t xml:space="preserve">[0,01216 - </w:t>
                      </w:r>
                      <w:r>
                        <w:t>0,061412]</w:t>
                      </w:r>
                    </w:p>
                  </w:txbxContent>
                </v:textbox>
              </v:shape>
            </w:pict>
          </mc:Fallback>
        </mc:AlternateContent>
      </w:r>
      <w:r>
        <w:rPr>
          <w:noProof/>
        </w:rPr>
        <mc:AlternateContent>
          <mc:Choice Requires="wps">
            <w:drawing>
              <wp:anchor distT="0" distB="0" distL="114300" distR="114300" simplePos="0" relativeHeight="77" behindDoc="0" locked="0" layoutInCell="1" allowOverlap="1" wp14:anchorId="12B72FA4" wp14:editId="11A5BBDA">
                <wp:simplePos x="0" y="0"/>
                <wp:positionH relativeFrom="column">
                  <wp:posOffset>4468135</wp:posOffset>
                </wp:positionH>
                <wp:positionV relativeFrom="paragraph">
                  <wp:posOffset>1477494</wp:posOffset>
                </wp:positionV>
                <wp:extent cx="1649733" cy="351157"/>
                <wp:effectExtent l="0" t="0" r="7617" b="10793"/>
                <wp:wrapNone/>
                <wp:docPr id="70" name="Forma1_69"/>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8D" w14:textId="77777777" w:rsidR="00310ED1" w:rsidRDefault="004C0A0A">
                            <w:r>
                              <w:t>[0,06117 - 0,06117]</w:t>
                            </w:r>
                          </w:p>
                        </w:txbxContent>
                      </wps:txbx>
                      <wps:bodyPr vert="horz" wrap="none" lIns="0" tIns="0" rIns="0" bIns="0" anchor="t" anchorCtr="0" compatLnSpc="0">
                        <a:noAutofit/>
                      </wps:bodyPr>
                    </wps:wsp>
                  </a:graphicData>
                </a:graphic>
              </wp:anchor>
            </w:drawing>
          </mc:Choice>
          <mc:Fallback>
            <w:pict>
              <v:shape w14:anchorId="12B72FA4" id="Forma1_69" o:spid="_x0000_s1083" type="#_x0000_t202" style="position:absolute;margin-left:351.8pt;margin-top:116.35pt;width:129.9pt;height:27.65pt;z-index:7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" filled="f" stroked="f">
                <v:textbox inset="0,0,0,0">
                  <w:txbxContent>
                    <w:p w14:paraId="12B7308D" w14:textId="77777777" w:rsidR="00310ED1" w:rsidRDefault="004C0A0A">
                      <w:r>
                        <w:t>[0,06117 - 0,06117]</w:t>
                      </w:r>
                    </w:p>
                  </w:txbxContent>
                </v:textbox>
              </v:shape>
            </w:pict>
          </mc:Fallback>
        </mc:AlternateContent>
      </w:r>
      <w:r>
        <w:rPr>
          <w:noProof/>
        </w:rPr>
        <mc:AlternateContent>
          <mc:Choice Requires="wps">
            <w:drawing>
              <wp:anchor distT="0" distB="0" distL="114300" distR="114300" simplePos="0" relativeHeight="62" behindDoc="0" locked="0" layoutInCell="1" allowOverlap="1" wp14:anchorId="12B72F98" wp14:editId="7EC0AC70">
                <wp:simplePos x="0" y="0"/>
                <wp:positionH relativeFrom="column">
                  <wp:posOffset>4481783</wp:posOffset>
                </wp:positionH>
                <wp:positionV relativeFrom="paragraph">
                  <wp:posOffset>1224128</wp:posOffset>
                </wp:positionV>
                <wp:extent cx="1649733" cy="351157"/>
                <wp:effectExtent l="0" t="0" r="7617" b="10793"/>
                <wp:wrapNone/>
                <wp:docPr id="63" name="Forma1_54"/>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80" w14:textId="77777777" w:rsidR="00310ED1" w:rsidRDefault="004C0A0A">
                            <w:r>
                              <w:t>[0,06688 - 0,10601]</w:t>
                            </w:r>
                          </w:p>
                        </w:txbxContent>
                      </wps:txbx>
                      <wps:bodyPr vert="horz" wrap="none" lIns="0" tIns="0" rIns="0" bIns="0" anchor="t" anchorCtr="0" compatLnSpc="0">
                        <a:noAutofit/>
                      </wps:bodyPr>
                    </wps:wsp>
                  </a:graphicData>
                </a:graphic>
              </wp:anchor>
            </w:drawing>
          </mc:Choice>
          <mc:Fallback>
            <w:pict>
              <v:shape w14:anchorId="12B72F98" id="Forma1_54" o:spid="_x0000_s1084" type="#_x0000_t202" style="position:absolute;margin-left:352.9pt;margin-top:96.4pt;width:129.9pt;height:27.65pt;z-index:6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" filled="f" stroked="f">
                <v:textbox inset="0,0,0,0">
                  <w:txbxContent>
                    <w:p w14:paraId="12B73080" w14:textId="77777777" w:rsidR="00310ED1" w:rsidRDefault="004C0A0A">
                      <w:r>
                        <w:t>[0,06688 - 0,10601]</w:t>
                      </w:r>
                    </w:p>
                  </w:txbxContent>
                </v:textbox>
              </v:shape>
            </w:pict>
          </mc:Fallback>
        </mc:AlternateContent>
      </w:r>
      <w:r>
        <w:rPr>
          <w:noProof/>
        </w:rPr>
        <mc:AlternateContent>
          <mc:Choice Requires="wps">
            <w:drawing>
              <wp:anchor distT="0" distB="0" distL="114300" distR="114300" simplePos="0" relativeHeight="61" behindDoc="0" locked="0" layoutInCell="1" allowOverlap="1" wp14:anchorId="12B72F96" wp14:editId="7CF6DBC7">
                <wp:simplePos x="0" y="0"/>
                <wp:positionH relativeFrom="column">
                  <wp:posOffset>4481782</wp:posOffset>
                </wp:positionH>
                <wp:positionV relativeFrom="paragraph">
                  <wp:posOffset>944094</wp:posOffset>
                </wp:positionV>
                <wp:extent cx="1649733" cy="351157"/>
                <wp:effectExtent l="0" t="0" r="7617" b="10793"/>
                <wp:wrapNone/>
                <wp:docPr id="62" name="Forma1_53"/>
                <wp:cNvGraphicFramePr/>
                <a:graphic xmlns:a="http://schemas.openxmlformats.org/drawingml/2006/main">
                  <a:graphicData uri="http://schemas.microsoft.com/office/word/2010/wordprocessingShape">
                    <wps:wsp>
                      <wps:cNvSpPr txBox="1"/>
                      <wps:spPr>
                        <a:xfrm>
                          <a:off x="0" y="0"/>
                          <a:ext cx="1649733" cy="351157"/>
                        </a:xfrm>
                        <a:prstGeom prst="rect">
                          <a:avLst/>
                        </a:prstGeom>
                        <a:noFill/>
                        <a:ln>
                          <a:noFill/>
                          <a:prstDash/>
                        </a:ln>
                      </wps:spPr>
                      <wps:txbx>
                        <w:txbxContent>
                          <w:p w14:paraId="12B7307D" w14:textId="77777777" w:rsidR="00310ED1" w:rsidRDefault="004C0A0A">
                            <w:r>
                              <w:t>[0,06721 - 0,1026]</w:t>
                            </w:r>
                          </w:p>
                          <w:p w14:paraId="12B7307E" w14:textId="77777777" w:rsidR="00310ED1" w:rsidRDefault="00310ED1"/>
                        </w:txbxContent>
                      </wps:txbx>
                      <wps:bodyPr vert="horz" wrap="none" lIns="0" tIns="0" rIns="0" bIns="0" anchor="t" anchorCtr="0" compatLnSpc="0">
                        <a:noAutofit/>
                      </wps:bodyPr>
                    </wps:wsp>
                  </a:graphicData>
                </a:graphic>
              </wp:anchor>
            </w:drawing>
          </mc:Choice>
          <mc:Fallback>
            <w:pict>
              <v:shape w14:anchorId="12B72F96" id="Forma1_53" o:spid="_x0000_s1085" type="#_x0000_t202" style="position:absolute;margin-left:352.9pt;margin-top:74.35pt;width:129.9pt;height:27.65pt;z-index:6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" filled="f" stroked="f">
                <v:textbox inset="0,0,0,0">
                  <w:txbxContent>
                    <w:p w14:paraId="12B7307D" w14:textId="77777777" w:rsidR="00310ED1" w:rsidRDefault="004C0A0A">
                      <w:r>
                        <w:t>[0,06721 - 0,1026]</w:t>
                      </w:r>
                    </w:p>
                    <w:p w14:paraId="12B7307E" w14:textId="77777777" w:rsidR="00310ED1" w:rsidRDefault="00310ED1"/>
                  </w:txbxContent>
                </v:textbox>
              </v:shape>
            </w:pict>
          </mc:Fallback>
        </mc:AlternateContent>
      </w:r>
      <w:r>
        <w:rPr>
          <w:noProof/>
          <w:sz w:val="28"/>
          <w:szCs w:val="28"/>
        </w:rPr>
        <w:drawing>
          <wp:anchor distT="0" distB="0" distL="114300" distR="114300" simplePos="0" relativeHeight="251830272" behindDoc="1" locked="0" layoutInCell="1" allowOverlap="1" wp14:anchorId="2B9E675D" wp14:editId="1E131053">
            <wp:simplePos x="0" y="0"/>
            <wp:positionH relativeFrom="column">
              <wp:posOffset>3210399</wp:posOffset>
            </wp:positionH>
            <wp:positionV relativeFrom="paragraph">
              <wp:posOffset>1706358</wp:posOffset>
            </wp:positionV>
            <wp:extent cx="549270" cy="212726"/>
            <wp:effectExtent l="0" t="0" r="3810" b="0"/>
            <wp:wrapTight wrapText="bothSides">
              <wp:wrapPolygon edited="0">
                <wp:start x="0" y="0"/>
                <wp:lineTo x="0" y="13540"/>
                <wp:lineTo x="1500" y="17409"/>
                <wp:lineTo x="5250" y="17409"/>
                <wp:lineTo x="18750" y="13540"/>
                <wp:lineTo x="21000" y="11606"/>
                <wp:lineTo x="20250" y="0"/>
                <wp:lineTo x="0" y="0"/>
              </wp:wrapPolygon>
            </wp:wrapTight>
            <wp:docPr id="171" name="Imagen 1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9270" cy="212726"/>
                    </a:xfrm>
                    <a:prstGeom prst="rect">
                      <a:avLst/>
                    </a:prstGeom>
                    <a:noFill/>
                    <a:ln>
                      <a:noFill/>
                      <a:prstDash/>
                    </a:ln>
                  </pic:spPr>
                </pic:pic>
              </a:graphicData>
            </a:graphic>
          </wp:anchor>
        </w:drawing>
      </w:r>
      <w:r>
        <w:rPr>
          <w:noProof/>
        </w:rPr>
        <mc:AlternateContent>
          <mc:Choice Requires="wps">
            <w:drawing>
              <wp:anchor distT="0" distB="0" distL="114300" distR="114300" simplePos="0" relativeHeight="76" behindDoc="0" locked="0" layoutInCell="1" allowOverlap="1" wp14:anchorId="12B72FA2" wp14:editId="505A299F">
                <wp:simplePos x="0" y="0"/>
                <wp:positionH relativeFrom="column">
                  <wp:posOffset>3180696</wp:posOffset>
                </wp:positionH>
                <wp:positionV relativeFrom="paragraph">
                  <wp:posOffset>1442559</wp:posOffset>
                </wp:positionV>
                <wp:extent cx="633734" cy="212726"/>
                <wp:effectExtent l="0" t="0" r="13966" b="15874"/>
                <wp:wrapNone/>
                <wp:docPr id="69" name="Forma1_68"/>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8A" w14:textId="77777777" w:rsidR="00310ED1" w:rsidRDefault="004C0A0A">
                            <w:r>
                              <w:rPr>
                                <w:sz w:val="28"/>
                                <w:szCs w:val="28"/>
                              </w:rPr>
                              <w:t>0,03424</w:t>
                            </w:r>
                          </w:p>
                          <w:p w14:paraId="12B7308B" w14:textId="77777777" w:rsidR="00310ED1" w:rsidRDefault="00310ED1"/>
                        </w:txbxContent>
                      </wps:txbx>
                      <wps:bodyPr vert="horz" wrap="none" lIns="0" tIns="0" rIns="0" bIns="0" anchor="t" anchorCtr="0" compatLnSpc="0">
                        <a:noAutofit/>
                      </wps:bodyPr>
                    </wps:wsp>
                  </a:graphicData>
                </a:graphic>
              </wp:anchor>
            </w:drawing>
          </mc:Choice>
          <mc:Fallback>
            <w:pict>
              <v:shape w14:anchorId="12B72FA2" id="Forma1_68" o:spid="_x0000_s1086" type="#_x0000_t202" style="position:absolute;margin-left:250.45pt;margin-top:113.6pt;width:49.9pt;height:16.75pt;z-index: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" filled="f" stroked="f">
                <v:textbox inset="0,0,0,0">
                  <w:txbxContent>
                    <w:p w14:paraId="12B7308A" w14:textId="77777777" w:rsidR="00310ED1" w:rsidRDefault="004C0A0A">
                      <w:r>
                        <w:rPr>
                          <w:sz w:val="28"/>
                          <w:szCs w:val="28"/>
                        </w:rPr>
                        <w:t>0,03424</w:t>
                      </w:r>
                    </w:p>
                    <w:p w14:paraId="12B7308B" w14:textId="77777777" w:rsidR="00310ED1" w:rsidRDefault="00310ED1"/>
                  </w:txbxContent>
                </v:textbox>
              </v:shape>
            </w:pict>
          </mc:Fallback>
        </mc:AlternateContent>
      </w:r>
      <w:r>
        <w:rPr>
          <w:noProof/>
        </w:rPr>
        <mc:AlternateContent>
          <mc:Choice Requires="wps">
            <w:drawing>
              <wp:anchor distT="0" distB="0" distL="114300" distR="114300" simplePos="0" relativeHeight="60" behindDoc="0" locked="0" layoutInCell="1" allowOverlap="1" wp14:anchorId="12B72F94" wp14:editId="31F2E946">
                <wp:simplePos x="0" y="0"/>
                <wp:positionH relativeFrom="column">
                  <wp:posOffset>3180696</wp:posOffset>
                </wp:positionH>
                <wp:positionV relativeFrom="paragraph">
                  <wp:posOffset>1188891</wp:posOffset>
                </wp:positionV>
                <wp:extent cx="633734" cy="212726"/>
                <wp:effectExtent l="0" t="0" r="13966" b="15874"/>
                <wp:wrapNone/>
                <wp:docPr id="61" name="Forma1_52"/>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7B" w14:textId="77777777" w:rsidR="00310ED1" w:rsidRDefault="004C0A0A">
                            <w:pPr>
                              <w:rPr>
                                <w:sz w:val="28"/>
                                <w:szCs w:val="28"/>
                              </w:rPr>
                            </w:pPr>
                            <w:r>
                              <w:rPr>
                                <w:sz w:val="28"/>
                                <w:szCs w:val="28"/>
                              </w:rPr>
                              <w:t>0,02734</w:t>
                            </w:r>
                          </w:p>
                        </w:txbxContent>
                      </wps:txbx>
                      <wps:bodyPr vert="horz" wrap="none" lIns="0" tIns="0" rIns="0" bIns="0" anchor="t" anchorCtr="0" compatLnSpc="0">
                        <a:noAutofit/>
                      </wps:bodyPr>
                    </wps:wsp>
                  </a:graphicData>
                </a:graphic>
              </wp:anchor>
            </w:drawing>
          </mc:Choice>
          <mc:Fallback>
            <w:pict>
              <v:shape w14:anchorId="12B72F94" id="Forma1_52" o:spid="_x0000_s1087" type="#_x0000_t202" style="position:absolute;margin-left:250.45pt;margin-top:93.6pt;width:49.9pt;height:16.75pt;z-index: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" filled="f" stroked="f">
                <v:textbox inset="0,0,0,0">
                  <w:txbxContent>
                    <w:p w14:paraId="12B7307B" w14:textId="77777777" w:rsidR="00310ED1" w:rsidRDefault="004C0A0A">
                      <w:pPr>
                        <w:rPr>
                          <w:sz w:val="28"/>
                          <w:szCs w:val="28"/>
                        </w:rPr>
                      </w:pPr>
                      <w:r>
                        <w:rPr>
                          <w:sz w:val="28"/>
                          <w:szCs w:val="28"/>
                        </w:rPr>
                        <w:t>0,02734</w:t>
                      </w:r>
                    </w:p>
                  </w:txbxContent>
                </v:textbox>
              </v:shape>
            </w:pict>
          </mc:Fallback>
        </mc:AlternateContent>
      </w:r>
      <w:r>
        <w:rPr>
          <w:noProof/>
        </w:rPr>
        <mc:AlternateContent>
          <mc:Choice Requires="wps">
            <w:drawing>
              <wp:anchor distT="0" distB="0" distL="114300" distR="114300" simplePos="0" relativeHeight="59" behindDoc="0" locked="0" layoutInCell="1" allowOverlap="1" wp14:anchorId="12B72F92" wp14:editId="020F020E">
                <wp:simplePos x="0" y="0"/>
                <wp:positionH relativeFrom="column">
                  <wp:posOffset>3087692</wp:posOffset>
                </wp:positionH>
                <wp:positionV relativeFrom="paragraph">
                  <wp:posOffset>936474</wp:posOffset>
                </wp:positionV>
                <wp:extent cx="633734" cy="212726"/>
                <wp:effectExtent l="0" t="0" r="13966" b="15874"/>
                <wp:wrapNone/>
                <wp:docPr id="60" name="Forma1_51"/>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78" w14:textId="77777777" w:rsidR="00310ED1" w:rsidRDefault="004C0A0A">
                            <w:r>
                              <w:rPr>
                                <w:sz w:val="28"/>
                                <w:szCs w:val="28"/>
                              </w:rPr>
                              <w:t>0,024731342</w:t>
                            </w:r>
                          </w:p>
                          <w:p w14:paraId="12B73079" w14:textId="77777777" w:rsidR="00310ED1" w:rsidRDefault="00310ED1"/>
                        </w:txbxContent>
                      </wps:txbx>
                      <wps:bodyPr vert="horz" wrap="none" lIns="0" tIns="0" rIns="0" bIns="0" anchor="t" anchorCtr="0" compatLnSpc="0">
                        <a:noAutofit/>
                      </wps:bodyPr>
                    </wps:wsp>
                  </a:graphicData>
                </a:graphic>
              </wp:anchor>
            </w:drawing>
          </mc:Choice>
          <mc:Fallback>
            <w:pict>
              <v:shape w14:anchorId="12B72F92" id="Forma1_51" o:spid="_x0000_s1088" type="#_x0000_t202" style="position:absolute;margin-left:243.15pt;margin-top:73.75pt;width:49.9pt;height:16.75pt;z-index:5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" filled="f" stroked="f">
                <v:textbox inset="0,0,0,0">
                  <w:txbxContent>
                    <w:p w14:paraId="12B73078" w14:textId="77777777" w:rsidR="00310ED1" w:rsidRDefault="004C0A0A">
                      <w:r>
                        <w:rPr>
                          <w:sz w:val="28"/>
                          <w:szCs w:val="28"/>
                        </w:rPr>
                        <w:t>0,024731342</w:t>
                      </w:r>
                    </w:p>
                    <w:p w14:paraId="12B73079" w14:textId="77777777" w:rsidR="00310ED1" w:rsidRDefault="00310ED1"/>
                  </w:txbxContent>
                </v:textbox>
              </v:shape>
            </w:pict>
          </mc:Fallback>
        </mc:AlternateContent>
      </w:r>
      <w:r>
        <w:rPr>
          <w:noProof/>
        </w:rPr>
        <mc:AlternateContent>
          <mc:Choice Requires="wps">
            <w:drawing>
              <wp:anchor distT="0" distB="0" distL="114300" distR="114300" simplePos="0" relativeHeight="78" behindDoc="0" locked="0" layoutInCell="1" allowOverlap="1" wp14:anchorId="12B72FA6" wp14:editId="24E60A5A">
                <wp:simplePos x="0" y="0"/>
                <wp:positionH relativeFrom="column">
                  <wp:posOffset>2225040</wp:posOffset>
                </wp:positionH>
                <wp:positionV relativeFrom="paragraph">
                  <wp:posOffset>1706083</wp:posOffset>
                </wp:positionV>
                <wp:extent cx="633734" cy="212726"/>
                <wp:effectExtent l="0" t="0" r="13966" b="15874"/>
                <wp:wrapNone/>
                <wp:docPr id="71" name="Forma1_70"/>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8F" w14:textId="77777777" w:rsidR="00310ED1" w:rsidRDefault="004C0A0A">
                            <w:r>
                              <w:rPr>
                                <w:sz w:val="28"/>
                                <w:szCs w:val="28"/>
                              </w:rPr>
                              <w:t>0,03678</w:t>
                            </w:r>
                          </w:p>
                        </w:txbxContent>
                      </wps:txbx>
                      <wps:bodyPr vert="horz" wrap="none" lIns="0" tIns="0" rIns="0" bIns="0" anchor="t" anchorCtr="0" compatLnSpc="0">
                        <a:noAutofit/>
                      </wps:bodyPr>
                    </wps:wsp>
                  </a:graphicData>
                </a:graphic>
              </wp:anchor>
            </w:drawing>
          </mc:Choice>
          <mc:Fallback>
            <w:pict>
              <v:shape w14:anchorId="12B72FA6" id="Forma1_70" o:spid="_x0000_s1089" type="#_x0000_t202" style="position:absolute;margin-left:175.2pt;margin-top:134.35pt;width:49.9pt;height:16.75pt;z-index:7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" filled="f" stroked="f">
                <v:textbox inset="0,0,0,0">
                  <w:txbxContent>
                    <w:p w14:paraId="12B7308F" w14:textId="77777777" w:rsidR="00310ED1" w:rsidRDefault="004C0A0A">
                      <w:r>
                        <w:rPr>
                          <w:sz w:val="28"/>
                          <w:szCs w:val="28"/>
                        </w:rPr>
                        <w:t>0,03678</w:t>
                      </w:r>
                    </w:p>
                  </w:txbxContent>
                </v:textbox>
              </v:shape>
            </w:pict>
          </mc:Fallback>
        </mc:AlternateContent>
      </w:r>
      <w:r>
        <w:rPr>
          <w:noProof/>
          <w:sz w:val="28"/>
          <w:szCs w:val="28"/>
        </w:rPr>
        <w:drawing>
          <wp:anchor distT="0" distB="0" distL="114300" distR="114300" simplePos="0" relativeHeight="251829248" behindDoc="1" locked="0" layoutInCell="1" allowOverlap="1" wp14:anchorId="676F591B" wp14:editId="2836748F">
            <wp:simplePos x="0" y="0"/>
            <wp:positionH relativeFrom="column">
              <wp:posOffset>2255056</wp:posOffset>
            </wp:positionH>
            <wp:positionV relativeFrom="paragraph">
              <wp:posOffset>1466339</wp:posOffset>
            </wp:positionV>
            <wp:extent cx="553724" cy="212726"/>
            <wp:effectExtent l="0" t="0" r="0" b="0"/>
            <wp:wrapTight wrapText="bothSides">
              <wp:wrapPolygon edited="0">
                <wp:start x="0" y="0"/>
                <wp:lineTo x="0" y="13540"/>
                <wp:lineTo x="1486" y="17409"/>
                <wp:lineTo x="5202" y="17409"/>
                <wp:lineTo x="18578" y="13540"/>
                <wp:lineTo x="20807" y="11606"/>
                <wp:lineTo x="20064" y="0"/>
                <wp:lineTo x="0" y="0"/>
              </wp:wrapPolygon>
            </wp:wrapTight>
            <wp:docPr id="170" name="Imagen 1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53724" cy="212726"/>
                    </a:xfrm>
                    <a:prstGeom prst="rect">
                      <a:avLst/>
                    </a:prstGeom>
                    <a:noFill/>
                    <a:ln>
                      <a:noFill/>
                      <a:prstDash/>
                    </a:ln>
                  </pic:spPr>
                </pic:pic>
              </a:graphicData>
            </a:graphic>
          </wp:anchor>
        </w:drawing>
      </w:r>
      <w:r>
        <w:rPr>
          <w:noProof/>
        </w:rPr>
        <mc:AlternateContent>
          <mc:Choice Requires="wps">
            <w:drawing>
              <wp:anchor distT="0" distB="0" distL="114300" distR="114300" simplePos="0" relativeHeight="58" behindDoc="0" locked="0" layoutInCell="1" allowOverlap="1" wp14:anchorId="12B72F90" wp14:editId="33D6C350">
                <wp:simplePos x="0" y="0"/>
                <wp:positionH relativeFrom="column">
                  <wp:posOffset>2225040</wp:posOffset>
                </wp:positionH>
                <wp:positionV relativeFrom="paragraph">
                  <wp:posOffset>1209125</wp:posOffset>
                </wp:positionV>
                <wp:extent cx="633734" cy="212726"/>
                <wp:effectExtent l="0" t="0" r="13966" b="15874"/>
                <wp:wrapNone/>
                <wp:docPr id="59" name="Forma1_50"/>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75" w14:textId="77777777" w:rsidR="00310ED1" w:rsidRDefault="004C0A0A">
                            <w:pPr>
                              <w:rPr>
                                <w:sz w:val="28"/>
                                <w:szCs w:val="28"/>
                              </w:rPr>
                            </w:pPr>
                            <w:r>
                              <w:rPr>
                                <w:sz w:val="28"/>
                                <w:szCs w:val="28"/>
                              </w:rPr>
                              <w:t>0,086445</w:t>
                            </w:r>
                          </w:p>
                          <w:p w14:paraId="12B73076" w14:textId="77777777" w:rsidR="00310ED1" w:rsidRDefault="00310ED1"/>
                        </w:txbxContent>
                      </wps:txbx>
                      <wps:bodyPr vert="horz" wrap="none" lIns="0" tIns="0" rIns="0" bIns="0" anchor="t" anchorCtr="0" compatLnSpc="0">
                        <a:noAutofit/>
                      </wps:bodyPr>
                    </wps:wsp>
                  </a:graphicData>
                </a:graphic>
              </wp:anchor>
            </w:drawing>
          </mc:Choice>
          <mc:Fallback>
            <w:pict>
              <v:shape w14:anchorId="12B72F90" id="Forma1_50" o:spid="_x0000_s1090" type="#_x0000_t202" style="position:absolute;margin-left:175.2pt;margin-top:95.2pt;width:49.9pt;height:16.75pt;z-index:5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" filled="f" stroked="f">
                <v:textbox inset="0,0,0,0">
                  <w:txbxContent>
                    <w:p w14:paraId="12B73075" w14:textId="77777777" w:rsidR="00310ED1" w:rsidRDefault="004C0A0A">
                      <w:pPr>
                        <w:rPr>
                          <w:sz w:val="28"/>
                          <w:szCs w:val="28"/>
                        </w:rPr>
                      </w:pPr>
                      <w:r>
                        <w:rPr>
                          <w:sz w:val="28"/>
                          <w:szCs w:val="28"/>
                        </w:rPr>
                        <w:t>0,086445</w:t>
                      </w:r>
                    </w:p>
                    <w:p w14:paraId="12B73076" w14:textId="77777777" w:rsidR="00310ED1" w:rsidRDefault="00310ED1"/>
                  </w:txbxContent>
                </v:textbox>
              </v:shape>
            </w:pict>
          </mc:Fallback>
        </mc:AlternateContent>
      </w:r>
      <w:r>
        <w:rPr>
          <w:noProof/>
        </w:rPr>
        <mc:AlternateContent>
          <mc:Choice Requires="wps">
            <w:drawing>
              <wp:anchor distT="0" distB="0" distL="114300" distR="114300" simplePos="0" relativeHeight="57" behindDoc="0" locked="0" layoutInCell="1" allowOverlap="1" wp14:anchorId="12B72F8E" wp14:editId="3B6FCA0C">
                <wp:simplePos x="0" y="0"/>
                <wp:positionH relativeFrom="column">
                  <wp:posOffset>2249805</wp:posOffset>
                </wp:positionH>
                <wp:positionV relativeFrom="paragraph">
                  <wp:posOffset>938369</wp:posOffset>
                </wp:positionV>
                <wp:extent cx="633734" cy="212726"/>
                <wp:effectExtent l="0" t="0" r="13966" b="15874"/>
                <wp:wrapNone/>
                <wp:docPr id="58" name="Forma1_49"/>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71" w14:textId="77777777" w:rsidR="00310ED1" w:rsidRDefault="004C0A0A">
                            <w:r>
                              <w:rPr>
                                <w:sz w:val="28"/>
                                <w:szCs w:val="28"/>
                              </w:rPr>
                              <w:t>0,08491</w:t>
                            </w:r>
                          </w:p>
                          <w:p w14:paraId="12B73072" w14:textId="77777777" w:rsidR="00310ED1" w:rsidRDefault="00310ED1"/>
                          <w:p w14:paraId="12B73073" w14:textId="77777777" w:rsidR="00310ED1" w:rsidRDefault="00310ED1"/>
                        </w:txbxContent>
                      </wps:txbx>
                      <wps:bodyPr vert="horz" wrap="none" lIns="0" tIns="0" rIns="0" bIns="0" anchor="t" anchorCtr="0" compatLnSpc="0">
                        <a:noAutofit/>
                      </wps:bodyPr>
                    </wps:wsp>
                  </a:graphicData>
                </a:graphic>
              </wp:anchor>
            </w:drawing>
          </mc:Choice>
          <mc:Fallback>
            <w:pict>
              <v:shape w14:anchorId="12B72F8E" id="Forma1_49" o:spid="_x0000_s1091" type="#_x0000_t202" style="position:absolute;margin-left:177.15pt;margin-top:73.9pt;width:49.9pt;height:16.75pt;z-index:5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" filled="f" stroked="f">
                <v:textbox inset="0,0,0,0">
                  <w:txbxContent>
                    <w:p w14:paraId="12B73071" w14:textId="77777777" w:rsidR="00310ED1" w:rsidRDefault="004C0A0A">
                      <w:r>
                        <w:rPr>
                          <w:sz w:val="28"/>
                          <w:szCs w:val="28"/>
                        </w:rPr>
                        <w:t>0,08491</w:t>
                      </w:r>
                    </w:p>
                    <w:p w14:paraId="12B73072" w14:textId="77777777" w:rsidR="00310ED1" w:rsidRDefault="00310ED1"/>
                    <w:p w14:paraId="12B73073" w14:textId="77777777" w:rsidR="00310ED1" w:rsidRDefault="00310ED1"/>
                  </w:txbxContent>
                </v:textbox>
              </v:shape>
            </w:pict>
          </mc:Fallback>
        </mc:AlternateContent>
      </w:r>
      <w:r>
        <w:rPr>
          <w:noProof/>
        </w:rPr>
        <w:drawing>
          <wp:anchor distT="0" distB="0" distL="114300" distR="114300" simplePos="0" relativeHeight="6" behindDoc="0" locked="0" layoutInCell="1" allowOverlap="1" wp14:anchorId="12B72FBA" wp14:editId="68BD8035">
            <wp:simplePos x="0" y="0"/>
            <wp:positionH relativeFrom="column">
              <wp:posOffset>-46990</wp:posOffset>
            </wp:positionH>
            <wp:positionV relativeFrom="paragraph">
              <wp:posOffset>210981</wp:posOffset>
            </wp:positionV>
            <wp:extent cx="6119996" cy="1819802"/>
            <wp:effectExtent l="0" t="0" r="0" b="8998"/>
            <wp:wrapSquare wrapText="bothSides"/>
            <wp:docPr id="82"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96" cy="1819802"/>
                    </a:xfrm>
                    <a:prstGeom prst="rect">
                      <a:avLst/>
                    </a:prstGeom>
                    <a:noFill/>
                    <a:ln>
                      <a:noFill/>
                      <a:prstDash/>
                    </a:ln>
                  </pic:spPr>
                </pic:pic>
              </a:graphicData>
            </a:graphic>
          </wp:anchor>
        </w:drawing>
      </w:r>
    </w:p>
    <w:p w14:paraId="1C550A31" w14:textId="2069FA7E" w:rsidR="00493B76" w:rsidRDefault="00D76B2B" w:rsidP="00493B76">
      <w:r>
        <w:rPr>
          <w:noProof/>
        </w:rPr>
        <mc:AlternateContent>
          <mc:Choice Requires="wps">
            <w:drawing>
              <wp:anchor distT="0" distB="0" distL="114300" distR="114300" simplePos="0" relativeHeight="63" behindDoc="0" locked="0" layoutInCell="1" allowOverlap="1" wp14:anchorId="12B72F9A" wp14:editId="347785D8">
                <wp:simplePos x="0" y="0"/>
                <wp:positionH relativeFrom="column">
                  <wp:posOffset>3386455</wp:posOffset>
                </wp:positionH>
                <wp:positionV relativeFrom="paragraph">
                  <wp:posOffset>3261995</wp:posOffset>
                </wp:positionV>
                <wp:extent cx="633734" cy="212726"/>
                <wp:effectExtent l="0" t="0" r="13966" b="15874"/>
                <wp:wrapNone/>
                <wp:docPr id="64" name="Forma1_55"/>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82" w14:textId="77777777" w:rsidR="00310ED1" w:rsidRDefault="004C0A0A">
                            <w:r>
                              <w:rPr>
                                <w:sz w:val="28"/>
                                <w:szCs w:val="28"/>
                              </w:rPr>
                              <w:t>0,09809</w:t>
                            </w:r>
                          </w:p>
                        </w:txbxContent>
                      </wps:txbx>
                      <wps:bodyPr vert="horz" wrap="none" lIns="0" tIns="0" rIns="0" bIns="0" anchor="t" anchorCtr="0" compatLnSpc="0">
                        <a:noAutofit/>
                      </wps:bodyPr>
                    </wps:wsp>
                  </a:graphicData>
                </a:graphic>
              </wp:anchor>
            </w:drawing>
          </mc:Choice>
          <mc:Fallback>
            <w:pict>
              <v:shape w14:anchorId="12B72F9A" id="Forma1_55" o:spid="_x0000_s1092" type="#_x0000_t202" style="position:absolute;margin-left:266.65pt;margin-top:256.85pt;width:49.9pt;height:16.75pt;z-index:6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" filled="f" stroked="f">
                <v:textbox inset="0,0,0,0">
                  <w:txbxContent>
                    <w:p w14:paraId="12B73082" w14:textId="77777777" w:rsidR="00310ED1" w:rsidRDefault="004C0A0A">
                      <w:r>
                        <w:rPr>
                          <w:sz w:val="28"/>
                          <w:szCs w:val="28"/>
                        </w:rPr>
                        <w:t>0,09809</w:t>
                      </w:r>
                    </w:p>
                  </w:txbxContent>
                </v:textbox>
              </v:shape>
            </w:pict>
          </mc:Fallback>
        </mc:AlternateContent>
      </w:r>
      <w:r>
        <w:rPr>
          <w:noProof/>
        </w:rPr>
        <mc:AlternateContent>
          <mc:Choice Requires="wps">
            <w:drawing>
              <wp:anchor distT="0" distB="0" distL="114300" distR="114300" simplePos="0" relativeHeight="81" behindDoc="0" locked="0" layoutInCell="1" allowOverlap="1" wp14:anchorId="12B72FAC" wp14:editId="09FD7A82">
                <wp:simplePos x="0" y="0"/>
                <wp:positionH relativeFrom="column">
                  <wp:posOffset>3412490</wp:posOffset>
                </wp:positionH>
                <wp:positionV relativeFrom="paragraph">
                  <wp:posOffset>4099560</wp:posOffset>
                </wp:positionV>
                <wp:extent cx="633734" cy="212726"/>
                <wp:effectExtent l="0" t="0" r="13966" b="15874"/>
                <wp:wrapNone/>
                <wp:docPr id="75" name="Forma1_73"/>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95" w14:textId="77777777" w:rsidR="00310ED1" w:rsidRDefault="004C0A0A">
                            <w:r>
                              <w:rPr>
                                <w:sz w:val="28"/>
                                <w:szCs w:val="28"/>
                              </w:rPr>
                              <w:t>0,0322</w:t>
                            </w:r>
                          </w:p>
                        </w:txbxContent>
                      </wps:txbx>
                      <wps:bodyPr vert="horz" wrap="none" lIns="0" tIns="0" rIns="0" bIns="0" anchor="t" anchorCtr="0" compatLnSpc="0">
                        <a:noAutofit/>
                      </wps:bodyPr>
                    </wps:wsp>
                  </a:graphicData>
                </a:graphic>
              </wp:anchor>
            </w:drawing>
          </mc:Choice>
          <mc:Fallback>
            <w:pict>
              <v:shape w14:anchorId="12B72FAC" id="Forma1_73" o:spid="_x0000_s1093" type="#_x0000_t202" style="position:absolute;margin-left:268.7pt;margin-top:322.8pt;width:49.9pt;height:16.75pt;z-index:8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" filled="f" stroked="f">
                <v:textbox inset="0,0,0,0">
                  <w:txbxContent>
                    <w:p w14:paraId="12B73095" w14:textId="77777777" w:rsidR="00310ED1" w:rsidRDefault="004C0A0A">
                      <w:r>
                        <w:rPr>
                          <w:sz w:val="28"/>
                          <w:szCs w:val="28"/>
                        </w:rPr>
                        <w:t>0,0322</w:t>
                      </w:r>
                    </w:p>
                  </w:txbxContent>
                </v:textbox>
              </v:shape>
            </w:pict>
          </mc:Fallback>
        </mc:AlternateContent>
      </w:r>
      <w:r>
        <w:rPr>
          <w:noProof/>
        </w:rPr>
        <mc:AlternateContent>
          <mc:Choice Requires="wps">
            <w:drawing>
              <wp:anchor distT="0" distB="0" distL="114300" distR="114300" simplePos="0" relativeHeight="84" behindDoc="0" locked="0" layoutInCell="1" allowOverlap="1" wp14:anchorId="12B72FB2" wp14:editId="2D1E4303">
                <wp:simplePos x="0" y="0"/>
                <wp:positionH relativeFrom="column">
                  <wp:posOffset>3380740</wp:posOffset>
                </wp:positionH>
                <wp:positionV relativeFrom="paragraph">
                  <wp:posOffset>4487545</wp:posOffset>
                </wp:positionV>
                <wp:extent cx="633734" cy="212726"/>
                <wp:effectExtent l="0" t="0" r="13966" b="15874"/>
                <wp:wrapNone/>
                <wp:docPr id="78" name="Forma1_76"/>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9B" w14:textId="77777777" w:rsidR="00310ED1" w:rsidRDefault="004C0A0A">
                            <w:r>
                              <w:t>0,04365</w:t>
                            </w:r>
                          </w:p>
                        </w:txbxContent>
                      </wps:txbx>
                      <wps:bodyPr vert="horz" wrap="none" lIns="0" tIns="0" rIns="0" bIns="0" anchor="t" anchorCtr="0" compatLnSpc="0">
                        <a:noAutofit/>
                      </wps:bodyPr>
                    </wps:wsp>
                  </a:graphicData>
                </a:graphic>
              </wp:anchor>
            </w:drawing>
          </mc:Choice>
          <mc:Fallback>
            <w:pict>
              <v:shape w14:anchorId="12B72FB2" id="Forma1_76" o:spid="_x0000_s1094" type="#_x0000_t202" style="position:absolute;margin-left:266.2pt;margin-top:353.35pt;width:49.9pt;height:16.75pt;z-index: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" filled="f" stroked="f">
                <v:textbox inset="0,0,0,0">
                  <w:txbxContent>
                    <w:p w14:paraId="12B7309B" w14:textId="77777777" w:rsidR="00310ED1" w:rsidRDefault="004C0A0A">
                      <w:r>
                        <w:t>0,04365</w:t>
                      </w:r>
                    </w:p>
                  </w:txbxContent>
                </v:textbox>
              </v:shape>
            </w:pict>
          </mc:Fallback>
        </mc:AlternateContent>
      </w:r>
      <w:r>
        <w:rPr>
          <w:noProof/>
        </w:rPr>
        <mc:AlternateContent>
          <mc:Choice Requires="wps">
            <w:drawing>
              <wp:anchor distT="0" distB="0" distL="114300" distR="114300" simplePos="0" relativeHeight="85" behindDoc="0" locked="0" layoutInCell="1" allowOverlap="1" wp14:anchorId="12B72FB4" wp14:editId="06E224AD">
                <wp:simplePos x="0" y="0"/>
                <wp:positionH relativeFrom="column">
                  <wp:posOffset>4478655</wp:posOffset>
                </wp:positionH>
                <wp:positionV relativeFrom="paragraph">
                  <wp:posOffset>4480560</wp:posOffset>
                </wp:positionV>
                <wp:extent cx="633734" cy="212726"/>
                <wp:effectExtent l="0" t="0" r="13966" b="15874"/>
                <wp:wrapNone/>
                <wp:docPr id="79" name="Forma1_77"/>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9D" w14:textId="77777777" w:rsidR="00310ED1" w:rsidRDefault="004C0A0A">
                            <w:r>
                              <w:rPr>
                                <w:sz w:val="28"/>
                                <w:szCs w:val="28"/>
                              </w:rPr>
                              <w:t>0,04159</w:t>
                            </w:r>
                          </w:p>
                        </w:txbxContent>
                      </wps:txbx>
                      <wps:bodyPr vert="horz" wrap="none" lIns="0" tIns="0" rIns="0" bIns="0" anchor="t" anchorCtr="0" compatLnSpc="0">
                        <a:noAutofit/>
                      </wps:bodyPr>
                    </wps:wsp>
                  </a:graphicData>
                </a:graphic>
              </wp:anchor>
            </w:drawing>
          </mc:Choice>
          <mc:Fallback>
            <w:pict>
              <v:shape w14:anchorId="12B72FB4" id="Forma1_77" o:spid="_x0000_s1095" type="#_x0000_t202" style="position:absolute;margin-left:352.65pt;margin-top:352.8pt;width:49.9pt;height:16.75pt;z-index:8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" filled="f" stroked="f">
                <v:textbox inset="0,0,0,0">
                  <w:txbxContent>
                    <w:p w14:paraId="12B7309D" w14:textId="77777777" w:rsidR="00310ED1" w:rsidRDefault="004C0A0A">
                      <w:r>
                        <w:rPr>
                          <w:sz w:val="28"/>
                          <w:szCs w:val="28"/>
                        </w:rPr>
                        <w:t>0,04159</w:t>
                      </w:r>
                    </w:p>
                  </w:txbxContent>
                </v:textbox>
              </v:shape>
            </w:pict>
          </mc:Fallback>
        </mc:AlternateContent>
      </w:r>
      <w:r>
        <w:rPr>
          <w:noProof/>
        </w:rPr>
        <mc:AlternateContent>
          <mc:Choice Requires="wps">
            <w:drawing>
              <wp:anchor distT="0" distB="0" distL="114300" distR="114300" simplePos="0" relativeHeight="82" behindDoc="0" locked="0" layoutInCell="1" allowOverlap="1" wp14:anchorId="12B72FAE" wp14:editId="7D7675CD">
                <wp:simplePos x="0" y="0"/>
                <wp:positionH relativeFrom="column">
                  <wp:posOffset>4466590</wp:posOffset>
                </wp:positionH>
                <wp:positionV relativeFrom="paragraph">
                  <wp:posOffset>4080510</wp:posOffset>
                </wp:positionV>
                <wp:extent cx="633734" cy="212726"/>
                <wp:effectExtent l="0" t="0" r="13966" b="15874"/>
                <wp:wrapNone/>
                <wp:docPr id="76" name="Forma1_74"/>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97" w14:textId="77777777" w:rsidR="00310ED1" w:rsidRDefault="004C0A0A">
                            <w:r>
                              <w:rPr>
                                <w:sz w:val="28"/>
                                <w:szCs w:val="28"/>
                              </w:rPr>
                              <w:t>0,0369</w:t>
                            </w:r>
                          </w:p>
                        </w:txbxContent>
                      </wps:txbx>
                      <wps:bodyPr vert="horz" wrap="none" lIns="0" tIns="0" rIns="0" bIns="0" anchor="t" anchorCtr="0" compatLnSpc="0">
                        <a:noAutofit/>
                      </wps:bodyPr>
                    </wps:wsp>
                  </a:graphicData>
                </a:graphic>
              </wp:anchor>
            </w:drawing>
          </mc:Choice>
          <mc:Fallback>
            <w:pict>
              <v:shape w14:anchorId="12B72FAE" id="Forma1_74" o:spid="_x0000_s1096" type="#_x0000_t202" style="position:absolute;margin-left:351.7pt;margin-top:321.3pt;width:49.9pt;height:16.75pt;z-index:8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" filled="f" stroked="f">
                <v:textbox inset="0,0,0,0">
                  <w:txbxContent>
                    <w:p w14:paraId="12B73097" w14:textId="77777777" w:rsidR="00310ED1" w:rsidRDefault="004C0A0A">
                      <w:r>
                        <w:rPr>
                          <w:sz w:val="28"/>
                          <w:szCs w:val="28"/>
                        </w:rPr>
                        <w:t>0,0369</w:t>
                      </w:r>
                    </w:p>
                  </w:txbxContent>
                </v:textbox>
              </v:shape>
            </w:pict>
          </mc:Fallback>
        </mc:AlternateContent>
      </w:r>
      <w:r>
        <w:rPr>
          <w:noProof/>
        </w:rPr>
        <mc:AlternateContent>
          <mc:Choice Requires="wps">
            <w:drawing>
              <wp:anchor distT="0" distB="0" distL="114300" distR="114300" simplePos="0" relativeHeight="66" behindDoc="0" locked="0" layoutInCell="1" allowOverlap="1" wp14:anchorId="12B72F9C" wp14:editId="2A6CDB27">
                <wp:simplePos x="0" y="0"/>
                <wp:positionH relativeFrom="column">
                  <wp:posOffset>4415790</wp:posOffset>
                </wp:positionH>
                <wp:positionV relativeFrom="paragraph">
                  <wp:posOffset>3293110</wp:posOffset>
                </wp:positionV>
                <wp:extent cx="633734" cy="212726"/>
                <wp:effectExtent l="0" t="0" r="13966" b="15874"/>
                <wp:wrapNone/>
                <wp:docPr id="65" name="Forma1_58"/>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84" w14:textId="77777777" w:rsidR="00310ED1" w:rsidRDefault="004C0A0A">
                            <w:r>
                              <w:rPr>
                                <w:sz w:val="28"/>
                                <w:szCs w:val="28"/>
                              </w:rPr>
                              <w:t>0,09077</w:t>
                            </w:r>
                          </w:p>
                        </w:txbxContent>
                      </wps:txbx>
                      <wps:bodyPr vert="horz" wrap="none" lIns="0" tIns="0" rIns="0" bIns="0" anchor="t" anchorCtr="0" compatLnSpc="0">
                        <a:noAutofit/>
                      </wps:bodyPr>
                    </wps:wsp>
                  </a:graphicData>
                </a:graphic>
              </wp:anchor>
            </w:drawing>
          </mc:Choice>
          <mc:Fallback>
            <w:pict>
              <v:shape w14:anchorId="12B72F9C" id="Forma1_58" o:spid="_x0000_s1097" type="#_x0000_t202" style="position:absolute;margin-left:347.7pt;margin-top:259.3pt;width:49.9pt;height:16.75pt;z-index:6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" filled="f" stroked="f">
                <v:textbox inset="0,0,0,0">
                  <w:txbxContent>
                    <w:p w14:paraId="12B73084" w14:textId="77777777" w:rsidR="00310ED1" w:rsidRDefault="004C0A0A">
                      <w:r>
                        <w:rPr>
                          <w:sz w:val="28"/>
                          <w:szCs w:val="28"/>
                        </w:rPr>
                        <w:t>0,09077</w:t>
                      </w:r>
                    </w:p>
                  </w:txbxContent>
                </v:textbox>
              </v:shape>
            </w:pict>
          </mc:Fallback>
        </mc:AlternateContent>
      </w:r>
      <w:r>
        <w:rPr>
          <w:noProof/>
        </w:rPr>
        <mc:AlternateContent>
          <mc:Choice Requires="wps">
            <w:drawing>
              <wp:anchor distT="0" distB="0" distL="114300" distR="114300" simplePos="0" relativeHeight="67" behindDoc="0" locked="0" layoutInCell="1" allowOverlap="1" wp14:anchorId="12B72F9E" wp14:editId="5AD7240D">
                <wp:simplePos x="0" y="0"/>
                <wp:positionH relativeFrom="column">
                  <wp:posOffset>5325110</wp:posOffset>
                </wp:positionH>
                <wp:positionV relativeFrom="paragraph">
                  <wp:posOffset>3293110</wp:posOffset>
                </wp:positionV>
                <wp:extent cx="633734" cy="212726"/>
                <wp:effectExtent l="0" t="0" r="13966" b="15874"/>
                <wp:wrapNone/>
                <wp:docPr id="66" name="Forma1_59"/>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86" w14:textId="77777777" w:rsidR="00310ED1" w:rsidRDefault="004C0A0A">
                            <w:r>
                              <w:rPr>
                                <w:sz w:val="28"/>
                                <w:szCs w:val="28"/>
                              </w:rPr>
                              <w:t>0,07906</w:t>
                            </w:r>
                          </w:p>
                        </w:txbxContent>
                      </wps:txbx>
                      <wps:bodyPr vert="horz" wrap="none" lIns="0" tIns="0" rIns="0" bIns="0" anchor="t" anchorCtr="0" compatLnSpc="0">
                        <a:noAutofit/>
                      </wps:bodyPr>
                    </wps:wsp>
                  </a:graphicData>
                </a:graphic>
              </wp:anchor>
            </w:drawing>
          </mc:Choice>
          <mc:Fallback>
            <w:pict>
              <v:shape w14:anchorId="12B72F9E" id="Forma1_59" o:spid="_x0000_s1098" type="#_x0000_t202" style="position:absolute;margin-left:419.3pt;margin-top:259.3pt;width:49.9pt;height:16.75pt;z-index:6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" filled="f" stroked="f">
                <v:textbox inset="0,0,0,0">
                  <w:txbxContent>
                    <w:p w14:paraId="12B73086" w14:textId="77777777" w:rsidR="00310ED1" w:rsidRDefault="004C0A0A">
                      <w:r>
                        <w:rPr>
                          <w:sz w:val="28"/>
                          <w:szCs w:val="28"/>
                        </w:rPr>
                        <w:t>0,07906</w:t>
                      </w:r>
                    </w:p>
                  </w:txbxContent>
                </v:textbox>
              </v:shape>
            </w:pict>
          </mc:Fallback>
        </mc:AlternateContent>
      </w:r>
      <w:r>
        <w:rPr>
          <w:noProof/>
        </w:rPr>
        <mc:AlternateContent>
          <mc:Choice Requires="wps">
            <w:drawing>
              <wp:anchor distT="0" distB="0" distL="114300" distR="114300" simplePos="0" relativeHeight="83" behindDoc="0" locked="0" layoutInCell="1" allowOverlap="1" wp14:anchorId="12B72FB0" wp14:editId="6A68501B">
                <wp:simplePos x="0" y="0"/>
                <wp:positionH relativeFrom="column">
                  <wp:posOffset>5310505</wp:posOffset>
                </wp:positionH>
                <wp:positionV relativeFrom="paragraph">
                  <wp:posOffset>4099560</wp:posOffset>
                </wp:positionV>
                <wp:extent cx="633734" cy="212726"/>
                <wp:effectExtent l="0" t="0" r="13966" b="15874"/>
                <wp:wrapNone/>
                <wp:docPr id="77" name="Forma1_75"/>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99" w14:textId="77777777" w:rsidR="00310ED1" w:rsidRDefault="004C0A0A">
                            <w:r>
                              <w:rPr>
                                <w:sz w:val="28"/>
                                <w:szCs w:val="28"/>
                              </w:rPr>
                              <w:t>0,034513</w:t>
                            </w:r>
                          </w:p>
                        </w:txbxContent>
                      </wps:txbx>
                      <wps:bodyPr vert="horz" wrap="none" lIns="0" tIns="0" rIns="0" bIns="0" anchor="t" anchorCtr="0" compatLnSpc="0">
                        <a:noAutofit/>
                      </wps:bodyPr>
                    </wps:wsp>
                  </a:graphicData>
                </a:graphic>
              </wp:anchor>
            </w:drawing>
          </mc:Choice>
          <mc:Fallback>
            <w:pict>
              <v:shape w14:anchorId="12B72FB0" id="Forma1_75" o:spid="_x0000_s1099" type="#_x0000_t202" style="position:absolute;margin-left:418.15pt;margin-top:322.8pt;width:49.9pt;height:16.75pt;z-index:8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" filled="f" stroked="f">
                <v:textbox inset="0,0,0,0">
                  <w:txbxContent>
                    <w:p w14:paraId="12B73099" w14:textId="77777777" w:rsidR="00310ED1" w:rsidRDefault="004C0A0A">
                      <w:r>
                        <w:rPr>
                          <w:sz w:val="28"/>
                          <w:szCs w:val="28"/>
                        </w:rPr>
                        <w:t>0,034513</w:t>
                      </w:r>
                    </w:p>
                  </w:txbxContent>
                </v:textbox>
              </v:shape>
            </w:pict>
          </mc:Fallback>
        </mc:AlternateContent>
      </w:r>
      <w:r>
        <w:rPr>
          <w:noProof/>
        </w:rPr>
        <mc:AlternateContent>
          <mc:Choice Requires="wps">
            <w:drawing>
              <wp:anchor distT="0" distB="0" distL="114300" distR="114300" simplePos="0" relativeHeight="86" behindDoc="0" locked="0" layoutInCell="1" allowOverlap="1" wp14:anchorId="12B72FB6" wp14:editId="0F24104B">
                <wp:simplePos x="0" y="0"/>
                <wp:positionH relativeFrom="column">
                  <wp:posOffset>5438140</wp:posOffset>
                </wp:positionH>
                <wp:positionV relativeFrom="paragraph">
                  <wp:posOffset>4487545</wp:posOffset>
                </wp:positionV>
                <wp:extent cx="633734" cy="205740"/>
                <wp:effectExtent l="0" t="0" r="13966" b="3810"/>
                <wp:wrapNone/>
                <wp:docPr id="80" name="Forma1_78"/>
                <wp:cNvGraphicFramePr/>
                <a:graphic xmlns:a="http://schemas.openxmlformats.org/drawingml/2006/main">
                  <a:graphicData uri="http://schemas.microsoft.com/office/word/2010/wordprocessingShape">
                    <wps:wsp>
                      <wps:cNvSpPr txBox="1"/>
                      <wps:spPr>
                        <a:xfrm>
                          <a:off x="0" y="0"/>
                          <a:ext cx="633734" cy="205740"/>
                        </a:xfrm>
                        <a:prstGeom prst="rect">
                          <a:avLst/>
                        </a:prstGeom>
                        <a:noFill/>
                        <a:ln>
                          <a:noFill/>
                          <a:prstDash/>
                        </a:ln>
                      </wps:spPr>
                      <wps:txbx>
                        <w:txbxContent>
                          <w:p w14:paraId="12B7309F" w14:textId="77777777" w:rsidR="00310ED1" w:rsidRDefault="004C0A0A">
                            <w:r>
                              <w:t>0,03916</w:t>
                            </w:r>
                          </w:p>
                        </w:txbxContent>
                      </wps:txbx>
                      <wps:bodyPr vert="horz" wrap="none" lIns="0" tIns="0" rIns="0" bIns="0" anchor="t" anchorCtr="0" compatLnSpc="0">
                        <a:noAutofit/>
                      </wps:bodyPr>
                    </wps:wsp>
                  </a:graphicData>
                </a:graphic>
              </wp:anchor>
            </w:drawing>
          </mc:Choice>
          <mc:Fallback>
            <w:pict>
              <v:shape w14:anchorId="12B72FB6" id="Forma1_78" o:spid="_x0000_s1100" type="#_x0000_t202" style="position:absolute;margin-left:428.2pt;margin-top:353.35pt;width:49.9pt;height:16.2pt;z-index:8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" filled="f" stroked="f">
                <v:textbox inset="0,0,0,0">
                  <w:txbxContent>
                    <w:p w14:paraId="12B7309F" w14:textId="77777777" w:rsidR="00310ED1" w:rsidRDefault="004C0A0A">
                      <w:r>
                        <w:t>0,03916</w:t>
                      </w:r>
                    </w:p>
                  </w:txbxContent>
                </v:textbox>
              </v:shape>
            </w:pict>
          </mc:Fallback>
        </mc:AlternateContent>
      </w:r>
      <w:r>
        <w:rPr>
          <w:noProof/>
        </w:rPr>
        <w:drawing>
          <wp:anchor distT="0" distB="0" distL="114300" distR="114300" simplePos="0" relativeHeight="2" behindDoc="1" locked="0" layoutInCell="1" allowOverlap="1" wp14:anchorId="12B72FB8" wp14:editId="022B1054">
            <wp:simplePos x="0" y="0"/>
            <wp:positionH relativeFrom="margin">
              <wp:align>right</wp:align>
            </wp:positionH>
            <wp:positionV relativeFrom="paragraph">
              <wp:posOffset>2316480</wp:posOffset>
            </wp:positionV>
            <wp:extent cx="6118860" cy="2529840"/>
            <wp:effectExtent l="0" t="0" r="0" b="3810"/>
            <wp:wrapNone/>
            <wp:docPr id="81"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8860" cy="2529840"/>
                    </a:xfrm>
                    <a:prstGeom prst="rect">
                      <a:avLst/>
                    </a:prstGeom>
                    <a:noFill/>
                    <a:ln>
                      <a:noFill/>
                      <a:prstDash/>
                    </a:ln>
                  </pic:spPr>
                </pic:pic>
              </a:graphicData>
            </a:graphic>
          </wp:anchor>
        </w:drawing>
      </w:r>
    </w:p>
    <w:p w14:paraId="5902ADC4" w14:textId="283807EE" w:rsidR="00D76B2B" w:rsidRDefault="00D76B2B" w:rsidP="00D76B2B"/>
    <w:p w14:paraId="08950A35" w14:textId="4D3C6251" w:rsidR="00D76B2B" w:rsidRPr="00D76B2B" w:rsidRDefault="00D76B2B" w:rsidP="00D76B2B"/>
    <w:p w14:paraId="20949279" w14:textId="7EC3E5A6" w:rsidR="00D76B2B" w:rsidRPr="00D76B2B" w:rsidRDefault="00D76B2B" w:rsidP="00D76B2B"/>
    <w:p w14:paraId="3C4E0C43" w14:textId="19394307" w:rsidR="00D76B2B" w:rsidRPr="00D76B2B" w:rsidRDefault="00D76B2B" w:rsidP="00D76B2B"/>
    <w:p w14:paraId="44CD3178" w14:textId="0EEF9ED7" w:rsidR="00D76B2B" w:rsidRPr="00D76B2B" w:rsidRDefault="00D76B2B" w:rsidP="00D76B2B"/>
    <w:p w14:paraId="19AD5435" w14:textId="29842E47" w:rsidR="00D76B2B" w:rsidRPr="00D76B2B" w:rsidRDefault="00D76B2B" w:rsidP="00D76B2B"/>
    <w:p w14:paraId="4EF01609" w14:textId="6B8A329B" w:rsidR="00D76B2B" w:rsidRPr="00D76B2B" w:rsidRDefault="00D76B2B" w:rsidP="00D76B2B"/>
    <w:p w14:paraId="2FC44E42" w14:textId="18FB0DD3" w:rsidR="00D76B2B" w:rsidRPr="00D76B2B" w:rsidRDefault="00D76B2B" w:rsidP="00D76B2B"/>
    <w:p w14:paraId="724E14F1" w14:textId="388651B8" w:rsidR="00D76B2B" w:rsidRPr="00D76B2B" w:rsidRDefault="00D76B2B" w:rsidP="00D76B2B"/>
    <w:p w14:paraId="13F9D68A" w14:textId="1CBB6A2D" w:rsidR="00D76B2B" w:rsidRPr="00D76B2B" w:rsidRDefault="00C24C21" w:rsidP="00D76B2B">
      <w:r>
        <w:rPr>
          <w:noProof/>
        </w:rPr>
        <mc:AlternateContent>
          <mc:Choice Requires="wps">
            <w:drawing>
              <wp:anchor distT="0" distB="0" distL="114300" distR="114300" simplePos="0" relativeHeight="251684864" behindDoc="1" locked="0" layoutInCell="1" allowOverlap="1" wp14:anchorId="12B72F74" wp14:editId="613CD9B6">
                <wp:simplePos x="0" y="0"/>
                <wp:positionH relativeFrom="margin">
                  <wp:posOffset>3277250</wp:posOffset>
                </wp:positionH>
                <wp:positionV relativeFrom="paragraph">
                  <wp:posOffset>49841</wp:posOffset>
                </wp:positionV>
                <wp:extent cx="633734" cy="212726"/>
                <wp:effectExtent l="0" t="0" r="18415" b="15875"/>
                <wp:wrapNone/>
                <wp:docPr id="45" name="Forma1_55"/>
                <wp:cNvGraphicFramePr/>
                <a:graphic xmlns:a="http://schemas.openxmlformats.org/drawingml/2006/main">
                  <a:graphicData uri="http://schemas.microsoft.com/office/word/2010/wordprocessingShape">
                    <wps:wsp>
                      <wps:cNvSpPr txBox="1"/>
                      <wps:spPr>
                        <a:xfrm>
                          <a:off x="0" y="0"/>
                          <a:ext cx="633734" cy="212726"/>
                        </a:xfrm>
                        <a:prstGeom prst="rect">
                          <a:avLst/>
                        </a:prstGeom>
                        <a:noFill/>
                        <a:ln>
                          <a:noFill/>
                          <a:prstDash/>
                        </a:ln>
                      </wps:spPr>
                      <wps:txbx>
                        <w:txbxContent>
                          <w:p w14:paraId="12B73057" w14:textId="77777777" w:rsidR="00310ED1" w:rsidRDefault="004C0A0A">
                            <w:r>
                              <w:t>0,10541347       0,102557545     0,089322251</w:t>
                            </w:r>
                          </w:p>
                        </w:txbxContent>
                      </wps:txbx>
                      <wps:bodyPr vert="horz" wrap="none" lIns="0" tIns="0" rIns="0" bIns="0" anchor="t" anchorCtr="0" compatLnSpc="0">
                        <a:noAutofit/>
                      </wps:bodyPr>
                    </wps:wsp>
                  </a:graphicData>
                </a:graphic>
              </wp:anchor>
            </w:drawing>
          </mc:Choice>
          <mc:Fallback>
            <w:pict>
              <v:shape w14:anchorId="12B72F74" id="_x0000_s1101" type="#_x0000_t202" style="position:absolute;margin-left:258.05pt;margin-top:3.9pt;width:49.9pt;height:16.75pt;z-index:-2516316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" filled="f" stroked="f">
                <v:textbox inset="0,0,0,0">
                  <w:txbxContent>
                    <w:p w14:paraId="12B73057" w14:textId="77777777" w:rsidR="00310ED1" w:rsidRDefault="004C0A0A">
                      <w:r>
                        <w:t>0,10541347       0,102557545     0,089322251</w:t>
                      </w:r>
                    </w:p>
                  </w:txbxContent>
                </v:textbox>
                <w10:wrap anchorx="margin"/>
              </v:shape>
            </w:pict>
          </mc:Fallback>
        </mc:AlternateContent>
      </w:r>
    </w:p>
    <w:p w14:paraId="37BA4ADF" w14:textId="00D70B95" w:rsidR="00D76B2B" w:rsidRPr="00D76B2B" w:rsidRDefault="00D76B2B" w:rsidP="00D76B2B"/>
    <w:p w14:paraId="54E3F9F1" w14:textId="48F86FD6" w:rsidR="00D76B2B" w:rsidRPr="00D76B2B" w:rsidRDefault="00D76B2B" w:rsidP="00D76B2B"/>
    <w:p w14:paraId="7DE74F83" w14:textId="2DE24E93" w:rsidR="00D76B2B" w:rsidRPr="00D76B2B" w:rsidRDefault="00D76B2B" w:rsidP="00D76B2B"/>
    <w:p w14:paraId="5DED2C27" w14:textId="6EC3AA55" w:rsidR="00D76B2B" w:rsidRPr="00D76B2B" w:rsidRDefault="00D76B2B" w:rsidP="00D76B2B"/>
    <w:p w14:paraId="636A7ABC" w14:textId="06F361E1" w:rsidR="00D76B2B" w:rsidRPr="00D76B2B" w:rsidRDefault="00D76B2B" w:rsidP="00D76B2B"/>
    <w:p w14:paraId="41FEB793" w14:textId="63D55D23" w:rsidR="00D76B2B" w:rsidRPr="00D76B2B" w:rsidRDefault="00D76B2B" w:rsidP="00D76B2B"/>
    <w:p w14:paraId="0B6306A6" w14:textId="7102B63D" w:rsidR="00D76B2B" w:rsidRPr="00D76B2B" w:rsidRDefault="00D76B2B" w:rsidP="00D76B2B"/>
    <w:p w14:paraId="10163B3F" w14:textId="4C8E1936" w:rsidR="00D76B2B" w:rsidRDefault="00D76B2B" w:rsidP="00D76B2B"/>
    <w:p w14:paraId="026A05C9" w14:textId="0A678D32" w:rsidR="00D76B2B" w:rsidRDefault="00D76B2B" w:rsidP="00D76B2B"/>
    <w:p w14:paraId="41A07D99" w14:textId="622C8A2B" w:rsidR="00D76B2B" w:rsidRPr="001005E5" w:rsidRDefault="00C24C21" w:rsidP="00D76B2B">
      <w:pPr>
        <w:pStyle w:val="Prrafodelista"/>
        <w:numPr>
          <w:ilvl w:val="0"/>
          <w:numId w:val="1"/>
        </w:numPr>
        <w:rPr>
          <w:b/>
          <w:bCs/>
        </w:rPr>
      </w:pPr>
      <w:r w:rsidRPr="001005E5">
        <w:rPr>
          <w:b/>
          <w:bCs/>
        </w:rPr>
        <w:t>Experimentos de validación cruzada con repetición</w:t>
      </w:r>
    </w:p>
    <w:p w14:paraId="4E8F0548" w14:textId="2E954A15" w:rsidR="00D76B2B" w:rsidRDefault="00D76B2B" w:rsidP="00D76B2B">
      <w:r>
        <w:rPr>
          <w:b/>
          <w:bCs/>
          <w:noProof/>
          <w:color w:val="000000"/>
        </w:rPr>
        <w:drawing>
          <wp:anchor distT="0" distB="0" distL="114300" distR="114300" simplePos="0" relativeHeight="251834368" behindDoc="0" locked="0" layoutInCell="1" allowOverlap="1" wp14:anchorId="640B68AD" wp14:editId="3047C645">
            <wp:simplePos x="0" y="0"/>
            <wp:positionH relativeFrom="margin">
              <wp:align>right</wp:align>
            </wp:positionH>
            <wp:positionV relativeFrom="paragraph">
              <wp:posOffset>200660</wp:posOffset>
            </wp:positionV>
            <wp:extent cx="6118860" cy="2205355"/>
            <wp:effectExtent l="0" t="0" r="0" b="4445"/>
            <wp:wrapSquare wrapText="bothSides"/>
            <wp:docPr id="86" name="Imagen7"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86" name="Imagen7" descr="Tabla&#10;&#10;Descripción generada automáticamente"/>
                    <pic:cNvPicPr/>
                  </pic:nvPicPr>
                  <pic:blipFill>
                    <a:blip r:embed="rId18">
                      <a:lum/>
                      <a:alphaModFix/>
                    </a:blip>
                    <a:srcRect/>
                    <a:stretch>
                      <a:fillRect/>
                    </a:stretch>
                  </pic:blipFill>
                  <pic:spPr>
                    <a:xfrm>
                      <a:off x="0" y="0"/>
                      <a:ext cx="6118860" cy="2205355"/>
                    </a:xfrm>
                    <a:prstGeom prst="rect">
                      <a:avLst/>
                    </a:prstGeom>
                    <a:noFill/>
                    <a:ln>
                      <a:noFill/>
                      <a:prstDash/>
                    </a:ln>
                  </pic:spPr>
                </pic:pic>
              </a:graphicData>
            </a:graphic>
          </wp:anchor>
        </w:drawing>
      </w:r>
    </w:p>
    <w:p w14:paraId="73A3FB91" w14:textId="5759E439" w:rsidR="00D76B2B" w:rsidRDefault="00D76B2B" w:rsidP="00D76B2B">
      <w:r>
        <w:rPr>
          <w:b/>
          <w:bCs/>
          <w:noProof/>
          <w:color w:val="000000"/>
        </w:rPr>
        <mc:AlternateContent>
          <mc:Choice Requires="wps">
            <w:drawing>
              <wp:anchor distT="0" distB="0" distL="114300" distR="114300" simplePos="0" relativeHeight="251835392" behindDoc="0" locked="0" layoutInCell="1" allowOverlap="1" wp14:anchorId="4BE4B605" wp14:editId="7B6EB9E5">
                <wp:simplePos x="0" y="0"/>
                <wp:positionH relativeFrom="column">
                  <wp:posOffset>2299970</wp:posOffset>
                </wp:positionH>
                <wp:positionV relativeFrom="paragraph">
                  <wp:posOffset>887730</wp:posOffset>
                </wp:positionV>
                <wp:extent cx="633730" cy="212725"/>
                <wp:effectExtent l="0" t="0" r="13966" b="15874"/>
                <wp:wrapNone/>
                <wp:docPr id="96" name="Forma1_61"/>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42F00649" w14:textId="77777777" w:rsidR="00D76B2B" w:rsidRDefault="00D76B2B" w:rsidP="00D76B2B">
                            <w:r>
                              <w:rPr>
                                <w:sz w:val="28"/>
                                <w:szCs w:val="28"/>
                              </w:rPr>
                              <w:t>0,08823</w:t>
                            </w:r>
                          </w:p>
                        </w:txbxContent>
                      </wps:txbx>
                      <wps:bodyPr vert="horz" wrap="none" lIns="0" tIns="0" rIns="0" bIns="0" anchor="t" anchorCtr="0" compatLnSpc="0">
                        <a:noAutofit/>
                      </wps:bodyPr>
                    </wps:wsp>
                  </a:graphicData>
                </a:graphic>
              </wp:anchor>
            </w:drawing>
          </mc:Choice>
          <mc:Fallback>
            <w:pict>
              <v:shape w14:anchorId="4BE4B605" id="Forma1_61" o:spid="_x0000_s1102" type="#_x0000_t202" style="position:absolute;margin-left:181.1pt;margin-top:69.9pt;width:49.9pt;height:16.75pt;z-index:251835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" filled="f" stroked="f">
                <v:textbox inset="0,0,0,0">
                  <w:txbxContent>
                    <w:p w14:paraId="42F00649" w14:textId="77777777" w:rsidR="00D76B2B" w:rsidRDefault="00D76B2B" w:rsidP="00D76B2B">
                      <w:r>
                        <w:rPr>
                          <w:sz w:val="28"/>
                          <w:szCs w:val="28"/>
                        </w:rPr>
                        <w:t>0,08823</w:t>
                      </w:r>
                    </w:p>
                  </w:txbxContent>
                </v:textbox>
              </v:shape>
            </w:pict>
          </mc:Fallback>
        </mc:AlternateContent>
      </w:r>
      <w:r>
        <w:rPr>
          <w:b/>
          <w:bCs/>
          <w:noProof/>
          <w:color w:val="000000"/>
        </w:rPr>
        <mc:AlternateContent>
          <mc:Choice Requires="wps">
            <w:drawing>
              <wp:anchor distT="0" distB="0" distL="114300" distR="114300" simplePos="0" relativeHeight="251836416" behindDoc="0" locked="0" layoutInCell="1" allowOverlap="1" wp14:anchorId="30EB209D" wp14:editId="57FF6266">
                <wp:simplePos x="0" y="0"/>
                <wp:positionH relativeFrom="column">
                  <wp:posOffset>3122295</wp:posOffset>
                </wp:positionH>
                <wp:positionV relativeFrom="paragraph">
                  <wp:posOffset>901700</wp:posOffset>
                </wp:positionV>
                <wp:extent cx="633730" cy="212725"/>
                <wp:effectExtent l="0" t="0" r="13966" b="15874"/>
                <wp:wrapNone/>
                <wp:docPr id="85" name="Forma1_62"/>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0D2DFBE2" w14:textId="77777777" w:rsidR="00D76B2B" w:rsidRDefault="00D76B2B" w:rsidP="00D76B2B">
                            <w:r>
                              <w:rPr>
                                <w:sz w:val="28"/>
                                <w:szCs w:val="28"/>
                              </w:rPr>
                              <w:t>0,033851825</w:t>
                            </w:r>
                          </w:p>
                        </w:txbxContent>
                      </wps:txbx>
                      <wps:bodyPr vert="horz" wrap="none" lIns="0" tIns="0" rIns="0" bIns="0" anchor="t" anchorCtr="0" compatLnSpc="0">
                        <a:noAutofit/>
                      </wps:bodyPr>
                    </wps:wsp>
                  </a:graphicData>
                </a:graphic>
              </wp:anchor>
            </w:drawing>
          </mc:Choice>
          <mc:Fallback>
            <w:pict>
              <v:shape w14:anchorId="30EB209D" id="Forma1_62" o:spid="_x0000_s1103" type="#_x0000_t202" style="position:absolute;margin-left:245.85pt;margin-top:71pt;width:49.9pt;height:16.75pt;z-index:25183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" filled="f" stroked="f">
                <v:textbox inset="0,0,0,0">
                  <w:txbxContent>
                    <w:p w14:paraId="0D2DFBE2" w14:textId="77777777" w:rsidR="00D76B2B" w:rsidRDefault="00D76B2B" w:rsidP="00D76B2B">
                      <w:r>
                        <w:rPr>
                          <w:sz w:val="28"/>
                          <w:szCs w:val="28"/>
                        </w:rPr>
                        <w:t>0,033851825</w:t>
                      </w:r>
                    </w:p>
                  </w:txbxContent>
                </v:textbox>
              </v:shape>
            </w:pict>
          </mc:Fallback>
        </mc:AlternateContent>
      </w:r>
      <w:r>
        <w:rPr>
          <w:b/>
          <w:bCs/>
          <w:noProof/>
          <w:color w:val="000000"/>
        </w:rPr>
        <mc:AlternateContent>
          <mc:Choice Requires="wps">
            <w:drawing>
              <wp:anchor distT="0" distB="0" distL="114300" distR="114300" simplePos="0" relativeHeight="251837440" behindDoc="0" locked="0" layoutInCell="1" allowOverlap="1" wp14:anchorId="3DBBD938" wp14:editId="10FD1445">
                <wp:simplePos x="0" y="0"/>
                <wp:positionH relativeFrom="column">
                  <wp:posOffset>4395470</wp:posOffset>
                </wp:positionH>
                <wp:positionV relativeFrom="paragraph">
                  <wp:posOffset>908685</wp:posOffset>
                </wp:positionV>
                <wp:extent cx="1649730" cy="351155"/>
                <wp:effectExtent l="0" t="0" r="7617" b="10793"/>
                <wp:wrapNone/>
                <wp:docPr id="95" name="Forma1_63"/>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3824CD04" w14:textId="77777777" w:rsidR="00D76B2B" w:rsidRDefault="00D76B2B" w:rsidP="00D76B2B">
                            <w:r>
                              <w:t>[0,06721 - 0,09906]</w:t>
                            </w:r>
                          </w:p>
                        </w:txbxContent>
                      </wps:txbx>
                      <wps:bodyPr vert="horz" wrap="none" lIns="0" tIns="0" rIns="0" bIns="0" anchor="t" anchorCtr="0" compatLnSpc="0">
                        <a:noAutofit/>
                      </wps:bodyPr>
                    </wps:wsp>
                  </a:graphicData>
                </a:graphic>
              </wp:anchor>
            </w:drawing>
          </mc:Choice>
          <mc:Fallback>
            <w:pict>
              <v:shape w14:anchorId="3DBBD938" id="Forma1_63" o:spid="_x0000_s1104" type="#_x0000_t202" style="position:absolute;margin-left:346.1pt;margin-top:71.55pt;width:129.9pt;height:27.65pt;z-index:251837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" filled="f" stroked="f">
                <v:textbox inset="0,0,0,0">
                  <w:txbxContent>
                    <w:p w14:paraId="3824CD04" w14:textId="77777777" w:rsidR="00D76B2B" w:rsidRDefault="00D76B2B" w:rsidP="00D76B2B">
                      <w:r>
                        <w:t>[0,06721 - 0,09906]</w:t>
                      </w:r>
                    </w:p>
                  </w:txbxContent>
                </v:textbox>
              </v:shape>
            </w:pict>
          </mc:Fallback>
        </mc:AlternateContent>
      </w:r>
      <w:r>
        <w:rPr>
          <w:b/>
          <w:bCs/>
          <w:noProof/>
          <w:color w:val="000000"/>
        </w:rPr>
        <mc:AlternateContent>
          <mc:Choice Requires="wps">
            <w:drawing>
              <wp:anchor distT="0" distB="0" distL="114300" distR="114300" simplePos="0" relativeHeight="251838464" behindDoc="0" locked="0" layoutInCell="1" allowOverlap="1" wp14:anchorId="26AF0F63" wp14:editId="516B0073">
                <wp:simplePos x="0" y="0"/>
                <wp:positionH relativeFrom="column">
                  <wp:posOffset>2299970</wp:posOffset>
                </wp:positionH>
                <wp:positionV relativeFrom="paragraph">
                  <wp:posOffset>1229995</wp:posOffset>
                </wp:positionV>
                <wp:extent cx="633730" cy="212725"/>
                <wp:effectExtent l="0" t="0" r="13966" b="15874"/>
                <wp:wrapNone/>
                <wp:docPr id="94" name="Forma1_64"/>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76D9E9F7" w14:textId="77777777" w:rsidR="00D76B2B" w:rsidRDefault="00D76B2B" w:rsidP="00D76B2B">
                            <w:r>
                              <w:rPr>
                                <w:sz w:val="28"/>
                                <w:szCs w:val="28"/>
                              </w:rPr>
                              <w:t>0,09593</w:t>
                            </w:r>
                          </w:p>
                        </w:txbxContent>
                      </wps:txbx>
                      <wps:bodyPr vert="horz" wrap="none" lIns="0" tIns="0" rIns="0" bIns="0" anchor="t" anchorCtr="0" compatLnSpc="0">
                        <a:noAutofit/>
                      </wps:bodyPr>
                    </wps:wsp>
                  </a:graphicData>
                </a:graphic>
              </wp:anchor>
            </w:drawing>
          </mc:Choice>
          <mc:Fallback>
            <w:pict>
              <v:shape w14:anchorId="26AF0F63" id="Forma1_64" o:spid="_x0000_s1105" type="#_x0000_t202" style="position:absolute;margin-left:181.1pt;margin-top:96.85pt;width:49.9pt;height:16.75pt;z-index:251838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" filled="f" stroked="f">
                <v:textbox inset="0,0,0,0">
                  <w:txbxContent>
                    <w:p w14:paraId="76D9E9F7" w14:textId="77777777" w:rsidR="00D76B2B" w:rsidRDefault="00D76B2B" w:rsidP="00D76B2B">
                      <w:r>
                        <w:rPr>
                          <w:sz w:val="28"/>
                          <w:szCs w:val="28"/>
                        </w:rPr>
                        <w:t>0,09593</w:t>
                      </w:r>
                    </w:p>
                  </w:txbxContent>
                </v:textbox>
              </v:shape>
            </w:pict>
          </mc:Fallback>
        </mc:AlternateContent>
      </w:r>
      <w:r>
        <w:rPr>
          <w:b/>
          <w:bCs/>
          <w:noProof/>
          <w:color w:val="000000"/>
        </w:rPr>
        <mc:AlternateContent>
          <mc:Choice Requires="wps">
            <w:drawing>
              <wp:anchor distT="0" distB="0" distL="114300" distR="114300" simplePos="0" relativeHeight="251839488" behindDoc="0" locked="0" layoutInCell="1" allowOverlap="1" wp14:anchorId="5CC02145" wp14:editId="5274443F">
                <wp:simplePos x="0" y="0"/>
                <wp:positionH relativeFrom="column">
                  <wp:posOffset>3303270</wp:posOffset>
                </wp:positionH>
                <wp:positionV relativeFrom="paragraph">
                  <wp:posOffset>1242695</wp:posOffset>
                </wp:positionV>
                <wp:extent cx="633730" cy="212725"/>
                <wp:effectExtent l="0" t="0" r="13966" b="15874"/>
                <wp:wrapNone/>
                <wp:docPr id="93" name="Forma1_65"/>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20F1AEEE" w14:textId="77777777" w:rsidR="00D76B2B" w:rsidRDefault="00D76B2B" w:rsidP="00D76B2B">
                            <w:r>
                              <w:rPr>
                                <w:sz w:val="28"/>
                                <w:szCs w:val="28"/>
                              </w:rPr>
                              <w:t>0,03428</w:t>
                            </w:r>
                          </w:p>
                        </w:txbxContent>
                      </wps:txbx>
                      <wps:bodyPr vert="horz" wrap="none" lIns="0" tIns="0" rIns="0" bIns="0" anchor="t" anchorCtr="0" compatLnSpc="0">
                        <a:noAutofit/>
                      </wps:bodyPr>
                    </wps:wsp>
                  </a:graphicData>
                </a:graphic>
              </wp:anchor>
            </w:drawing>
          </mc:Choice>
          <mc:Fallback>
            <w:pict>
              <v:shape w14:anchorId="5CC02145" id="Forma1_65" o:spid="_x0000_s1106" type="#_x0000_t202" style="position:absolute;margin-left:260.1pt;margin-top:97.85pt;width:49.9pt;height:16.75pt;z-index:251839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" filled="f" stroked="f">
                <v:textbox inset="0,0,0,0">
                  <w:txbxContent>
                    <w:p w14:paraId="20F1AEEE" w14:textId="77777777" w:rsidR="00D76B2B" w:rsidRDefault="00D76B2B" w:rsidP="00D76B2B">
                      <w:r>
                        <w:rPr>
                          <w:sz w:val="28"/>
                          <w:szCs w:val="28"/>
                        </w:rPr>
                        <w:t>0,03428</w:t>
                      </w:r>
                    </w:p>
                  </w:txbxContent>
                </v:textbox>
              </v:shape>
            </w:pict>
          </mc:Fallback>
        </mc:AlternateContent>
      </w:r>
      <w:r>
        <w:rPr>
          <w:b/>
          <w:bCs/>
          <w:noProof/>
          <w:color w:val="000000"/>
        </w:rPr>
        <mc:AlternateContent>
          <mc:Choice Requires="wps">
            <w:drawing>
              <wp:anchor distT="0" distB="0" distL="114300" distR="114300" simplePos="0" relativeHeight="251840512" behindDoc="0" locked="0" layoutInCell="1" allowOverlap="1" wp14:anchorId="2D57B5F0" wp14:editId="2BDCD8C2">
                <wp:simplePos x="0" y="0"/>
                <wp:positionH relativeFrom="column">
                  <wp:posOffset>4395470</wp:posOffset>
                </wp:positionH>
                <wp:positionV relativeFrom="paragraph">
                  <wp:posOffset>1259205</wp:posOffset>
                </wp:positionV>
                <wp:extent cx="1649730" cy="351155"/>
                <wp:effectExtent l="0" t="0" r="7617" b="10793"/>
                <wp:wrapNone/>
                <wp:docPr id="92" name="Forma1_66"/>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72D0A039" w14:textId="77777777" w:rsidR="00D76B2B" w:rsidRDefault="00D76B2B" w:rsidP="00D76B2B">
                            <w:r>
                              <w:t>[0,077408 - 0,10689]</w:t>
                            </w:r>
                          </w:p>
                        </w:txbxContent>
                      </wps:txbx>
                      <wps:bodyPr vert="horz" wrap="none" lIns="0" tIns="0" rIns="0" bIns="0" anchor="t" anchorCtr="0" compatLnSpc="0">
                        <a:noAutofit/>
                      </wps:bodyPr>
                    </wps:wsp>
                  </a:graphicData>
                </a:graphic>
              </wp:anchor>
            </w:drawing>
          </mc:Choice>
          <mc:Fallback>
            <w:pict>
              <v:shape w14:anchorId="2D57B5F0" id="Forma1_66" o:spid="_x0000_s1107" type="#_x0000_t202" style="position:absolute;margin-left:346.1pt;margin-top:99.15pt;width:129.9pt;height:27.65pt;z-index:251840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" filled="f" stroked="f">
                <v:textbox inset="0,0,0,0">
                  <w:txbxContent>
                    <w:p w14:paraId="72D0A039" w14:textId="77777777" w:rsidR="00D76B2B" w:rsidRDefault="00D76B2B" w:rsidP="00D76B2B">
                      <w:r>
                        <w:t>[0,077408 - 0,10689]</w:t>
                      </w:r>
                    </w:p>
                  </w:txbxContent>
                </v:textbox>
              </v:shape>
            </w:pict>
          </mc:Fallback>
        </mc:AlternateContent>
      </w:r>
      <w:r>
        <w:rPr>
          <w:b/>
          <w:bCs/>
          <w:noProof/>
          <w:color w:val="000000"/>
        </w:rPr>
        <mc:AlternateContent>
          <mc:Choice Requires="wps">
            <w:drawing>
              <wp:anchor distT="0" distB="0" distL="114300" distR="114300" simplePos="0" relativeHeight="251841536" behindDoc="0" locked="0" layoutInCell="1" allowOverlap="1" wp14:anchorId="1F17762F" wp14:editId="6F3DAB2D">
                <wp:simplePos x="0" y="0"/>
                <wp:positionH relativeFrom="column">
                  <wp:posOffset>2299970</wp:posOffset>
                </wp:positionH>
                <wp:positionV relativeFrom="paragraph">
                  <wp:posOffset>1582420</wp:posOffset>
                </wp:positionV>
                <wp:extent cx="633730" cy="212725"/>
                <wp:effectExtent l="0" t="0" r="13966" b="15874"/>
                <wp:wrapNone/>
                <wp:docPr id="91" name="Forma1_79"/>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489F9AA6" w14:textId="77777777" w:rsidR="00D76B2B" w:rsidRDefault="00D76B2B" w:rsidP="00D76B2B">
                            <w:r>
                              <w:rPr>
                                <w:sz w:val="28"/>
                                <w:szCs w:val="28"/>
                              </w:rPr>
                              <w:t>0,0351</w:t>
                            </w:r>
                          </w:p>
                        </w:txbxContent>
                      </wps:txbx>
                      <wps:bodyPr vert="horz" wrap="none" lIns="0" tIns="0" rIns="0" bIns="0" anchor="t" anchorCtr="0" compatLnSpc="0">
                        <a:noAutofit/>
                      </wps:bodyPr>
                    </wps:wsp>
                  </a:graphicData>
                </a:graphic>
              </wp:anchor>
            </w:drawing>
          </mc:Choice>
          <mc:Fallback>
            <w:pict>
              <v:shape w14:anchorId="1F17762F" id="Forma1_79" o:spid="_x0000_s1108" type="#_x0000_t202" style="position:absolute;margin-left:181.1pt;margin-top:124.6pt;width:49.9pt;height:16.75pt;z-index:251841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" filled="f" stroked="f">
                <v:textbox inset="0,0,0,0">
                  <w:txbxContent>
                    <w:p w14:paraId="489F9AA6" w14:textId="77777777" w:rsidR="00D76B2B" w:rsidRDefault="00D76B2B" w:rsidP="00D76B2B">
                      <w:r>
                        <w:rPr>
                          <w:sz w:val="28"/>
                          <w:szCs w:val="28"/>
                        </w:rPr>
                        <w:t>0,0351</w:t>
                      </w:r>
                    </w:p>
                  </w:txbxContent>
                </v:textbox>
              </v:shape>
            </w:pict>
          </mc:Fallback>
        </mc:AlternateContent>
      </w:r>
      <w:r>
        <w:rPr>
          <w:b/>
          <w:bCs/>
          <w:noProof/>
          <w:color w:val="000000"/>
        </w:rPr>
        <mc:AlternateContent>
          <mc:Choice Requires="wps">
            <w:drawing>
              <wp:anchor distT="0" distB="0" distL="114300" distR="114300" simplePos="0" relativeHeight="251842560" behindDoc="0" locked="0" layoutInCell="1" allowOverlap="1" wp14:anchorId="286FB7D7" wp14:editId="751CDC55">
                <wp:simplePos x="0" y="0"/>
                <wp:positionH relativeFrom="column">
                  <wp:posOffset>4395470</wp:posOffset>
                </wp:positionH>
                <wp:positionV relativeFrom="paragraph">
                  <wp:posOffset>1610995</wp:posOffset>
                </wp:positionV>
                <wp:extent cx="1649730" cy="351155"/>
                <wp:effectExtent l="0" t="0" r="7617" b="10793"/>
                <wp:wrapNone/>
                <wp:docPr id="90" name="Forma1_81"/>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2DFCBA88" w14:textId="77777777" w:rsidR="00D76B2B" w:rsidRDefault="00D76B2B" w:rsidP="00D76B2B">
                            <w:r>
                              <w:t>[0,02647 - 0,04374]</w:t>
                            </w:r>
                          </w:p>
                        </w:txbxContent>
                      </wps:txbx>
                      <wps:bodyPr vert="horz" wrap="none" lIns="0" tIns="0" rIns="0" bIns="0" anchor="t" anchorCtr="0" compatLnSpc="0">
                        <a:noAutofit/>
                      </wps:bodyPr>
                    </wps:wsp>
                  </a:graphicData>
                </a:graphic>
              </wp:anchor>
            </w:drawing>
          </mc:Choice>
          <mc:Fallback>
            <w:pict>
              <v:shape w14:anchorId="286FB7D7" id="Forma1_81" o:spid="_x0000_s1109" type="#_x0000_t202" style="position:absolute;margin-left:346.1pt;margin-top:126.85pt;width:129.9pt;height:27.65pt;z-index:251842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" filled="f" stroked="f">
                <v:textbox inset="0,0,0,0">
                  <w:txbxContent>
                    <w:p w14:paraId="2DFCBA88" w14:textId="77777777" w:rsidR="00D76B2B" w:rsidRDefault="00D76B2B" w:rsidP="00D76B2B">
                      <w:r>
                        <w:t>[0,02647 - 0,04374]</w:t>
                      </w:r>
                    </w:p>
                  </w:txbxContent>
                </v:textbox>
              </v:shape>
            </w:pict>
          </mc:Fallback>
        </mc:AlternateContent>
      </w:r>
      <w:r>
        <w:rPr>
          <w:b/>
          <w:bCs/>
          <w:noProof/>
          <w:color w:val="000000"/>
        </w:rPr>
        <mc:AlternateContent>
          <mc:Choice Requires="wps">
            <w:drawing>
              <wp:anchor distT="0" distB="0" distL="114300" distR="114300" simplePos="0" relativeHeight="251843584" behindDoc="0" locked="0" layoutInCell="1" allowOverlap="1" wp14:anchorId="6B4D0F96" wp14:editId="7ECC0D08">
                <wp:simplePos x="0" y="0"/>
                <wp:positionH relativeFrom="column">
                  <wp:posOffset>2312035</wp:posOffset>
                </wp:positionH>
                <wp:positionV relativeFrom="paragraph">
                  <wp:posOffset>1915795</wp:posOffset>
                </wp:positionV>
                <wp:extent cx="633730" cy="212725"/>
                <wp:effectExtent l="0" t="0" r="13966" b="15874"/>
                <wp:wrapNone/>
                <wp:docPr id="89" name="Forma1_82"/>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538CC048" w14:textId="77777777" w:rsidR="00D76B2B" w:rsidRDefault="00D76B2B" w:rsidP="00D76B2B">
                            <w:pPr>
                              <w:rPr>
                                <w:sz w:val="28"/>
                                <w:szCs w:val="28"/>
                              </w:rPr>
                            </w:pPr>
                            <w:r>
                              <w:rPr>
                                <w:sz w:val="28"/>
                                <w:szCs w:val="28"/>
                              </w:rPr>
                              <w:t>0,0403</w:t>
                            </w:r>
                          </w:p>
                          <w:p w14:paraId="59B971EE" w14:textId="77777777" w:rsidR="00D76B2B" w:rsidRDefault="00D76B2B" w:rsidP="00D76B2B"/>
                        </w:txbxContent>
                      </wps:txbx>
                      <wps:bodyPr vert="horz" wrap="none" lIns="0" tIns="0" rIns="0" bIns="0" anchor="t" anchorCtr="0" compatLnSpc="0">
                        <a:noAutofit/>
                      </wps:bodyPr>
                    </wps:wsp>
                  </a:graphicData>
                </a:graphic>
              </wp:anchor>
            </w:drawing>
          </mc:Choice>
          <mc:Fallback>
            <w:pict>
              <v:shape w14:anchorId="6B4D0F96" id="Forma1_82" o:spid="_x0000_s1110" type="#_x0000_t202" style="position:absolute;margin-left:182.05pt;margin-top:150.85pt;width:49.9pt;height:16.75pt;z-index:251843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" filled="f" stroked="f">
                <v:textbox inset="0,0,0,0">
                  <w:txbxContent>
                    <w:p w14:paraId="538CC048" w14:textId="77777777" w:rsidR="00D76B2B" w:rsidRDefault="00D76B2B" w:rsidP="00D76B2B">
                      <w:pPr>
                        <w:rPr>
                          <w:sz w:val="28"/>
                          <w:szCs w:val="28"/>
                        </w:rPr>
                      </w:pPr>
                      <w:r>
                        <w:rPr>
                          <w:sz w:val="28"/>
                          <w:szCs w:val="28"/>
                        </w:rPr>
                        <w:t>0,0403</w:t>
                      </w:r>
                    </w:p>
                    <w:p w14:paraId="59B971EE" w14:textId="77777777" w:rsidR="00D76B2B" w:rsidRDefault="00D76B2B" w:rsidP="00D76B2B"/>
                  </w:txbxContent>
                </v:textbox>
              </v:shape>
            </w:pict>
          </mc:Fallback>
        </mc:AlternateContent>
      </w:r>
      <w:r>
        <w:rPr>
          <w:b/>
          <w:bCs/>
          <w:noProof/>
          <w:color w:val="000000"/>
        </w:rPr>
        <mc:AlternateContent>
          <mc:Choice Requires="wps">
            <w:drawing>
              <wp:anchor distT="0" distB="0" distL="114300" distR="114300" simplePos="0" relativeHeight="251844608" behindDoc="0" locked="0" layoutInCell="1" allowOverlap="1" wp14:anchorId="0F365D5D" wp14:editId="33592ACF">
                <wp:simplePos x="0" y="0"/>
                <wp:positionH relativeFrom="column">
                  <wp:posOffset>3277235</wp:posOffset>
                </wp:positionH>
                <wp:positionV relativeFrom="paragraph">
                  <wp:posOffset>1903730</wp:posOffset>
                </wp:positionV>
                <wp:extent cx="633730" cy="212725"/>
                <wp:effectExtent l="0" t="0" r="13966" b="15874"/>
                <wp:wrapNone/>
                <wp:docPr id="88" name="Forma1_83"/>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3A54A741" w14:textId="77777777" w:rsidR="00D76B2B" w:rsidRDefault="00D76B2B" w:rsidP="00D76B2B">
                            <w:r>
                              <w:t>0,03154</w:t>
                            </w:r>
                          </w:p>
                        </w:txbxContent>
                      </wps:txbx>
                      <wps:bodyPr vert="horz" wrap="none" lIns="0" tIns="0" rIns="0" bIns="0" anchor="t" anchorCtr="0" compatLnSpc="0">
                        <a:noAutofit/>
                      </wps:bodyPr>
                    </wps:wsp>
                  </a:graphicData>
                </a:graphic>
              </wp:anchor>
            </w:drawing>
          </mc:Choice>
          <mc:Fallback>
            <w:pict>
              <v:shape w14:anchorId="0F365D5D" id="Forma1_83" o:spid="_x0000_s1111" type="#_x0000_t202" style="position:absolute;margin-left:258.05pt;margin-top:149.9pt;width:49.9pt;height:16.75pt;z-index:251844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" filled="f" stroked="f">
                <v:textbox inset="0,0,0,0">
                  <w:txbxContent>
                    <w:p w14:paraId="3A54A741" w14:textId="77777777" w:rsidR="00D76B2B" w:rsidRDefault="00D76B2B" w:rsidP="00D76B2B">
                      <w:r>
                        <w:t>0,03154</w:t>
                      </w:r>
                    </w:p>
                  </w:txbxContent>
                </v:textbox>
              </v:shape>
            </w:pict>
          </mc:Fallback>
        </mc:AlternateContent>
      </w:r>
      <w:r>
        <w:rPr>
          <w:b/>
          <w:bCs/>
          <w:noProof/>
          <w:color w:val="000000"/>
        </w:rPr>
        <mc:AlternateContent>
          <mc:Choice Requires="wps">
            <w:drawing>
              <wp:anchor distT="0" distB="0" distL="114300" distR="114300" simplePos="0" relativeHeight="251845632" behindDoc="0" locked="0" layoutInCell="1" allowOverlap="1" wp14:anchorId="5FF1F0A3" wp14:editId="0104E1DA">
                <wp:simplePos x="0" y="0"/>
                <wp:positionH relativeFrom="column">
                  <wp:posOffset>4395470</wp:posOffset>
                </wp:positionH>
                <wp:positionV relativeFrom="paragraph">
                  <wp:posOffset>1961515</wp:posOffset>
                </wp:positionV>
                <wp:extent cx="1649730" cy="351155"/>
                <wp:effectExtent l="0" t="0" r="7617" b="10793"/>
                <wp:wrapNone/>
                <wp:docPr id="87" name="Forma1_84"/>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5CA142C0" w14:textId="77777777" w:rsidR="00D76B2B" w:rsidRDefault="00D76B2B" w:rsidP="00D76B2B">
                            <w:r>
                              <w:t>[0,0302– 0,05038]</w:t>
                            </w:r>
                          </w:p>
                        </w:txbxContent>
                      </wps:txbx>
                      <wps:bodyPr vert="horz" wrap="none" lIns="0" tIns="0" rIns="0" bIns="0" anchor="t" anchorCtr="0" compatLnSpc="0">
                        <a:noAutofit/>
                      </wps:bodyPr>
                    </wps:wsp>
                  </a:graphicData>
                </a:graphic>
              </wp:anchor>
            </w:drawing>
          </mc:Choice>
          <mc:Fallback>
            <w:pict>
              <v:shape w14:anchorId="5FF1F0A3" id="Forma1_84" o:spid="_x0000_s1112" type="#_x0000_t202" style="position:absolute;margin-left:346.1pt;margin-top:154.45pt;width:129.9pt;height:27.65pt;z-index:251845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" filled="f" stroked="f">
                <v:textbox inset="0,0,0,0">
                  <w:txbxContent>
                    <w:p w14:paraId="5CA142C0" w14:textId="77777777" w:rsidR="00D76B2B" w:rsidRDefault="00D76B2B" w:rsidP="00D76B2B">
                      <w:r>
                        <w:t>[0,0302– 0,05038]</w:t>
                      </w:r>
                    </w:p>
                  </w:txbxContent>
                </v:textbox>
              </v:shape>
            </w:pict>
          </mc:Fallback>
        </mc:AlternateContent>
      </w:r>
      <w:r>
        <w:rPr>
          <w:b/>
          <w:bCs/>
          <w:noProof/>
          <w:color w:val="000000"/>
        </w:rPr>
        <mc:AlternateContent>
          <mc:Choice Requires="wps">
            <w:drawing>
              <wp:anchor distT="0" distB="0" distL="114300" distR="114300" simplePos="0" relativeHeight="251846656" behindDoc="0" locked="0" layoutInCell="1" allowOverlap="1" wp14:anchorId="08428C78" wp14:editId="1CFF163D">
                <wp:simplePos x="0" y="0"/>
                <wp:positionH relativeFrom="column">
                  <wp:posOffset>3267075</wp:posOffset>
                </wp:positionH>
                <wp:positionV relativeFrom="paragraph">
                  <wp:posOffset>1591310</wp:posOffset>
                </wp:positionV>
                <wp:extent cx="633730" cy="212725"/>
                <wp:effectExtent l="0" t="0" r="13966" b="15874"/>
                <wp:wrapNone/>
                <wp:docPr id="84" name="Forma1_79"/>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318AAD4C" w14:textId="77777777" w:rsidR="00D76B2B" w:rsidRDefault="00D76B2B" w:rsidP="00D76B2B">
                            <w:r>
                              <w:rPr>
                                <w:sz w:val="28"/>
                                <w:szCs w:val="28"/>
                              </w:rPr>
                              <w:t>0,02699</w:t>
                            </w:r>
                          </w:p>
                        </w:txbxContent>
                      </wps:txbx>
                      <wps:bodyPr vert="horz" wrap="none" lIns="0" tIns="0" rIns="0" bIns="0" anchor="t" anchorCtr="0" compatLnSpc="0">
                        <a:noAutofit/>
                      </wps:bodyPr>
                    </wps:wsp>
                  </a:graphicData>
                </a:graphic>
              </wp:anchor>
            </w:drawing>
          </mc:Choice>
          <mc:Fallback>
            <w:pict>
              <v:shape w14:anchorId="08428C78" id="_x0000_s1113" type="#_x0000_t202" style="position:absolute;margin-left:257.25pt;margin-top:125.3pt;width:49.9pt;height:16.75pt;z-index:251846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" filled="f" stroked="f">
                <v:textbox inset="0,0,0,0">
                  <w:txbxContent>
                    <w:p w14:paraId="318AAD4C" w14:textId="77777777" w:rsidR="00D76B2B" w:rsidRDefault="00D76B2B" w:rsidP="00D76B2B">
                      <w:r>
                        <w:rPr>
                          <w:sz w:val="28"/>
                          <w:szCs w:val="28"/>
                        </w:rPr>
                        <w:t>0,02699</w:t>
                      </w:r>
                    </w:p>
                  </w:txbxContent>
                </v:textbox>
              </v:shape>
            </w:pict>
          </mc:Fallback>
        </mc:AlternateContent>
      </w:r>
    </w:p>
    <w:p w14:paraId="3D88C4BB" w14:textId="79A69261" w:rsidR="00D76B2B" w:rsidRPr="00D76B2B" w:rsidRDefault="00D76B2B" w:rsidP="00D76B2B"/>
    <w:p w14:paraId="12B72F1E" w14:textId="51B724CC" w:rsidR="00310ED1" w:rsidRPr="000B4BB9" w:rsidRDefault="00310ED1">
      <w:pPr>
        <w:pStyle w:val="Standard"/>
        <w:pageBreakBefore/>
        <w:jc w:val="center"/>
      </w:pPr>
    </w:p>
    <w:p w14:paraId="4C566BAC" w14:textId="03B1BFE1" w:rsidR="00493B76" w:rsidRDefault="00493B76" w:rsidP="00493B76">
      <w:pPr>
        <w:pStyle w:val="Standard"/>
        <w:numPr>
          <w:ilvl w:val="0"/>
          <w:numId w:val="2"/>
        </w:numPr>
        <w:rPr>
          <w:b/>
          <w:bCs/>
          <w:color w:val="000000"/>
        </w:rPr>
      </w:pPr>
      <w:r w:rsidRPr="00493B76">
        <w:rPr>
          <w:b/>
          <w:bCs/>
          <w:color w:val="000000"/>
        </w:rPr>
        <w:t>Tablas comparativas y discusión de resultados</w:t>
      </w:r>
      <w:r w:rsidRPr="00493B76">
        <w:rPr>
          <w:b/>
          <w:bCs/>
          <w:color w:val="000000"/>
        </w:rPr>
        <w:cr/>
      </w:r>
    </w:p>
    <w:p w14:paraId="12B72F20" w14:textId="60398D8C" w:rsidR="00310ED1" w:rsidRDefault="004C0A0A" w:rsidP="00493B76">
      <w:pPr>
        <w:pStyle w:val="Standard"/>
        <w:ind w:left="2847" w:firstLine="698"/>
        <w:rPr>
          <w:b/>
          <w:bCs/>
          <w:color w:val="000000"/>
        </w:rPr>
      </w:pPr>
      <w:r>
        <w:rPr>
          <w:b/>
          <w:bCs/>
          <w:color w:val="000000"/>
        </w:rPr>
        <w:t xml:space="preserve">TABLA RESUMEN: </w:t>
      </w:r>
      <w:proofErr w:type="spellStart"/>
      <w:r>
        <w:rPr>
          <w:b/>
          <w:bCs/>
          <w:color w:val="000000"/>
        </w:rPr>
        <w:t>soybean</w:t>
      </w:r>
      <w:proofErr w:type="spellEnd"/>
    </w:p>
    <w:p w14:paraId="12B72F21" w14:textId="1EFA3D39" w:rsidR="00310ED1" w:rsidRDefault="00C24C21">
      <w:pPr>
        <w:pStyle w:val="Standard"/>
        <w:jc w:val="center"/>
      </w:pPr>
      <w:r>
        <w:rPr>
          <w:noProof/>
        </w:rPr>
        <mc:AlternateContent>
          <mc:Choice Requires="wps">
            <w:drawing>
              <wp:anchor distT="0" distB="0" distL="114300" distR="114300" simplePos="0" relativeHeight="251809792" behindDoc="0" locked="0" layoutInCell="1" allowOverlap="1" wp14:anchorId="0999E62A" wp14:editId="2A409649">
                <wp:simplePos x="0" y="0"/>
                <wp:positionH relativeFrom="margin">
                  <wp:posOffset>1070610</wp:posOffset>
                </wp:positionH>
                <wp:positionV relativeFrom="paragraph">
                  <wp:posOffset>2480310</wp:posOffset>
                </wp:positionV>
                <wp:extent cx="1159510" cy="204470"/>
                <wp:effectExtent l="0" t="0" r="2540" b="5080"/>
                <wp:wrapNone/>
                <wp:docPr id="167" name="Forma1_1"/>
                <wp:cNvGraphicFramePr/>
                <a:graphic xmlns:a="http://schemas.openxmlformats.org/drawingml/2006/main">
                  <a:graphicData uri="http://schemas.microsoft.com/office/word/2010/wordprocessingShape">
                    <wps:wsp>
                      <wps:cNvSpPr txBox="1"/>
                      <wps:spPr>
                        <a:xfrm>
                          <a:off x="0" y="0"/>
                          <a:ext cx="1159510" cy="204470"/>
                        </a:xfrm>
                        <a:prstGeom prst="rect">
                          <a:avLst/>
                        </a:prstGeom>
                        <a:noFill/>
                        <a:ln>
                          <a:noFill/>
                          <a:prstDash/>
                        </a:ln>
                      </wps:spPr>
                      <wps:txbx>
                        <w:txbxContent>
                          <w:p w14:paraId="058007C8" w14:textId="77777777" w:rsidR="00B95F15" w:rsidRPr="00B95F15" w:rsidRDefault="00B95F15" w:rsidP="00B95F15">
                            <w:pPr>
                              <w:rPr>
                                <w:sz w:val="18"/>
                                <w:szCs w:val="18"/>
                              </w:rPr>
                            </w:pPr>
                            <w:r w:rsidRPr="00B95F15">
                              <w:rPr>
                                <w:sz w:val="18"/>
                                <w:szCs w:val="18"/>
                              </w:rPr>
                              <w:t xml:space="preserve"> (0,4825 – 0,5222)</w:t>
                            </w:r>
                          </w:p>
                          <w:p w14:paraId="1BB73363" w14:textId="77777777" w:rsidR="00B95F15" w:rsidRPr="00B95F15" w:rsidRDefault="00B95F15" w:rsidP="00B95F15">
                            <w:pPr>
                              <w:rPr>
                                <w:sz w:val="18"/>
                                <w:szCs w:val="18"/>
                              </w:rPr>
                            </w:pPr>
                          </w:p>
                          <w:p w14:paraId="5E3B2B7D" w14:textId="77777777" w:rsidR="00B95F15" w:rsidRPr="00B95F15" w:rsidRDefault="00B95F15" w:rsidP="00B95F15">
                            <w:pPr>
                              <w:rPr>
                                <w:sz w:val="18"/>
                                <w:szCs w:val="18"/>
                              </w:rPr>
                            </w:pPr>
                          </w:p>
                          <w:p w14:paraId="1F00420A" w14:textId="77777777" w:rsidR="00B95F15" w:rsidRPr="00B95F15" w:rsidRDefault="00B95F15" w:rsidP="00B95F15">
                            <w:pPr>
                              <w:rPr>
                                <w:sz w:val="18"/>
                                <w:szCs w:val="18"/>
                              </w:rPr>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99E62A" id="_x0000_s1114" type="#_x0000_t202" style="position:absolute;left:0;text-align:left;margin-left:84.3pt;margin-top:195.3pt;width:91.3pt;height:16.1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" filled="f" stroked="f">
                <v:textbox inset="0,0,0,0">
                  <w:txbxContent>
                    <w:p w14:paraId="058007C8" w14:textId="77777777" w:rsidR="00B95F15" w:rsidRPr="00B95F15" w:rsidRDefault="00B95F15" w:rsidP="00B95F15">
                      <w:pPr>
                        <w:rPr>
                          <w:sz w:val="18"/>
                          <w:szCs w:val="18"/>
                        </w:rPr>
                      </w:pPr>
                      <w:r w:rsidRPr="00B95F15">
                        <w:rPr>
                          <w:sz w:val="18"/>
                          <w:szCs w:val="18"/>
                        </w:rPr>
                        <w:t xml:space="preserve"> (0,4825 – 0,5222)</w:t>
                      </w:r>
                    </w:p>
                    <w:p w14:paraId="1BB73363" w14:textId="77777777" w:rsidR="00B95F15" w:rsidRPr="00B95F15" w:rsidRDefault="00B95F15" w:rsidP="00B95F15">
                      <w:pPr>
                        <w:rPr>
                          <w:sz w:val="18"/>
                          <w:szCs w:val="18"/>
                        </w:rPr>
                      </w:pPr>
                    </w:p>
                    <w:p w14:paraId="5E3B2B7D" w14:textId="77777777" w:rsidR="00B95F15" w:rsidRPr="00B95F15" w:rsidRDefault="00B95F15" w:rsidP="00B95F15">
                      <w:pPr>
                        <w:rPr>
                          <w:sz w:val="18"/>
                          <w:szCs w:val="18"/>
                        </w:rPr>
                      </w:pPr>
                    </w:p>
                    <w:p w14:paraId="1F00420A" w14:textId="77777777" w:rsidR="00B95F15" w:rsidRPr="00B95F15" w:rsidRDefault="00B95F15" w:rsidP="00B95F15">
                      <w:pPr>
                        <w:rPr>
                          <w:sz w:val="18"/>
                          <w:szCs w:val="18"/>
                        </w:rPr>
                      </w:pP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14:anchorId="05B500E5" wp14:editId="3A09EFC8">
                <wp:simplePos x="0" y="0"/>
                <wp:positionH relativeFrom="margin">
                  <wp:posOffset>1037590</wp:posOffset>
                </wp:positionH>
                <wp:positionV relativeFrom="paragraph">
                  <wp:posOffset>1399540</wp:posOffset>
                </wp:positionV>
                <wp:extent cx="1159510" cy="204470"/>
                <wp:effectExtent l="0" t="0" r="2540" b="5080"/>
                <wp:wrapNone/>
                <wp:docPr id="164" name="Forma1_1"/>
                <wp:cNvGraphicFramePr/>
                <a:graphic xmlns:a="http://schemas.openxmlformats.org/drawingml/2006/main">
                  <a:graphicData uri="http://schemas.microsoft.com/office/word/2010/wordprocessingShape">
                    <wps:wsp>
                      <wps:cNvSpPr txBox="1"/>
                      <wps:spPr>
                        <a:xfrm>
                          <a:off x="0" y="0"/>
                          <a:ext cx="1159510" cy="204470"/>
                        </a:xfrm>
                        <a:prstGeom prst="rect">
                          <a:avLst/>
                        </a:prstGeom>
                        <a:noFill/>
                        <a:ln>
                          <a:noFill/>
                          <a:prstDash/>
                        </a:ln>
                      </wps:spPr>
                      <wps:txbx>
                        <w:txbxContent>
                          <w:p w14:paraId="5A3FE092" w14:textId="291ABDAB" w:rsidR="00B95F15" w:rsidRPr="00B95F15" w:rsidRDefault="00B95F15" w:rsidP="00B95F15">
                            <w:pPr>
                              <w:rPr>
                                <w:sz w:val="18"/>
                                <w:szCs w:val="18"/>
                              </w:rPr>
                            </w:pPr>
                            <w:r w:rsidRPr="00B95F15">
                              <w:rPr>
                                <w:sz w:val="18"/>
                                <w:szCs w:val="18"/>
                              </w:rPr>
                              <w:t xml:space="preserve"> (0,4825 – 0,5222)</w:t>
                            </w:r>
                          </w:p>
                          <w:p w14:paraId="5F973819" w14:textId="77777777" w:rsidR="00B95F15" w:rsidRPr="00B95F15" w:rsidRDefault="00B95F15" w:rsidP="00B95F15">
                            <w:pPr>
                              <w:rPr>
                                <w:sz w:val="18"/>
                                <w:szCs w:val="18"/>
                              </w:rPr>
                            </w:pPr>
                          </w:p>
                          <w:p w14:paraId="475008F9" w14:textId="77777777" w:rsidR="00B95F15" w:rsidRPr="00B95F15" w:rsidRDefault="00B95F15" w:rsidP="00B95F15">
                            <w:pPr>
                              <w:rPr>
                                <w:sz w:val="18"/>
                                <w:szCs w:val="18"/>
                              </w:rPr>
                            </w:pPr>
                          </w:p>
                          <w:p w14:paraId="647515E4" w14:textId="77777777" w:rsidR="00B95F15" w:rsidRPr="00B95F15" w:rsidRDefault="00B95F15" w:rsidP="00B95F15">
                            <w:pPr>
                              <w:rPr>
                                <w:sz w:val="18"/>
                                <w:szCs w:val="18"/>
                              </w:rPr>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5B500E5" id="_x0000_s1115" type="#_x0000_t202" style="position:absolute;left:0;text-align:left;margin-left:81.7pt;margin-top:110.2pt;width:91.3pt;height:16.1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" filled="f" stroked="f">
                <v:textbox inset="0,0,0,0">
                  <w:txbxContent>
                    <w:p w14:paraId="5A3FE092" w14:textId="291ABDAB" w:rsidR="00B95F15" w:rsidRPr="00B95F15" w:rsidRDefault="00B95F15" w:rsidP="00B95F15">
                      <w:pPr>
                        <w:rPr>
                          <w:sz w:val="18"/>
                          <w:szCs w:val="18"/>
                        </w:rPr>
                      </w:pPr>
                      <w:r w:rsidRPr="00B95F15">
                        <w:rPr>
                          <w:sz w:val="18"/>
                          <w:szCs w:val="18"/>
                        </w:rPr>
                        <w:t xml:space="preserve"> (0,4825 – 0,5222)</w:t>
                      </w:r>
                    </w:p>
                    <w:p w14:paraId="5F973819" w14:textId="77777777" w:rsidR="00B95F15" w:rsidRPr="00B95F15" w:rsidRDefault="00B95F15" w:rsidP="00B95F15">
                      <w:pPr>
                        <w:rPr>
                          <w:sz w:val="18"/>
                          <w:szCs w:val="18"/>
                        </w:rPr>
                      </w:pPr>
                    </w:p>
                    <w:p w14:paraId="475008F9" w14:textId="77777777" w:rsidR="00B95F15" w:rsidRPr="00B95F15" w:rsidRDefault="00B95F15" w:rsidP="00B95F15">
                      <w:pPr>
                        <w:rPr>
                          <w:sz w:val="18"/>
                          <w:szCs w:val="18"/>
                        </w:rPr>
                      </w:pPr>
                    </w:p>
                    <w:p w14:paraId="647515E4" w14:textId="77777777" w:rsidR="00B95F15" w:rsidRPr="00B95F15" w:rsidRDefault="00B95F15" w:rsidP="00B95F15">
                      <w:pPr>
                        <w:rPr>
                          <w:sz w:val="18"/>
                          <w:szCs w:val="18"/>
                        </w:rPr>
                      </w:pPr>
                    </w:p>
                  </w:txbxContent>
                </v:textbox>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4875D027" wp14:editId="269194E6">
                <wp:simplePos x="0" y="0"/>
                <wp:positionH relativeFrom="margin">
                  <wp:posOffset>1233805</wp:posOffset>
                </wp:positionH>
                <wp:positionV relativeFrom="paragraph">
                  <wp:posOffset>2193925</wp:posOffset>
                </wp:positionV>
                <wp:extent cx="504825" cy="245110"/>
                <wp:effectExtent l="0" t="0" r="9525" b="2540"/>
                <wp:wrapNone/>
                <wp:docPr id="166" name="Forma1_1"/>
                <wp:cNvGraphicFramePr/>
                <a:graphic xmlns:a="http://schemas.openxmlformats.org/drawingml/2006/main">
                  <a:graphicData uri="http://schemas.microsoft.com/office/word/2010/wordprocessingShape">
                    <wps:wsp>
                      <wps:cNvSpPr txBox="1"/>
                      <wps:spPr>
                        <a:xfrm>
                          <a:off x="0" y="0"/>
                          <a:ext cx="504825" cy="245110"/>
                        </a:xfrm>
                        <a:prstGeom prst="rect">
                          <a:avLst/>
                        </a:prstGeom>
                        <a:noFill/>
                        <a:ln>
                          <a:noFill/>
                          <a:prstDash/>
                        </a:ln>
                      </wps:spPr>
                      <wps:txbx>
                        <w:txbxContent>
                          <w:p w14:paraId="3B6A2C02" w14:textId="77777777" w:rsidR="00B95F15" w:rsidRDefault="00B95F15" w:rsidP="00B95F15">
                            <w:r>
                              <w:t>0,01987</w:t>
                            </w:r>
                          </w:p>
                          <w:p w14:paraId="73271DFE" w14:textId="77777777" w:rsidR="00B95F15" w:rsidRDefault="00B95F15" w:rsidP="00B95F15"/>
                          <w:p w14:paraId="3EB68E3D" w14:textId="77777777" w:rsidR="00B95F15" w:rsidRDefault="00B95F15" w:rsidP="00B95F15"/>
                          <w:p w14:paraId="7C7B8276" w14:textId="77777777" w:rsidR="00B95F15" w:rsidRDefault="00B95F15" w:rsidP="00B95F15"/>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875D027" id="_x0000_s1116" type="#_x0000_t202" style="position:absolute;left:0;text-align:left;margin-left:97.15pt;margin-top:172.75pt;width:39.75pt;height:19.3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" filled="f" stroked="f">
                <v:textbox inset="0,0,0,0">
                  <w:txbxContent>
                    <w:p w14:paraId="3B6A2C02" w14:textId="77777777" w:rsidR="00B95F15" w:rsidRDefault="00B95F15" w:rsidP="00B95F15">
                      <w:r>
                        <w:t>0,01987</w:t>
                      </w:r>
                    </w:p>
                    <w:p w14:paraId="73271DFE" w14:textId="77777777" w:rsidR="00B95F15" w:rsidRDefault="00B95F15" w:rsidP="00B95F15"/>
                    <w:p w14:paraId="3EB68E3D" w14:textId="77777777" w:rsidR="00B95F15" w:rsidRDefault="00B95F15" w:rsidP="00B95F15"/>
                    <w:p w14:paraId="7C7B8276" w14:textId="77777777" w:rsidR="00B95F15" w:rsidRDefault="00B95F15" w:rsidP="00B95F15"/>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4807E17D" wp14:editId="654F197C">
                <wp:simplePos x="0" y="0"/>
                <wp:positionH relativeFrom="column">
                  <wp:posOffset>1206500</wp:posOffset>
                </wp:positionH>
                <wp:positionV relativeFrom="paragraph">
                  <wp:posOffset>1889125</wp:posOffset>
                </wp:positionV>
                <wp:extent cx="532130" cy="190500"/>
                <wp:effectExtent l="0" t="0" r="1270" b="0"/>
                <wp:wrapThrough wrapText="bothSides">
                  <wp:wrapPolygon edited="0">
                    <wp:start x="0" y="0"/>
                    <wp:lineTo x="0" y="19440"/>
                    <wp:lineTo x="20878" y="19440"/>
                    <wp:lineTo x="20878" y="0"/>
                    <wp:lineTo x="0" y="0"/>
                  </wp:wrapPolygon>
                </wp:wrapThrough>
                <wp:docPr id="165" name="Forma1_1"/>
                <wp:cNvGraphicFramePr/>
                <a:graphic xmlns:a="http://schemas.openxmlformats.org/drawingml/2006/main">
                  <a:graphicData uri="http://schemas.microsoft.com/office/word/2010/wordprocessingShape">
                    <wps:wsp>
                      <wps:cNvSpPr txBox="1"/>
                      <wps:spPr>
                        <a:xfrm>
                          <a:off x="0" y="0"/>
                          <a:ext cx="532130" cy="190500"/>
                        </a:xfrm>
                        <a:prstGeom prst="rect">
                          <a:avLst/>
                        </a:prstGeom>
                        <a:noFill/>
                        <a:ln>
                          <a:noFill/>
                          <a:prstDash/>
                        </a:ln>
                      </wps:spPr>
                      <wps:txbx>
                        <w:txbxContent>
                          <w:p w14:paraId="5E942AD0" w14:textId="77777777" w:rsidR="00B95F15" w:rsidRDefault="00B95F15" w:rsidP="00B95F15">
                            <w:r>
                              <w:t>0,50237</w:t>
                            </w:r>
                          </w:p>
                          <w:p w14:paraId="753B5602" w14:textId="77777777" w:rsidR="00B95F15" w:rsidRDefault="00B95F15" w:rsidP="00B95F15"/>
                          <w:p w14:paraId="005F92E0" w14:textId="77777777" w:rsidR="00B95F15" w:rsidRDefault="00B95F15" w:rsidP="00B95F15"/>
                          <w:p w14:paraId="6D92507F" w14:textId="77777777" w:rsidR="00B95F15" w:rsidRDefault="00B95F15" w:rsidP="00B95F15"/>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807E17D" id="_x0000_s1117" type="#_x0000_t202" style="position:absolute;left:0;text-align:left;margin-left:95pt;margin-top:148.75pt;width:41.9pt;height: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" filled="f" stroked="f">
                <v:textbox inset="0,0,0,0">
                  <w:txbxContent>
                    <w:p w14:paraId="5E942AD0" w14:textId="77777777" w:rsidR="00B95F15" w:rsidRDefault="00B95F15" w:rsidP="00B95F15">
                      <w:r>
                        <w:t>0,50237</w:t>
                      </w:r>
                    </w:p>
                    <w:p w14:paraId="753B5602" w14:textId="77777777" w:rsidR="00B95F15" w:rsidRDefault="00B95F15" w:rsidP="00B95F15"/>
                    <w:p w14:paraId="005F92E0" w14:textId="77777777" w:rsidR="00B95F15" w:rsidRDefault="00B95F15" w:rsidP="00B95F15"/>
                    <w:p w14:paraId="6D92507F" w14:textId="77777777" w:rsidR="00B95F15" w:rsidRDefault="00B95F15" w:rsidP="00B95F15"/>
                  </w:txbxContent>
                </v:textbox>
                <w10:wrap type="through"/>
              </v:shape>
            </w:pict>
          </mc:Fallback>
        </mc:AlternateContent>
      </w:r>
      <w:r>
        <w:rPr>
          <w:noProof/>
        </w:rPr>
        <mc:AlternateContent>
          <mc:Choice Requires="wps">
            <w:drawing>
              <wp:anchor distT="0" distB="0" distL="114300" distR="114300" simplePos="0" relativeHeight="251801600" behindDoc="0" locked="0" layoutInCell="1" allowOverlap="1" wp14:anchorId="2E64F425" wp14:editId="58699391">
                <wp:simplePos x="0" y="0"/>
                <wp:positionH relativeFrom="margin">
                  <wp:posOffset>1269365</wp:posOffset>
                </wp:positionH>
                <wp:positionV relativeFrom="paragraph">
                  <wp:posOffset>1181735</wp:posOffset>
                </wp:positionV>
                <wp:extent cx="504825" cy="245110"/>
                <wp:effectExtent l="0" t="0" r="9525" b="2540"/>
                <wp:wrapNone/>
                <wp:docPr id="163" name="Forma1_1"/>
                <wp:cNvGraphicFramePr/>
                <a:graphic xmlns:a="http://schemas.openxmlformats.org/drawingml/2006/main">
                  <a:graphicData uri="http://schemas.microsoft.com/office/word/2010/wordprocessingShape">
                    <wps:wsp>
                      <wps:cNvSpPr txBox="1"/>
                      <wps:spPr>
                        <a:xfrm>
                          <a:off x="0" y="0"/>
                          <a:ext cx="504825" cy="245110"/>
                        </a:xfrm>
                        <a:prstGeom prst="rect">
                          <a:avLst/>
                        </a:prstGeom>
                        <a:noFill/>
                        <a:ln>
                          <a:noFill/>
                          <a:prstDash/>
                        </a:ln>
                      </wps:spPr>
                      <wps:txbx>
                        <w:txbxContent>
                          <w:p w14:paraId="38BA86DC" w14:textId="41AD049D" w:rsidR="00B95F15" w:rsidRDefault="00B95F15" w:rsidP="00B95F15">
                            <w:r>
                              <w:t>0,01987</w:t>
                            </w:r>
                          </w:p>
                          <w:p w14:paraId="66D47C3D" w14:textId="77777777" w:rsidR="00B95F15" w:rsidRDefault="00B95F15" w:rsidP="00B95F15"/>
                          <w:p w14:paraId="00AF1398" w14:textId="77777777" w:rsidR="00B95F15" w:rsidRDefault="00B95F15" w:rsidP="00B95F15"/>
                          <w:p w14:paraId="578F631E" w14:textId="77777777" w:rsidR="00B95F15" w:rsidRDefault="00B95F15" w:rsidP="00B95F15"/>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E64F425" id="_x0000_s1118" type="#_x0000_t202" style="position:absolute;left:0;text-align:left;margin-left:99.95pt;margin-top:93.05pt;width:39.75pt;height:19.3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" filled="f" stroked="f">
                <v:textbox inset="0,0,0,0">
                  <w:txbxContent>
                    <w:p w14:paraId="38BA86DC" w14:textId="41AD049D" w:rsidR="00B95F15" w:rsidRDefault="00B95F15" w:rsidP="00B95F15">
                      <w:r>
                        <w:t>0,01987</w:t>
                      </w:r>
                    </w:p>
                    <w:p w14:paraId="66D47C3D" w14:textId="77777777" w:rsidR="00B95F15" w:rsidRDefault="00B95F15" w:rsidP="00B95F15"/>
                    <w:p w14:paraId="00AF1398" w14:textId="77777777" w:rsidR="00B95F15" w:rsidRDefault="00B95F15" w:rsidP="00B95F15"/>
                    <w:p w14:paraId="578F631E" w14:textId="77777777" w:rsidR="00B95F15" w:rsidRDefault="00B95F15" w:rsidP="00B95F15"/>
                  </w:txbxContent>
                </v:textbox>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4908349C" wp14:editId="3AF15C2A">
                <wp:simplePos x="0" y="0"/>
                <wp:positionH relativeFrom="column">
                  <wp:posOffset>1272540</wp:posOffset>
                </wp:positionH>
                <wp:positionV relativeFrom="paragraph">
                  <wp:posOffset>963930</wp:posOffset>
                </wp:positionV>
                <wp:extent cx="532130" cy="190500"/>
                <wp:effectExtent l="0" t="0" r="1270" b="0"/>
                <wp:wrapThrough wrapText="bothSides">
                  <wp:wrapPolygon edited="0">
                    <wp:start x="0" y="0"/>
                    <wp:lineTo x="0" y="19440"/>
                    <wp:lineTo x="20878" y="19440"/>
                    <wp:lineTo x="20878" y="0"/>
                    <wp:lineTo x="0" y="0"/>
                  </wp:wrapPolygon>
                </wp:wrapThrough>
                <wp:docPr id="162" name="Forma1_1"/>
                <wp:cNvGraphicFramePr/>
                <a:graphic xmlns:a="http://schemas.openxmlformats.org/drawingml/2006/main">
                  <a:graphicData uri="http://schemas.microsoft.com/office/word/2010/wordprocessingShape">
                    <wps:wsp>
                      <wps:cNvSpPr txBox="1"/>
                      <wps:spPr>
                        <a:xfrm>
                          <a:off x="0" y="0"/>
                          <a:ext cx="532130" cy="190500"/>
                        </a:xfrm>
                        <a:prstGeom prst="rect">
                          <a:avLst/>
                        </a:prstGeom>
                        <a:noFill/>
                        <a:ln>
                          <a:noFill/>
                          <a:prstDash/>
                        </a:ln>
                      </wps:spPr>
                      <wps:txbx>
                        <w:txbxContent>
                          <w:p w14:paraId="08DD8CBB" w14:textId="6EBF4D01" w:rsidR="00B95F15" w:rsidRDefault="00B95F15" w:rsidP="00B95F15">
                            <w:r>
                              <w:t>0,50237</w:t>
                            </w:r>
                          </w:p>
                          <w:p w14:paraId="366C8680" w14:textId="77777777" w:rsidR="00B95F15" w:rsidRDefault="00B95F15" w:rsidP="00B95F15"/>
                          <w:p w14:paraId="7C70A88D" w14:textId="77777777" w:rsidR="00B95F15" w:rsidRDefault="00B95F15" w:rsidP="00B95F15"/>
                          <w:p w14:paraId="08FF1114" w14:textId="77777777" w:rsidR="00B95F15" w:rsidRDefault="00B95F15" w:rsidP="00B95F15"/>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908349C" id="_x0000_s1119" type="#_x0000_t202" style="position:absolute;left:0;text-align:left;margin-left:100.2pt;margin-top:75.9pt;width:41.9pt;height: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" filled="f" stroked="f">
                <v:textbox inset="0,0,0,0">
                  <w:txbxContent>
                    <w:p w14:paraId="08DD8CBB" w14:textId="6EBF4D01" w:rsidR="00B95F15" w:rsidRDefault="00B95F15" w:rsidP="00B95F15">
                      <w:r>
                        <w:t>0,50237</w:t>
                      </w:r>
                    </w:p>
                    <w:p w14:paraId="366C8680" w14:textId="77777777" w:rsidR="00B95F15" w:rsidRDefault="00B95F15" w:rsidP="00B95F15"/>
                    <w:p w14:paraId="7C70A88D" w14:textId="77777777" w:rsidR="00B95F15" w:rsidRDefault="00B95F15" w:rsidP="00B95F15"/>
                    <w:p w14:paraId="08FF1114" w14:textId="77777777" w:rsidR="00B95F15" w:rsidRDefault="00B95F15" w:rsidP="00B95F15"/>
                  </w:txbxContent>
                </v:textbox>
                <w10:wrap type="through"/>
              </v:shape>
            </w:pict>
          </mc:Fallback>
        </mc:AlternateContent>
      </w:r>
      <w:r>
        <w:rPr>
          <w:noProof/>
        </w:rPr>
        <mc:AlternateContent>
          <mc:Choice Requires="wps">
            <w:drawing>
              <wp:anchor distT="0" distB="0" distL="114300" distR="114300" simplePos="0" relativeHeight="251785216" behindDoc="0" locked="0" layoutInCell="1" allowOverlap="1" wp14:anchorId="60A6DD81" wp14:editId="3F6904FE">
                <wp:simplePos x="0" y="0"/>
                <wp:positionH relativeFrom="column">
                  <wp:posOffset>2309495</wp:posOffset>
                </wp:positionH>
                <wp:positionV relativeFrom="paragraph">
                  <wp:posOffset>963295</wp:posOffset>
                </wp:positionV>
                <wp:extent cx="497205" cy="219710"/>
                <wp:effectExtent l="0" t="0" r="17145" b="8888"/>
                <wp:wrapNone/>
                <wp:docPr id="155" name="Forma1_12"/>
                <wp:cNvGraphicFramePr/>
                <a:graphic xmlns:a="http://schemas.openxmlformats.org/drawingml/2006/main">
                  <a:graphicData uri="http://schemas.microsoft.com/office/word/2010/wordprocessingShape">
                    <wps:wsp>
                      <wps:cNvSpPr txBox="1"/>
                      <wps:spPr>
                        <a:xfrm>
                          <a:off x="0" y="0"/>
                          <a:ext cx="497205" cy="219710"/>
                        </a:xfrm>
                        <a:prstGeom prst="rect">
                          <a:avLst/>
                        </a:prstGeom>
                        <a:noFill/>
                        <a:ln>
                          <a:noFill/>
                          <a:prstDash/>
                        </a:ln>
                      </wps:spPr>
                      <wps:txbx>
                        <w:txbxContent>
                          <w:p w14:paraId="44E22E45" w14:textId="77777777" w:rsidR="00B95F15" w:rsidRDefault="00B95F15" w:rsidP="00B95F15">
                            <w:r>
                              <w:t>0,103</w:t>
                            </w:r>
                          </w:p>
                        </w:txbxContent>
                      </wps:txbx>
                      <wps:bodyPr vert="horz" wrap="none" lIns="0" tIns="0" rIns="0" bIns="0" anchor="t" anchorCtr="0" compatLnSpc="0">
                        <a:noAutofit/>
                      </wps:bodyPr>
                    </wps:wsp>
                  </a:graphicData>
                </a:graphic>
              </wp:anchor>
            </w:drawing>
          </mc:Choice>
          <mc:Fallback>
            <w:pict>
              <v:shape w14:anchorId="60A6DD81" id="_x0000_s1120" type="#_x0000_t202" style="position:absolute;left:0;text-align:left;margin-left:181.85pt;margin-top:75.85pt;width:39.15pt;height:17.3pt;z-index:251785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" filled="f" stroked="f">
                <v:textbox inset="0,0,0,0">
                  <w:txbxContent>
                    <w:p w14:paraId="44E22E45" w14:textId="77777777" w:rsidR="00B95F15" w:rsidRDefault="00B95F15" w:rsidP="00B95F15">
                      <w:r>
                        <w:t>0,103</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7F64BF2D" wp14:editId="524515FA">
                <wp:simplePos x="0" y="0"/>
                <wp:positionH relativeFrom="column">
                  <wp:posOffset>2186940</wp:posOffset>
                </wp:positionH>
                <wp:positionV relativeFrom="paragraph">
                  <wp:posOffset>1877695</wp:posOffset>
                </wp:positionV>
                <wp:extent cx="497205" cy="219710"/>
                <wp:effectExtent l="0" t="0" r="17145" b="8888"/>
                <wp:wrapNone/>
                <wp:docPr id="154" name="Forma1_7"/>
                <wp:cNvGraphicFramePr/>
                <a:graphic xmlns:a="http://schemas.openxmlformats.org/drawingml/2006/main">
                  <a:graphicData uri="http://schemas.microsoft.com/office/word/2010/wordprocessingShape">
                    <wps:wsp>
                      <wps:cNvSpPr txBox="1"/>
                      <wps:spPr>
                        <a:xfrm>
                          <a:off x="0" y="0"/>
                          <a:ext cx="497205" cy="219710"/>
                        </a:xfrm>
                        <a:prstGeom prst="rect">
                          <a:avLst/>
                        </a:prstGeom>
                        <a:noFill/>
                        <a:ln>
                          <a:noFill/>
                          <a:prstDash/>
                        </a:ln>
                      </wps:spPr>
                      <wps:txbx>
                        <w:txbxContent>
                          <w:p w14:paraId="1926B654" w14:textId="77777777" w:rsidR="00B95F15" w:rsidRDefault="00B95F15" w:rsidP="00B95F15">
                            <w:r>
                              <w:t>0, 107296</w:t>
                            </w:r>
                          </w:p>
                        </w:txbxContent>
                      </wps:txbx>
                      <wps:bodyPr vert="horz" wrap="none" lIns="0" tIns="0" rIns="0" bIns="0" anchor="t" anchorCtr="0" compatLnSpc="0">
                        <a:noAutofit/>
                      </wps:bodyPr>
                    </wps:wsp>
                  </a:graphicData>
                </a:graphic>
              </wp:anchor>
            </w:drawing>
          </mc:Choice>
          <mc:Fallback>
            <w:pict>
              <v:shape w14:anchorId="7F64BF2D" id="_x0000_s1121" type="#_x0000_t202" style="position:absolute;left:0;text-align:left;margin-left:172.2pt;margin-top:147.85pt;width:39.15pt;height:17.3pt;z-index:251783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" filled="f" stroked="f">
                <v:textbox inset="0,0,0,0">
                  <w:txbxContent>
                    <w:p w14:paraId="1926B654" w14:textId="77777777" w:rsidR="00B95F15" w:rsidRDefault="00B95F15" w:rsidP="00B95F15">
                      <w:r>
                        <w:t>0, 107296</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B7A193D" wp14:editId="019F2B19">
                <wp:simplePos x="0" y="0"/>
                <wp:positionH relativeFrom="column">
                  <wp:posOffset>2183765</wp:posOffset>
                </wp:positionH>
                <wp:positionV relativeFrom="paragraph">
                  <wp:posOffset>1181735</wp:posOffset>
                </wp:positionV>
                <wp:extent cx="697230" cy="351155"/>
                <wp:effectExtent l="0" t="0" r="7620" b="10793"/>
                <wp:wrapNone/>
                <wp:docPr id="150" name="Forma1_22"/>
                <wp:cNvGraphicFramePr/>
                <a:graphic xmlns:a="http://schemas.openxmlformats.org/drawingml/2006/main">
                  <a:graphicData uri="http://schemas.microsoft.com/office/word/2010/wordprocessingShape">
                    <wps:wsp>
                      <wps:cNvSpPr txBox="1"/>
                      <wps:spPr>
                        <a:xfrm>
                          <a:off x="0" y="0"/>
                          <a:ext cx="697230" cy="351155"/>
                        </a:xfrm>
                        <a:prstGeom prst="rect">
                          <a:avLst/>
                        </a:prstGeom>
                        <a:noFill/>
                        <a:ln>
                          <a:noFill/>
                          <a:prstDash/>
                        </a:ln>
                      </wps:spPr>
                      <wps:txbx>
                        <w:txbxContent>
                          <w:p w14:paraId="3B2BE1FC" w14:textId="77777777" w:rsidR="00F46BB3" w:rsidRDefault="00F46BB3" w:rsidP="00F46BB3">
                            <w:r>
                              <w:t>0,019913</w:t>
                            </w:r>
                          </w:p>
                        </w:txbxContent>
                      </wps:txbx>
                      <wps:bodyPr vert="horz" wrap="none" lIns="0" tIns="0" rIns="0" bIns="0" anchor="t" anchorCtr="0" compatLnSpc="0">
                        <a:noAutofit/>
                      </wps:bodyPr>
                    </wps:wsp>
                  </a:graphicData>
                </a:graphic>
              </wp:anchor>
            </w:drawing>
          </mc:Choice>
          <mc:Fallback>
            <w:pict>
              <v:shape w14:anchorId="2B7A193D" id="_x0000_s1122" type="#_x0000_t202" style="position:absolute;left:0;text-align:left;margin-left:171.95pt;margin-top:93.05pt;width:54.9pt;height:27.65pt;z-index:251774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" filled="f" stroked="f">
                <v:textbox inset="0,0,0,0">
                  <w:txbxContent>
                    <w:p w14:paraId="3B2BE1FC" w14:textId="77777777" w:rsidR="00F46BB3" w:rsidRDefault="00F46BB3" w:rsidP="00F46BB3">
                      <w:r>
                        <w:t>0,019913</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F218336" wp14:editId="0AD3FD0A">
                <wp:simplePos x="0" y="0"/>
                <wp:positionH relativeFrom="column">
                  <wp:posOffset>2296160</wp:posOffset>
                </wp:positionH>
                <wp:positionV relativeFrom="paragraph">
                  <wp:posOffset>2178050</wp:posOffset>
                </wp:positionV>
                <wp:extent cx="697230" cy="351155"/>
                <wp:effectExtent l="0" t="0" r="7620" b="10793"/>
                <wp:wrapNone/>
                <wp:docPr id="149" name="Forma1_20"/>
                <wp:cNvGraphicFramePr/>
                <a:graphic xmlns:a="http://schemas.openxmlformats.org/drawingml/2006/main">
                  <a:graphicData uri="http://schemas.microsoft.com/office/word/2010/wordprocessingShape">
                    <wps:wsp>
                      <wps:cNvSpPr txBox="1"/>
                      <wps:spPr>
                        <a:xfrm>
                          <a:off x="0" y="0"/>
                          <a:ext cx="697230" cy="351155"/>
                        </a:xfrm>
                        <a:prstGeom prst="rect">
                          <a:avLst/>
                        </a:prstGeom>
                        <a:noFill/>
                        <a:ln>
                          <a:noFill/>
                          <a:prstDash/>
                        </a:ln>
                      </wps:spPr>
                      <wps:txbx>
                        <w:txbxContent>
                          <w:p w14:paraId="28041FB6" w14:textId="77777777" w:rsidR="00F46BB3" w:rsidRDefault="00F46BB3" w:rsidP="00F46BB3">
                            <w:r>
                              <w:t>0,0202</w:t>
                            </w:r>
                          </w:p>
                        </w:txbxContent>
                      </wps:txbx>
                      <wps:bodyPr vert="horz" wrap="none" lIns="0" tIns="0" rIns="0" bIns="0" anchor="t" anchorCtr="0" compatLnSpc="0">
                        <a:noAutofit/>
                      </wps:bodyPr>
                    </wps:wsp>
                  </a:graphicData>
                </a:graphic>
              </wp:anchor>
            </w:drawing>
          </mc:Choice>
          <mc:Fallback>
            <w:pict>
              <v:shape w14:anchorId="4F218336" id="_x0000_s1123" type="#_x0000_t202" style="position:absolute;left:0;text-align:left;margin-left:180.8pt;margin-top:171.5pt;width:54.9pt;height:27.65pt;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" filled="f" stroked="f">
                <v:textbox inset="0,0,0,0">
                  <w:txbxContent>
                    <w:p w14:paraId="28041FB6" w14:textId="77777777" w:rsidR="00F46BB3" w:rsidRDefault="00F46BB3" w:rsidP="00F46BB3">
                      <w:r>
                        <w:t>0,0202</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485703E6" wp14:editId="7988A94E">
                <wp:simplePos x="0" y="0"/>
                <wp:positionH relativeFrom="column">
                  <wp:posOffset>2009140</wp:posOffset>
                </wp:positionH>
                <wp:positionV relativeFrom="paragraph">
                  <wp:posOffset>1387475</wp:posOffset>
                </wp:positionV>
                <wp:extent cx="1649730" cy="351155"/>
                <wp:effectExtent l="0" t="0" r="7617" b="10793"/>
                <wp:wrapNone/>
                <wp:docPr id="147" name="Forma1_23"/>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2A8C21F7" w14:textId="77777777" w:rsidR="00F46BB3" w:rsidRPr="00F46BB3" w:rsidRDefault="00F46BB3" w:rsidP="00F46BB3">
                            <w:pPr>
                              <w:rPr>
                                <w:sz w:val="18"/>
                                <w:szCs w:val="18"/>
                              </w:rPr>
                            </w:pPr>
                            <w:r w:rsidRPr="00F46BB3">
                              <w:rPr>
                                <w:sz w:val="18"/>
                                <w:szCs w:val="18"/>
                              </w:rPr>
                              <w:t>[0,06397 - 0,14202]</w:t>
                            </w:r>
                          </w:p>
                        </w:txbxContent>
                      </wps:txbx>
                      <wps:bodyPr vert="horz" wrap="none" lIns="0" tIns="0" rIns="0" bIns="0" anchor="t" anchorCtr="0" compatLnSpc="0">
                        <a:noAutofit/>
                      </wps:bodyPr>
                    </wps:wsp>
                  </a:graphicData>
                </a:graphic>
              </wp:anchor>
            </w:drawing>
          </mc:Choice>
          <mc:Fallback>
            <w:pict>
              <v:shape w14:anchorId="485703E6" id="_x0000_s1124" type="#_x0000_t202" style="position:absolute;left:0;text-align:left;margin-left:158.2pt;margin-top:109.25pt;width:129.9pt;height:27.65pt;z-index:251768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" filled="f" stroked="f">
                <v:textbox inset="0,0,0,0">
                  <w:txbxContent>
                    <w:p w14:paraId="2A8C21F7" w14:textId="77777777" w:rsidR="00F46BB3" w:rsidRPr="00F46BB3" w:rsidRDefault="00F46BB3" w:rsidP="00F46BB3">
                      <w:pPr>
                        <w:rPr>
                          <w:sz w:val="18"/>
                          <w:szCs w:val="18"/>
                        </w:rPr>
                      </w:pPr>
                      <w:r w:rsidRPr="00F46BB3">
                        <w:rPr>
                          <w:sz w:val="18"/>
                          <w:szCs w:val="18"/>
                        </w:rPr>
                        <w:t>[0,06397 - 0,14202]</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256FD58" wp14:editId="1D58FA57">
                <wp:simplePos x="0" y="0"/>
                <wp:positionH relativeFrom="column">
                  <wp:posOffset>1993265</wp:posOffset>
                </wp:positionH>
                <wp:positionV relativeFrom="paragraph">
                  <wp:posOffset>2452370</wp:posOffset>
                </wp:positionV>
                <wp:extent cx="1649730" cy="351155"/>
                <wp:effectExtent l="0" t="0" r="7617" b="10793"/>
                <wp:wrapNone/>
                <wp:docPr id="146" name="Forma1_23"/>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92208F9" w14:textId="77777777" w:rsidR="00F46BB3" w:rsidRPr="00F46BB3" w:rsidRDefault="00F46BB3" w:rsidP="00F46BB3">
                            <w:pPr>
                              <w:rPr>
                                <w:sz w:val="18"/>
                                <w:szCs w:val="18"/>
                              </w:rPr>
                            </w:pPr>
                            <w:r w:rsidRPr="00F46BB3">
                              <w:rPr>
                                <w:sz w:val="18"/>
                                <w:szCs w:val="18"/>
                              </w:rPr>
                              <w:t>[0,067556 - 0,14703]</w:t>
                            </w:r>
                          </w:p>
                        </w:txbxContent>
                      </wps:txbx>
                      <wps:bodyPr vert="horz" wrap="none" lIns="0" tIns="0" rIns="0" bIns="0" anchor="t" anchorCtr="0" compatLnSpc="0">
                        <a:noAutofit/>
                      </wps:bodyPr>
                    </wps:wsp>
                  </a:graphicData>
                </a:graphic>
              </wp:anchor>
            </w:drawing>
          </mc:Choice>
          <mc:Fallback>
            <w:pict>
              <v:shape w14:anchorId="1256FD58" id="_x0000_s1125" type="#_x0000_t202" style="position:absolute;left:0;text-align:left;margin-left:156.95pt;margin-top:193.1pt;width:129.9pt;height:27.65pt;z-index:25176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" filled="f" stroked="f">
                <v:textbox inset="0,0,0,0">
                  <w:txbxContent>
                    <w:p w14:paraId="192208F9" w14:textId="77777777" w:rsidR="00F46BB3" w:rsidRPr="00F46BB3" w:rsidRDefault="00F46BB3" w:rsidP="00F46BB3">
                      <w:pPr>
                        <w:rPr>
                          <w:sz w:val="18"/>
                          <w:szCs w:val="18"/>
                        </w:rPr>
                      </w:pPr>
                      <w:r w:rsidRPr="00F46BB3">
                        <w:rPr>
                          <w:sz w:val="18"/>
                          <w:szCs w:val="18"/>
                        </w:rPr>
                        <w:t>[0,067556 - 0,14703]</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3C07ADF7" wp14:editId="33E96F20">
                <wp:simplePos x="0" y="0"/>
                <wp:positionH relativeFrom="column">
                  <wp:posOffset>3346450</wp:posOffset>
                </wp:positionH>
                <wp:positionV relativeFrom="paragraph">
                  <wp:posOffset>963295</wp:posOffset>
                </wp:positionV>
                <wp:extent cx="633730" cy="212725"/>
                <wp:effectExtent l="0" t="0" r="13966" b="15874"/>
                <wp:wrapNone/>
                <wp:docPr id="143" name="Forma1_37"/>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72C7B3CD" w14:textId="77777777" w:rsidR="00F46BB3" w:rsidRDefault="00F46BB3" w:rsidP="00F46BB3">
                            <w:r>
                              <w:rPr>
                                <w:sz w:val="28"/>
                                <w:szCs w:val="28"/>
                              </w:rPr>
                              <w:t>0,10935</w:t>
                            </w:r>
                          </w:p>
                        </w:txbxContent>
                      </wps:txbx>
                      <wps:bodyPr vert="horz" wrap="none" lIns="0" tIns="0" rIns="0" bIns="0" anchor="t" anchorCtr="0" compatLnSpc="0">
                        <a:noAutofit/>
                      </wps:bodyPr>
                    </wps:wsp>
                  </a:graphicData>
                </a:graphic>
              </wp:anchor>
            </w:drawing>
          </mc:Choice>
          <mc:Fallback>
            <w:pict>
              <v:shape w14:anchorId="3C07ADF7" id="_x0000_s1126" type="#_x0000_t202" style="position:absolute;left:0;text-align:left;margin-left:263.5pt;margin-top:75.85pt;width:49.9pt;height:16.75pt;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" filled="f" stroked="f">
                <v:textbox inset="0,0,0,0">
                  <w:txbxContent>
                    <w:p w14:paraId="72C7B3CD" w14:textId="77777777" w:rsidR="00F46BB3" w:rsidRDefault="00F46BB3" w:rsidP="00F46BB3">
                      <w:r>
                        <w:rPr>
                          <w:sz w:val="28"/>
                          <w:szCs w:val="28"/>
                        </w:rPr>
                        <w:t>0,10935</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714EE518" wp14:editId="001800F5">
                <wp:simplePos x="0" y="0"/>
                <wp:positionH relativeFrom="column">
                  <wp:posOffset>3272790</wp:posOffset>
                </wp:positionH>
                <wp:positionV relativeFrom="paragraph">
                  <wp:posOffset>1864360</wp:posOffset>
                </wp:positionV>
                <wp:extent cx="633730" cy="212725"/>
                <wp:effectExtent l="0" t="0" r="13966" b="15874"/>
                <wp:wrapNone/>
                <wp:docPr id="142" name="Forma1_40"/>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4F13040E" w14:textId="77777777" w:rsidR="00F46BB3" w:rsidRDefault="00F46BB3" w:rsidP="00F46BB3">
                            <w:r>
                              <w:rPr>
                                <w:sz w:val="28"/>
                                <w:szCs w:val="28"/>
                              </w:rPr>
                              <w:t>0,11259</w:t>
                            </w:r>
                          </w:p>
                        </w:txbxContent>
                      </wps:txbx>
                      <wps:bodyPr vert="horz" wrap="none" lIns="0" tIns="0" rIns="0" bIns="0" anchor="t" anchorCtr="0" compatLnSpc="0">
                        <a:noAutofit/>
                      </wps:bodyPr>
                    </wps:wsp>
                  </a:graphicData>
                </a:graphic>
              </wp:anchor>
            </w:drawing>
          </mc:Choice>
          <mc:Fallback>
            <w:pict>
              <v:shape w14:anchorId="714EE518" id="_x0000_s1127" type="#_x0000_t202" style="position:absolute;left:0;text-align:left;margin-left:257.7pt;margin-top:146.8pt;width:49.9pt;height:16.75pt;z-index:251758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" filled="f" stroked="f">
                <v:textbox inset="0,0,0,0">
                  <w:txbxContent>
                    <w:p w14:paraId="4F13040E" w14:textId="77777777" w:rsidR="00F46BB3" w:rsidRDefault="00F46BB3" w:rsidP="00F46BB3">
                      <w:r>
                        <w:rPr>
                          <w:sz w:val="28"/>
                          <w:szCs w:val="28"/>
                        </w:rPr>
                        <w:t>0,11259</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5C2797B" wp14:editId="75C77673">
                <wp:simplePos x="0" y="0"/>
                <wp:positionH relativeFrom="column">
                  <wp:posOffset>3347085</wp:posOffset>
                </wp:positionH>
                <wp:positionV relativeFrom="paragraph">
                  <wp:posOffset>1154430</wp:posOffset>
                </wp:positionV>
                <wp:extent cx="633730" cy="212725"/>
                <wp:effectExtent l="0" t="0" r="13966" b="15874"/>
                <wp:wrapNone/>
                <wp:docPr id="139" name="Forma1_38"/>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5C23BFA1" w14:textId="77777777" w:rsidR="00F46BB3" w:rsidRDefault="00F46BB3" w:rsidP="00F46BB3">
                            <w:r>
                              <w:rPr>
                                <w:sz w:val="28"/>
                                <w:szCs w:val="28"/>
                              </w:rPr>
                              <w:t>0,02043</w:t>
                            </w:r>
                          </w:p>
                        </w:txbxContent>
                      </wps:txbx>
                      <wps:bodyPr vert="horz" wrap="none" lIns="0" tIns="0" rIns="0" bIns="0" anchor="t" anchorCtr="0" compatLnSpc="0">
                        <a:noAutofit/>
                      </wps:bodyPr>
                    </wps:wsp>
                  </a:graphicData>
                </a:graphic>
              </wp:anchor>
            </w:drawing>
          </mc:Choice>
          <mc:Fallback>
            <w:pict>
              <v:shape w14:anchorId="75C2797B" id="_x0000_s1128" type="#_x0000_t202" style="position:absolute;left:0;text-align:left;margin-left:263.55pt;margin-top:90.9pt;width:49.9pt;height:16.75pt;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" filled="f" stroked="f">
                <v:textbox inset="0,0,0,0">
                  <w:txbxContent>
                    <w:p w14:paraId="5C23BFA1" w14:textId="77777777" w:rsidR="00F46BB3" w:rsidRDefault="00F46BB3" w:rsidP="00F46BB3">
                      <w:r>
                        <w:rPr>
                          <w:sz w:val="28"/>
                          <w:szCs w:val="28"/>
                        </w:rPr>
                        <w:t>0,02043</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0BA0A4C6" wp14:editId="6FC1B847">
                <wp:simplePos x="0" y="0"/>
                <wp:positionH relativeFrom="column">
                  <wp:posOffset>3360420</wp:posOffset>
                </wp:positionH>
                <wp:positionV relativeFrom="paragraph">
                  <wp:posOffset>2136775</wp:posOffset>
                </wp:positionV>
                <wp:extent cx="633730" cy="212725"/>
                <wp:effectExtent l="0" t="0" r="13966" b="15874"/>
                <wp:wrapNone/>
                <wp:docPr id="138" name="Forma1_41"/>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5E60063B" w14:textId="77777777" w:rsidR="00F46BB3" w:rsidRDefault="00F46BB3" w:rsidP="00F46BB3">
                            <w:r>
                              <w:rPr>
                                <w:sz w:val="28"/>
                                <w:szCs w:val="28"/>
                              </w:rPr>
                              <w:t>0,02069</w:t>
                            </w:r>
                          </w:p>
                        </w:txbxContent>
                      </wps:txbx>
                      <wps:bodyPr vert="horz" wrap="none" lIns="0" tIns="0" rIns="0" bIns="0" anchor="t" anchorCtr="0" compatLnSpc="0">
                        <a:noAutofit/>
                      </wps:bodyPr>
                    </wps:wsp>
                  </a:graphicData>
                </a:graphic>
              </wp:anchor>
            </w:drawing>
          </mc:Choice>
          <mc:Fallback>
            <w:pict>
              <v:shape w14:anchorId="0BA0A4C6" id="_x0000_s1129" type="#_x0000_t202" style="position:absolute;left:0;text-align:left;margin-left:264.6pt;margin-top:168.25pt;width:49.9pt;height:16.75pt;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" filled="f" stroked="f">
                <v:textbox inset="0,0,0,0">
                  <w:txbxContent>
                    <w:p w14:paraId="5E60063B" w14:textId="77777777" w:rsidR="00F46BB3" w:rsidRDefault="00F46BB3" w:rsidP="00F46BB3">
                      <w:r>
                        <w:rPr>
                          <w:sz w:val="28"/>
                          <w:szCs w:val="28"/>
                        </w:rPr>
                        <w:t>0,02069</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0CCF03E8" wp14:editId="282D5FD2">
                <wp:simplePos x="0" y="0"/>
                <wp:positionH relativeFrom="column">
                  <wp:posOffset>3033395</wp:posOffset>
                </wp:positionH>
                <wp:positionV relativeFrom="paragraph">
                  <wp:posOffset>1359535</wp:posOffset>
                </wp:positionV>
                <wp:extent cx="1649730" cy="351155"/>
                <wp:effectExtent l="0" t="0" r="7617" b="10793"/>
                <wp:wrapNone/>
                <wp:docPr id="135" name="Forma1_39"/>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0740C4FB" w14:textId="77777777" w:rsidR="00F46BB3" w:rsidRDefault="00F46BB3" w:rsidP="00F46BB3">
                            <w:r>
                              <w:t>[0,06929 - 0,1494]</w:t>
                            </w:r>
                          </w:p>
                        </w:txbxContent>
                      </wps:txbx>
                      <wps:bodyPr vert="horz" wrap="none" lIns="0" tIns="0" rIns="0" bIns="0" anchor="t" anchorCtr="0" compatLnSpc="0">
                        <a:noAutofit/>
                      </wps:bodyPr>
                    </wps:wsp>
                  </a:graphicData>
                </a:graphic>
              </wp:anchor>
            </w:drawing>
          </mc:Choice>
          <mc:Fallback>
            <w:pict>
              <v:shape w14:anchorId="0CCF03E8" id="_x0000_s1130" type="#_x0000_t202" style="position:absolute;left:0;text-align:left;margin-left:238.85pt;margin-top:107.05pt;width:129.9pt;height:27.65pt;z-index:251744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" filled="f" stroked="f">
                <v:textbox inset="0,0,0,0">
                  <w:txbxContent>
                    <w:p w14:paraId="0740C4FB" w14:textId="77777777" w:rsidR="00F46BB3" w:rsidRDefault="00F46BB3" w:rsidP="00F46BB3">
                      <w:r>
                        <w:t>[0,06929 - 0,1494]</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3E5B54E" wp14:editId="5D2D2691">
                <wp:simplePos x="0" y="0"/>
                <wp:positionH relativeFrom="column">
                  <wp:posOffset>3046730</wp:posOffset>
                </wp:positionH>
                <wp:positionV relativeFrom="paragraph">
                  <wp:posOffset>2472690</wp:posOffset>
                </wp:positionV>
                <wp:extent cx="1649730" cy="351155"/>
                <wp:effectExtent l="0" t="0" r="7617" b="10793"/>
                <wp:wrapNone/>
                <wp:docPr id="134" name="Forma1_42"/>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3B493894" w14:textId="77777777" w:rsidR="00F46BB3" w:rsidRPr="00F46BB3" w:rsidRDefault="00F46BB3" w:rsidP="00F46BB3">
                            <w:pPr>
                              <w:rPr>
                                <w:sz w:val="22"/>
                                <w:szCs w:val="22"/>
                              </w:rPr>
                            </w:pPr>
                            <w:r w:rsidRPr="00F46BB3">
                              <w:rPr>
                                <w:sz w:val="22"/>
                                <w:szCs w:val="22"/>
                              </w:rPr>
                              <w:t>[0,07202 - 0,15315]</w:t>
                            </w:r>
                          </w:p>
                        </w:txbxContent>
                      </wps:txbx>
                      <wps:bodyPr vert="horz" wrap="none" lIns="0" tIns="0" rIns="0" bIns="0" anchor="t" anchorCtr="0" compatLnSpc="0">
                        <a:noAutofit/>
                      </wps:bodyPr>
                    </wps:wsp>
                  </a:graphicData>
                </a:graphic>
              </wp:anchor>
            </w:drawing>
          </mc:Choice>
          <mc:Fallback>
            <w:pict>
              <v:shape w14:anchorId="73E5B54E" id="_x0000_s1131" type="#_x0000_t202" style="position:absolute;left:0;text-align:left;margin-left:239.9pt;margin-top:194.7pt;width:129.9pt;height:27.65pt;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" filled="f" stroked="f">
                <v:textbox inset="0,0,0,0">
                  <w:txbxContent>
                    <w:p w14:paraId="3B493894" w14:textId="77777777" w:rsidR="00F46BB3" w:rsidRPr="00F46BB3" w:rsidRDefault="00F46BB3" w:rsidP="00F46BB3">
                      <w:pPr>
                        <w:rPr>
                          <w:sz w:val="22"/>
                          <w:szCs w:val="22"/>
                        </w:rPr>
                      </w:pPr>
                      <w:r w:rsidRPr="00F46BB3">
                        <w:rPr>
                          <w:sz w:val="22"/>
                          <w:szCs w:val="22"/>
                        </w:rPr>
                        <w:t>[0,07202 - 0,15315]</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2A0DCA36" wp14:editId="6F95B427">
                <wp:simplePos x="0" y="0"/>
                <wp:positionH relativeFrom="column">
                  <wp:posOffset>4425315</wp:posOffset>
                </wp:positionH>
                <wp:positionV relativeFrom="paragraph">
                  <wp:posOffset>949960</wp:posOffset>
                </wp:positionV>
                <wp:extent cx="633730" cy="212725"/>
                <wp:effectExtent l="0" t="0" r="13966" b="15874"/>
                <wp:wrapNone/>
                <wp:docPr id="129" name="Forma1_49"/>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B37D42A" w14:textId="77777777" w:rsidR="00F46BB3" w:rsidRDefault="00F46BB3" w:rsidP="00F46BB3">
                            <w:r>
                              <w:rPr>
                                <w:sz w:val="28"/>
                                <w:szCs w:val="28"/>
                              </w:rPr>
                              <w:t>0,08491</w:t>
                            </w:r>
                          </w:p>
                          <w:p w14:paraId="47D3219B" w14:textId="77777777" w:rsidR="00F46BB3" w:rsidRDefault="00F46BB3" w:rsidP="00F46BB3"/>
                          <w:p w14:paraId="09BD02B1" w14:textId="77777777" w:rsidR="00F46BB3" w:rsidRDefault="00F46BB3" w:rsidP="00F46BB3"/>
                        </w:txbxContent>
                      </wps:txbx>
                      <wps:bodyPr vert="horz" wrap="none" lIns="0" tIns="0" rIns="0" bIns="0" anchor="t" anchorCtr="0" compatLnSpc="0">
                        <a:noAutofit/>
                      </wps:bodyPr>
                    </wps:wsp>
                  </a:graphicData>
                </a:graphic>
              </wp:anchor>
            </w:drawing>
          </mc:Choice>
          <mc:Fallback>
            <w:pict>
              <v:shape w14:anchorId="2A0DCA36" id="_x0000_s1132" type="#_x0000_t202" style="position:absolute;left:0;text-align:left;margin-left:348.45pt;margin-top:74.8pt;width:49.9pt;height:16.75pt;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" filled="f" stroked="f">
                <v:textbox inset="0,0,0,0">
                  <w:txbxContent>
                    <w:p w14:paraId="1B37D42A" w14:textId="77777777" w:rsidR="00F46BB3" w:rsidRDefault="00F46BB3" w:rsidP="00F46BB3">
                      <w:r>
                        <w:rPr>
                          <w:sz w:val="28"/>
                          <w:szCs w:val="28"/>
                        </w:rPr>
                        <w:t>0,08491</w:t>
                      </w:r>
                    </w:p>
                    <w:p w14:paraId="47D3219B" w14:textId="77777777" w:rsidR="00F46BB3" w:rsidRDefault="00F46BB3" w:rsidP="00F46BB3"/>
                    <w:p w14:paraId="09BD02B1" w14:textId="77777777" w:rsidR="00F46BB3" w:rsidRDefault="00F46BB3" w:rsidP="00F46BB3"/>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A5FAAA7" wp14:editId="2FD0929F">
                <wp:simplePos x="0" y="0"/>
                <wp:positionH relativeFrom="column">
                  <wp:posOffset>4287520</wp:posOffset>
                </wp:positionH>
                <wp:positionV relativeFrom="paragraph">
                  <wp:posOffset>1172845</wp:posOffset>
                </wp:positionV>
                <wp:extent cx="633730" cy="212725"/>
                <wp:effectExtent l="0" t="0" r="13966" b="15874"/>
                <wp:wrapNone/>
                <wp:docPr id="128" name="Forma1_51"/>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7A40CEEB" w14:textId="77777777" w:rsidR="00F46BB3" w:rsidRPr="00F46BB3" w:rsidRDefault="00F46BB3" w:rsidP="00F46BB3">
                            <w:pPr>
                              <w:rPr>
                                <w:sz w:val="18"/>
                                <w:szCs w:val="18"/>
                              </w:rPr>
                            </w:pPr>
                            <w:r w:rsidRPr="00F46BB3">
                              <w:rPr>
                                <w:sz w:val="22"/>
                                <w:szCs w:val="22"/>
                              </w:rPr>
                              <w:t>0,024731342</w:t>
                            </w:r>
                          </w:p>
                          <w:p w14:paraId="234F052F" w14:textId="77777777" w:rsidR="00F46BB3" w:rsidRPr="00F46BB3" w:rsidRDefault="00F46BB3" w:rsidP="00F46BB3">
                            <w:pPr>
                              <w:rPr>
                                <w:sz w:val="18"/>
                                <w:szCs w:val="18"/>
                              </w:rPr>
                            </w:pPr>
                          </w:p>
                        </w:txbxContent>
                      </wps:txbx>
                      <wps:bodyPr vert="horz" wrap="none" lIns="0" tIns="0" rIns="0" bIns="0" anchor="t" anchorCtr="0" compatLnSpc="0">
                        <a:noAutofit/>
                      </wps:bodyPr>
                    </wps:wsp>
                  </a:graphicData>
                </a:graphic>
              </wp:anchor>
            </w:drawing>
          </mc:Choice>
          <mc:Fallback>
            <w:pict>
              <v:shape w14:anchorId="5A5FAAA7" id="_x0000_s1133" type="#_x0000_t202" style="position:absolute;left:0;text-align:left;margin-left:337.6pt;margin-top:92.35pt;width:49.9pt;height:16.75pt;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" filled="f" stroked="f">
                <v:textbox inset="0,0,0,0">
                  <w:txbxContent>
                    <w:p w14:paraId="7A40CEEB" w14:textId="77777777" w:rsidR="00F46BB3" w:rsidRPr="00F46BB3" w:rsidRDefault="00F46BB3" w:rsidP="00F46BB3">
                      <w:pPr>
                        <w:rPr>
                          <w:sz w:val="18"/>
                          <w:szCs w:val="18"/>
                        </w:rPr>
                      </w:pPr>
                      <w:r w:rsidRPr="00F46BB3">
                        <w:rPr>
                          <w:sz w:val="22"/>
                          <w:szCs w:val="22"/>
                        </w:rPr>
                        <w:t>0,024731342</w:t>
                      </w:r>
                    </w:p>
                    <w:p w14:paraId="234F052F" w14:textId="77777777" w:rsidR="00F46BB3" w:rsidRPr="00F46BB3" w:rsidRDefault="00F46BB3" w:rsidP="00F46BB3">
                      <w:pPr>
                        <w:rPr>
                          <w:sz w:val="18"/>
                          <w:szCs w:val="18"/>
                        </w:rPr>
                      </w:pP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7C2DE597" wp14:editId="3CEECA38">
                <wp:simplePos x="0" y="0"/>
                <wp:positionH relativeFrom="column">
                  <wp:posOffset>4343400</wp:posOffset>
                </wp:positionH>
                <wp:positionV relativeFrom="paragraph">
                  <wp:posOffset>1905000</wp:posOffset>
                </wp:positionV>
                <wp:extent cx="633730" cy="212725"/>
                <wp:effectExtent l="0" t="0" r="13966" b="15874"/>
                <wp:wrapNone/>
                <wp:docPr id="127" name="Forma1_50"/>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49C02210" w14:textId="77777777" w:rsidR="00F46BB3" w:rsidRDefault="00F46BB3" w:rsidP="00F46BB3">
                            <w:pPr>
                              <w:rPr>
                                <w:sz w:val="28"/>
                                <w:szCs w:val="28"/>
                              </w:rPr>
                            </w:pPr>
                            <w:r>
                              <w:rPr>
                                <w:sz w:val="28"/>
                                <w:szCs w:val="28"/>
                              </w:rPr>
                              <w:t>0,086445</w:t>
                            </w:r>
                          </w:p>
                          <w:p w14:paraId="6AE7A62A" w14:textId="77777777" w:rsidR="00F46BB3" w:rsidRDefault="00F46BB3" w:rsidP="00F46BB3"/>
                        </w:txbxContent>
                      </wps:txbx>
                      <wps:bodyPr vert="horz" wrap="none" lIns="0" tIns="0" rIns="0" bIns="0" anchor="t" anchorCtr="0" compatLnSpc="0">
                        <a:noAutofit/>
                      </wps:bodyPr>
                    </wps:wsp>
                  </a:graphicData>
                </a:graphic>
              </wp:anchor>
            </w:drawing>
          </mc:Choice>
          <mc:Fallback>
            <w:pict>
              <v:shape w14:anchorId="7C2DE597" id="_x0000_s1134" type="#_x0000_t202" style="position:absolute;left:0;text-align:left;margin-left:342pt;margin-top:150pt;width:49.9pt;height:16.75pt;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" filled="f" stroked="f">
                <v:textbox inset="0,0,0,0">
                  <w:txbxContent>
                    <w:p w14:paraId="49C02210" w14:textId="77777777" w:rsidR="00F46BB3" w:rsidRDefault="00F46BB3" w:rsidP="00F46BB3">
                      <w:pPr>
                        <w:rPr>
                          <w:sz w:val="28"/>
                          <w:szCs w:val="28"/>
                        </w:rPr>
                      </w:pPr>
                      <w:r>
                        <w:rPr>
                          <w:sz w:val="28"/>
                          <w:szCs w:val="28"/>
                        </w:rPr>
                        <w:t>0,086445</w:t>
                      </w:r>
                    </w:p>
                    <w:p w14:paraId="6AE7A62A" w14:textId="77777777" w:rsidR="00F46BB3" w:rsidRDefault="00F46BB3" w:rsidP="00F46BB3"/>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77FA73D8" wp14:editId="4E34069E">
                <wp:simplePos x="0" y="0"/>
                <wp:positionH relativeFrom="column">
                  <wp:posOffset>4384040</wp:posOffset>
                </wp:positionH>
                <wp:positionV relativeFrom="paragraph">
                  <wp:posOffset>2123440</wp:posOffset>
                </wp:positionV>
                <wp:extent cx="633730" cy="212725"/>
                <wp:effectExtent l="0" t="0" r="13966" b="15874"/>
                <wp:wrapNone/>
                <wp:docPr id="126" name="Forma1_52"/>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716CA102" w14:textId="77777777" w:rsidR="00F46BB3" w:rsidRDefault="00F46BB3" w:rsidP="00F46BB3">
                            <w:pPr>
                              <w:rPr>
                                <w:sz w:val="28"/>
                                <w:szCs w:val="28"/>
                              </w:rPr>
                            </w:pPr>
                            <w:r>
                              <w:rPr>
                                <w:sz w:val="28"/>
                                <w:szCs w:val="28"/>
                              </w:rPr>
                              <w:t>0,02734</w:t>
                            </w:r>
                          </w:p>
                        </w:txbxContent>
                      </wps:txbx>
                      <wps:bodyPr vert="horz" wrap="none" lIns="0" tIns="0" rIns="0" bIns="0" anchor="t" anchorCtr="0" compatLnSpc="0">
                        <a:noAutofit/>
                      </wps:bodyPr>
                    </wps:wsp>
                  </a:graphicData>
                </a:graphic>
              </wp:anchor>
            </w:drawing>
          </mc:Choice>
          <mc:Fallback>
            <w:pict>
              <v:shape w14:anchorId="77FA73D8" id="_x0000_s1135" type="#_x0000_t202" style="position:absolute;left:0;text-align:left;margin-left:345.2pt;margin-top:167.2pt;width:49.9pt;height:16.75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" filled="f" stroked="f">
                <v:textbox inset="0,0,0,0">
                  <w:txbxContent>
                    <w:p w14:paraId="716CA102" w14:textId="77777777" w:rsidR="00F46BB3" w:rsidRDefault="00F46BB3" w:rsidP="00F46BB3">
                      <w:pPr>
                        <w:rPr>
                          <w:sz w:val="28"/>
                          <w:szCs w:val="28"/>
                        </w:rPr>
                      </w:pPr>
                      <w:r>
                        <w:rPr>
                          <w:sz w:val="28"/>
                          <w:szCs w:val="28"/>
                        </w:rPr>
                        <w:t>0,02734</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2B72FD8" wp14:editId="14C7C096">
                <wp:simplePos x="0" y="0"/>
                <wp:positionH relativeFrom="column">
                  <wp:posOffset>4290695</wp:posOffset>
                </wp:positionH>
                <wp:positionV relativeFrom="paragraph">
                  <wp:posOffset>1424940</wp:posOffset>
                </wp:positionV>
                <wp:extent cx="1649730" cy="351155"/>
                <wp:effectExtent l="0" t="0" r="7617" b="10793"/>
                <wp:wrapNone/>
                <wp:docPr id="97" name="Forma1_53"/>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BA" w14:textId="77777777" w:rsidR="00310ED1" w:rsidRDefault="004C0A0A">
                            <w:pPr>
                              <w:rPr>
                                <w:sz w:val="16"/>
                                <w:szCs w:val="16"/>
                              </w:rPr>
                            </w:pPr>
                            <w:r>
                              <w:rPr>
                                <w:sz w:val="16"/>
                                <w:szCs w:val="16"/>
                              </w:rPr>
                              <w:t>[0,06721 - 0,1026]</w:t>
                            </w:r>
                          </w:p>
                          <w:p w14:paraId="12B730BB" w14:textId="77777777" w:rsidR="00310ED1" w:rsidRDefault="00310ED1">
                            <w:pPr>
                              <w:rPr>
                                <w:sz w:val="16"/>
                                <w:szCs w:val="16"/>
                              </w:rPr>
                            </w:pPr>
                          </w:p>
                        </w:txbxContent>
                      </wps:txbx>
                      <wps:bodyPr vert="horz" wrap="none" lIns="0" tIns="0" rIns="0" bIns="0" anchor="t" anchorCtr="0" compatLnSpc="0">
                        <a:noAutofit/>
                      </wps:bodyPr>
                    </wps:wsp>
                  </a:graphicData>
                </a:graphic>
              </wp:anchor>
            </w:drawing>
          </mc:Choice>
          <mc:Fallback>
            <w:pict>
              <v:shape w14:anchorId="12B72FD8" id="_x0000_s1136" type="#_x0000_t202" style="position:absolute;left:0;text-align:left;margin-left:337.85pt;margin-top:112.2pt;width:129.9pt;height:27.65pt;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" filled="f" stroked="f">
                <v:textbox inset="0,0,0,0">
                  <w:txbxContent>
                    <w:p w14:paraId="12B730BA" w14:textId="77777777" w:rsidR="00310ED1" w:rsidRDefault="004C0A0A">
                      <w:pPr>
                        <w:rPr>
                          <w:sz w:val="16"/>
                          <w:szCs w:val="16"/>
                        </w:rPr>
                      </w:pPr>
                      <w:r>
                        <w:rPr>
                          <w:sz w:val="16"/>
                          <w:szCs w:val="16"/>
                        </w:rPr>
                        <w:t>[0,06721 - 0,1026]</w:t>
                      </w:r>
                    </w:p>
                    <w:p w14:paraId="12B730BB" w14:textId="77777777" w:rsidR="00310ED1" w:rsidRDefault="00310ED1">
                      <w:pPr>
                        <w:rPr>
                          <w:sz w:val="16"/>
                          <w:szCs w:val="16"/>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2B72FDA" wp14:editId="69D112B6">
                <wp:simplePos x="0" y="0"/>
                <wp:positionH relativeFrom="column">
                  <wp:posOffset>4267200</wp:posOffset>
                </wp:positionH>
                <wp:positionV relativeFrom="paragraph">
                  <wp:posOffset>2464435</wp:posOffset>
                </wp:positionV>
                <wp:extent cx="1649730" cy="351155"/>
                <wp:effectExtent l="0" t="0" r="7617" b="10793"/>
                <wp:wrapNone/>
                <wp:docPr id="98" name="Forma1_54"/>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BD" w14:textId="77777777" w:rsidR="00310ED1" w:rsidRDefault="004C0A0A">
                            <w:pPr>
                              <w:rPr>
                                <w:sz w:val="16"/>
                                <w:szCs w:val="16"/>
                              </w:rPr>
                            </w:pPr>
                            <w:r>
                              <w:rPr>
                                <w:sz w:val="16"/>
                                <w:szCs w:val="16"/>
                              </w:rPr>
                              <w:t>[0,06688 - 0,10601]</w:t>
                            </w:r>
                          </w:p>
                        </w:txbxContent>
                      </wps:txbx>
                      <wps:bodyPr vert="horz" wrap="none" lIns="0" tIns="0" rIns="0" bIns="0" anchor="t" anchorCtr="0" compatLnSpc="0">
                        <a:noAutofit/>
                      </wps:bodyPr>
                    </wps:wsp>
                  </a:graphicData>
                </a:graphic>
              </wp:anchor>
            </w:drawing>
          </mc:Choice>
          <mc:Fallback>
            <w:pict>
              <v:shape w14:anchorId="12B72FDA" id="_x0000_s1137" type="#_x0000_t202" style="position:absolute;left:0;text-align:left;margin-left:336pt;margin-top:194.05pt;width:129.9pt;height:27.65pt;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" filled="f" stroked="f">
                <v:textbox inset="0,0,0,0">
                  <w:txbxContent>
                    <w:p w14:paraId="12B730BD" w14:textId="77777777" w:rsidR="00310ED1" w:rsidRDefault="004C0A0A">
                      <w:pPr>
                        <w:rPr>
                          <w:sz w:val="16"/>
                          <w:szCs w:val="16"/>
                        </w:rPr>
                      </w:pPr>
                      <w:r>
                        <w:rPr>
                          <w:sz w:val="16"/>
                          <w:szCs w:val="16"/>
                        </w:rPr>
                        <w:t>[0,06688 - 0,10601]</w:t>
                      </w:r>
                    </w:p>
                  </w:txbxContent>
                </v:textbox>
              </v:shape>
            </w:pict>
          </mc:Fallback>
        </mc:AlternateContent>
      </w:r>
      <w:r>
        <w:rPr>
          <w:b/>
          <w:bCs/>
          <w:noProof/>
          <w:color w:val="000000"/>
        </w:rPr>
        <mc:AlternateContent>
          <mc:Choice Requires="wps">
            <w:drawing>
              <wp:anchor distT="0" distB="0" distL="114300" distR="114300" simplePos="0" relativeHeight="251705344" behindDoc="0" locked="0" layoutInCell="1" allowOverlap="1" wp14:anchorId="12B72FDC" wp14:editId="0437C018">
                <wp:simplePos x="0" y="0"/>
                <wp:positionH relativeFrom="column">
                  <wp:posOffset>5341620</wp:posOffset>
                </wp:positionH>
                <wp:positionV relativeFrom="paragraph">
                  <wp:posOffset>948055</wp:posOffset>
                </wp:positionV>
                <wp:extent cx="633730" cy="212725"/>
                <wp:effectExtent l="0" t="0" r="13966" b="15874"/>
                <wp:wrapNone/>
                <wp:docPr id="99" name="Forma1_61"/>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BF" w14:textId="77777777" w:rsidR="00310ED1" w:rsidRDefault="004C0A0A">
                            <w:r>
                              <w:rPr>
                                <w:sz w:val="28"/>
                                <w:szCs w:val="28"/>
                              </w:rPr>
                              <w:t>0,08823</w:t>
                            </w:r>
                          </w:p>
                        </w:txbxContent>
                      </wps:txbx>
                      <wps:bodyPr vert="horz" wrap="none" lIns="0" tIns="0" rIns="0" bIns="0" anchor="t" anchorCtr="0" compatLnSpc="0">
                        <a:noAutofit/>
                      </wps:bodyPr>
                    </wps:wsp>
                  </a:graphicData>
                </a:graphic>
              </wp:anchor>
            </w:drawing>
          </mc:Choice>
          <mc:Fallback>
            <w:pict>
              <v:shape w14:anchorId="12B72FDC" id="_x0000_s1138" type="#_x0000_t202" style="position:absolute;left:0;text-align:left;margin-left:420.6pt;margin-top:74.65pt;width:49.9pt;height:16.75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" filled="f" stroked="f">
                <v:textbox inset="0,0,0,0">
                  <w:txbxContent>
                    <w:p w14:paraId="12B730BF" w14:textId="77777777" w:rsidR="00310ED1" w:rsidRDefault="004C0A0A">
                      <w:r>
                        <w:rPr>
                          <w:sz w:val="28"/>
                          <w:szCs w:val="28"/>
                        </w:rPr>
                        <w:t>0,08823</w:t>
                      </w:r>
                    </w:p>
                  </w:txbxContent>
                </v:textbox>
              </v:shape>
            </w:pict>
          </mc:Fallback>
        </mc:AlternateContent>
      </w:r>
      <w:r>
        <w:rPr>
          <w:b/>
          <w:bCs/>
          <w:noProof/>
          <w:color w:val="000000"/>
        </w:rPr>
        <mc:AlternateContent>
          <mc:Choice Requires="wps">
            <w:drawing>
              <wp:anchor distT="0" distB="0" distL="114300" distR="114300" simplePos="0" relativeHeight="251703296" behindDoc="0" locked="0" layoutInCell="1" allowOverlap="1" wp14:anchorId="12B72FDE" wp14:editId="39301238">
                <wp:simplePos x="0" y="0"/>
                <wp:positionH relativeFrom="margin">
                  <wp:posOffset>5337810</wp:posOffset>
                </wp:positionH>
                <wp:positionV relativeFrom="paragraph">
                  <wp:posOffset>1909445</wp:posOffset>
                </wp:positionV>
                <wp:extent cx="633730" cy="212725"/>
                <wp:effectExtent l="0" t="0" r="13966" b="15874"/>
                <wp:wrapNone/>
                <wp:docPr id="100" name="Forma1_64"/>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C1" w14:textId="77777777" w:rsidR="00310ED1" w:rsidRDefault="004C0A0A">
                            <w:r>
                              <w:rPr>
                                <w:sz w:val="28"/>
                                <w:szCs w:val="28"/>
                              </w:rPr>
                              <w:t>0,09593</w:t>
                            </w:r>
                          </w:p>
                        </w:txbxContent>
                      </wps:txbx>
                      <wps:bodyPr vert="horz" wrap="none" lIns="0" tIns="0" rIns="0" bIns="0" anchor="t" anchorCtr="0" compatLnSpc="0">
                        <a:noAutofit/>
                      </wps:bodyPr>
                    </wps:wsp>
                  </a:graphicData>
                </a:graphic>
              </wp:anchor>
            </w:drawing>
          </mc:Choice>
          <mc:Fallback>
            <w:pict>
              <v:shape w14:anchorId="12B72FDE" id="_x0000_s1139" type="#_x0000_t202" style="position:absolute;left:0;text-align:left;margin-left:420.3pt;margin-top:150.35pt;width:49.9pt;height:16.75pt;z-index:2517032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" filled="f" stroked="f">
                <v:textbox inset="0,0,0,0">
                  <w:txbxContent>
                    <w:p w14:paraId="12B730C1" w14:textId="77777777" w:rsidR="00310ED1" w:rsidRDefault="004C0A0A">
                      <w:r>
                        <w:rPr>
                          <w:sz w:val="28"/>
                          <w:szCs w:val="28"/>
                        </w:rPr>
                        <w:t>0,09593</w:t>
                      </w:r>
                    </w:p>
                  </w:txbxContent>
                </v:textbox>
                <w10:wrap anchorx="margin"/>
              </v:shape>
            </w:pict>
          </mc:Fallback>
        </mc:AlternateContent>
      </w:r>
      <w:r>
        <w:rPr>
          <w:b/>
          <w:bCs/>
          <w:noProof/>
          <w:color w:val="000000"/>
        </w:rPr>
        <mc:AlternateContent>
          <mc:Choice Requires="wps">
            <w:drawing>
              <wp:anchor distT="0" distB="0" distL="114300" distR="114300" simplePos="0" relativeHeight="251701248" behindDoc="0" locked="0" layoutInCell="1" allowOverlap="1" wp14:anchorId="12B72FE0" wp14:editId="377FB42E">
                <wp:simplePos x="0" y="0"/>
                <wp:positionH relativeFrom="column">
                  <wp:posOffset>5146675</wp:posOffset>
                </wp:positionH>
                <wp:positionV relativeFrom="paragraph">
                  <wp:posOffset>1165860</wp:posOffset>
                </wp:positionV>
                <wp:extent cx="633730" cy="212725"/>
                <wp:effectExtent l="0" t="0" r="13966" b="15874"/>
                <wp:wrapNone/>
                <wp:docPr id="101" name="Forma1_62"/>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C3" w14:textId="77777777" w:rsidR="00310ED1" w:rsidRDefault="004C0A0A">
                            <w:r>
                              <w:rPr>
                                <w:sz w:val="28"/>
                                <w:szCs w:val="28"/>
                              </w:rPr>
                              <w:t>0,033851825</w:t>
                            </w:r>
                          </w:p>
                        </w:txbxContent>
                      </wps:txbx>
                      <wps:bodyPr vert="horz" wrap="none" lIns="0" tIns="0" rIns="0" bIns="0" anchor="t" anchorCtr="0" compatLnSpc="0">
                        <a:noAutofit/>
                      </wps:bodyPr>
                    </wps:wsp>
                  </a:graphicData>
                </a:graphic>
              </wp:anchor>
            </w:drawing>
          </mc:Choice>
          <mc:Fallback>
            <w:pict>
              <v:shape w14:anchorId="12B72FE0" id="_x0000_s1140" type="#_x0000_t202" style="position:absolute;left:0;text-align:left;margin-left:405.25pt;margin-top:91.8pt;width:49.9pt;height:16.75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" filled="f" stroked="f">
                <v:textbox inset="0,0,0,0">
                  <w:txbxContent>
                    <w:p w14:paraId="12B730C3" w14:textId="77777777" w:rsidR="00310ED1" w:rsidRDefault="004C0A0A">
                      <w:r>
                        <w:rPr>
                          <w:sz w:val="28"/>
                          <w:szCs w:val="28"/>
                        </w:rPr>
                        <w:t>0,033851825</w:t>
                      </w:r>
                    </w:p>
                  </w:txbxContent>
                </v:textbox>
              </v:shape>
            </w:pict>
          </mc:Fallback>
        </mc:AlternateContent>
      </w:r>
      <w:r>
        <w:rPr>
          <w:b/>
          <w:bCs/>
          <w:noProof/>
          <w:color w:val="000000"/>
        </w:rPr>
        <mc:AlternateContent>
          <mc:Choice Requires="wps">
            <w:drawing>
              <wp:anchor distT="0" distB="0" distL="114300" distR="114300" simplePos="0" relativeHeight="251695104" behindDoc="0" locked="0" layoutInCell="1" allowOverlap="1" wp14:anchorId="12B72FE2" wp14:editId="03037A83">
                <wp:simplePos x="0" y="0"/>
                <wp:positionH relativeFrom="column">
                  <wp:posOffset>5132705</wp:posOffset>
                </wp:positionH>
                <wp:positionV relativeFrom="paragraph">
                  <wp:posOffset>1390015</wp:posOffset>
                </wp:positionV>
                <wp:extent cx="1649730" cy="351155"/>
                <wp:effectExtent l="0" t="0" r="7617" b="10793"/>
                <wp:wrapNone/>
                <wp:docPr id="102" name="Forma1_63"/>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C5" w14:textId="77777777" w:rsidR="00310ED1" w:rsidRDefault="004C0A0A">
                            <w:pPr>
                              <w:rPr>
                                <w:sz w:val="18"/>
                                <w:szCs w:val="18"/>
                              </w:rPr>
                            </w:pPr>
                            <w:r>
                              <w:rPr>
                                <w:sz w:val="18"/>
                                <w:szCs w:val="18"/>
                              </w:rPr>
                              <w:t>[0,06721 - 0,09906]</w:t>
                            </w:r>
                          </w:p>
                        </w:txbxContent>
                      </wps:txbx>
                      <wps:bodyPr vert="horz" wrap="none" lIns="0" tIns="0" rIns="0" bIns="0" anchor="t" anchorCtr="0" compatLnSpc="0">
                        <a:noAutofit/>
                      </wps:bodyPr>
                    </wps:wsp>
                  </a:graphicData>
                </a:graphic>
              </wp:anchor>
            </w:drawing>
          </mc:Choice>
          <mc:Fallback>
            <w:pict>
              <v:shape w14:anchorId="12B72FE2" id="_x0000_s1141" type="#_x0000_t202" style="position:absolute;left:0;text-align:left;margin-left:404.15pt;margin-top:109.45pt;width:129.9pt;height:27.65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" filled="f" stroked="f">
                <v:textbox inset="0,0,0,0">
                  <w:txbxContent>
                    <w:p w14:paraId="12B730C5" w14:textId="77777777" w:rsidR="00310ED1" w:rsidRDefault="004C0A0A">
                      <w:pPr>
                        <w:rPr>
                          <w:sz w:val="18"/>
                          <w:szCs w:val="18"/>
                        </w:rPr>
                      </w:pPr>
                      <w:r>
                        <w:rPr>
                          <w:sz w:val="18"/>
                          <w:szCs w:val="18"/>
                        </w:rPr>
                        <w:t>[0,06721 - 0,09906]</w:t>
                      </w:r>
                    </w:p>
                  </w:txbxContent>
                </v:textbox>
              </v:shape>
            </w:pict>
          </mc:Fallback>
        </mc:AlternateContent>
      </w:r>
      <w:r>
        <w:rPr>
          <w:b/>
          <w:bCs/>
          <w:noProof/>
          <w:color w:val="000000"/>
        </w:rPr>
        <mc:AlternateContent>
          <mc:Choice Requires="wps">
            <w:drawing>
              <wp:anchor distT="0" distB="0" distL="114300" distR="114300" simplePos="0" relativeHeight="251699200" behindDoc="0" locked="0" layoutInCell="1" allowOverlap="1" wp14:anchorId="12B72FE4" wp14:editId="118DABC6">
                <wp:simplePos x="0" y="0"/>
                <wp:positionH relativeFrom="column">
                  <wp:posOffset>5319395</wp:posOffset>
                </wp:positionH>
                <wp:positionV relativeFrom="paragraph">
                  <wp:posOffset>2165985</wp:posOffset>
                </wp:positionV>
                <wp:extent cx="633730" cy="212725"/>
                <wp:effectExtent l="0" t="0" r="13966" b="15874"/>
                <wp:wrapNone/>
                <wp:docPr id="103" name="Forma1_65"/>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C7" w14:textId="77777777" w:rsidR="00310ED1" w:rsidRDefault="004C0A0A">
                            <w:r>
                              <w:rPr>
                                <w:sz w:val="28"/>
                                <w:szCs w:val="28"/>
                              </w:rPr>
                              <w:t>0,03428</w:t>
                            </w:r>
                          </w:p>
                        </w:txbxContent>
                      </wps:txbx>
                      <wps:bodyPr vert="horz" wrap="none" lIns="0" tIns="0" rIns="0" bIns="0" anchor="t" anchorCtr="0" compatLnSpc="0">
                        <a:noAutofit/>
                      </wps:bodyPr>
                    </wps:wsp>
                  </a:graphicData>
                </a:graphic>
              </wp:anchor>
            </w:drawing>
          </mc:Choice>
          <mc:Fallback>
            <w:pict>
              <v:shape w14:anchorId="12B72FE4" id="_x0000_s1142" type="#_x0000_t202" style="position:absolute;left:0;text-align:left;margin-left:418.85pt;margin-top:170.55pt;width:49.9pt;height:16.7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" filled="f" stroked="f">
                <v:textbox inset="0,0,0,0">
                  <w:txbxContent>
                    <w:p w14:paraId="12B730C7" w14:textId="77777777" w:rsidR="00310ED1" w:rsidRDefault="004C0A0A">
                      <w:r>
                        <w:rPr>
                          <w:sz w:val="28"/>
                          <w:szCs w:val="28"/>
                        </w:rPr>
                        <w:t>0,03428</w:t>
                      </w:r>
                    </w:p>
                  </w:txbxContent>
                </v:textbox>
              </v:shape>
            </w:pict>
          </mc:Fallback>
        </mc:AlternateContent>
      </w:r>
      <w:r>
        <w:rPr>
          <w:b/>
          <w:bCs/>
          <w:noProof/>
          <w:color w:val="000000"/>
        </w:rPr>
        <mc:AlternateContent>
          <mc:Choice Requires="wps">
            <w:drawing>
              <wp:anchor distT="0" distB="0" distL="114300" distR="114300" simplePos="0" relativeHeight="251697152" behindDoc="0" locked="0" layoutInCell="1" allowOverlap="1" wp14:anchorId="12B72FE6" wp14:editId="7BDE130C">
                <wp:simplePos x="0" y="0"/>
                <wp:positionH relativeFrom="column">
                  <wp:posOffset>5162550</wp:posOffset>
                </wp:positionH>
                <wp:positionV relativeFrom="paragraph">
                  <wp:posOffset>2432685</wp:posOffset>
                </wp:positionV>
                <wp:extent cx="1649730" cy="351155"/>
                <wp:effectExtent l="0" t="0" r="7617" b="10793"/>
                <wp:wrapNone/>
                <wp:docPr id="104" name="Forma1_66"/>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C9" w14:textId="77777777" w:rsidR="00310ED1" w:rsidRDefault="004C0A0A">
                            <w:pPr>
                              <w:rPr>
                                <w:sz w:val="16"/>
                                <w:szCs w:val="16"/>
                              </w:rPr>
                            </w:pPr>
                            <w:r>
                              <w:rPr>
                                <w:sz w:val="16"/>
                                <w:szCs w:val="16"/>
                              </w:rPr>
                              <w:t>[0,077408 - 0,10689]</w:t>
                            </w:r>
                          </w:p>
                        </w:txbxContent>
                      </wps:txbx>
                      <wps:bodyPr vert="horz" wrap="none" lIns="0" tIns="0" rIns="0" bIns="0" anchor="t" anchorCtr="0" compatLnSpc="0">
                        <a:noAutofit/>
                      </wps:bodyPr>
                    </wps:wsp>
                  </a:graphicData>
                </a:graphic>
              </wp:anchor>
            </w:drawing>
          </mc:Choice>
          <mc:Fallback>
            <w:pict>
              <v:shape w14:anchorId="12B72FE6" id="_x0000_s1143" type="#_x0000_t202" style="position:absolute;left:0;text-align:left;margin-left:406.5pt;margin-top:191.55pt;width:129.9pt;height:27.6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" filled="f" stroked="f">
                <v:textbox inset="0,0,0,0">
                  <w:txbxContent>
                    <w:p w14:paraId="12B730C9" w14:textId="77777777" w:rsidR="00310ED1" w:rsidRDefault="004C0A0A">
                      <w:pPr>
                        <w:rPr>
                          <w:sz w:val="16"/>
                          <w:szCs w:val="16"/>
                        </w:rPr>
                      </w:pPr>
                      <w:r>
                        <w:rPr>
                          <w:sz w:val="16"/>
                          <w:szCs w:val="16"/>
                        </w:rPr>
                        <w:t>[0,077408 - 0,10689]</w:t>
                      </w:r>
                    </w:p>
                  </w:txbxContent>
                </v:textbox>
              </v:shape>
            </w:pict>
          </mc:Fallback>
        </mc:AlternateContent>
      </w:r>
      <w:r>
        <w:rPr>
          <w:b/>
          <w:bCs/>
          <w:noProof/>
          <w:color w:val="000000"/>
        </w:rPr>
        <w:drawing>
          <wp:anchor distT="0" distB="0" distL="114300" distR="114300" simplePos="0" relativeHeight="93" behindDoc="0" locked="0" layoutInCell="1" allowOverlap="1" wp14:anchorId="12B72FE8" wp14:editId="7A93317A">
            <wp:simplePos x="0" y="0"/>
            <wp:positionH relativeFrom="margin">
              <wp:posOffset>20955</wp:posOffset>
            </wp:positionH>
            <wp:positionV relativeFrom="paragraph">
              <wp:posOffset>288290</wp:posOffset>
            </wp:positionV>
            <wp:extent cx="6118860" cy="2496820"/>
            <wp:effectExtent l="0" t="0" r="0" b="0"/>
            <wp:wrapSquare wrapText="bothSides"/>
            <wp:docPr id="105"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18860" cy="2496820"/>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740160" behindDoc="0" locked="0" layoutInCell="1" allowOverlap="1" wp14:anchorId="67C7B4FE" wp14:editId="08D1FAE7">
                <wp:simplePos x="0" y="0"/>
                <wp:positionH relativeFrom="column">
                  <wp:posOffset>3073400</wp:posOffset>
                </wp:positionH>
                <wp:positionV relativeFrom="paragraph">
                  <wp:posOffset>4922520</wp:posOffset>
                </wp:positionV>
                <wp:extent cx="1649730" cy="351155"/>
                <wp:effectExtent l="0" t="0" r="7617" b="10793"/>
                <wp:wrapNone/>
                <wp:docPr id="133" name="Forma1_45"/>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425522A4" w14:textId="77777777" w:rsidR="00F46BB3" w:rsidRPr="00493B76" w:rsidRDefault="00F46BB3" w:rsidP="00F46BB3">
                            <w:pPr>
                              <w:rPr>
                                <w:sz w:val="20"/>
                                <w:szCs w:val="20"/>
                              </w:rPr>
                            </w:pPr>
                            <w:r w:rsidRPr="00493B76">
                              <w:rPr>
                                <w:sz w:val="20"/>
                                <w:szCs w:val="20"/>
                              </w:rPr>
                              <w:t>[0,01762 - 0,090672]</w:t>
                            </w:r>
                          </w:p>
                        </w:txbxContent>
                      </wps:txbx>
                      <wps:bodyPr vert="horz" wrap="none" lIns="0" tIns="0" rIns="0" bIns="0" anchor="t" anchorCtr="0" compatLnSpc="0">
                        <a:noAutofit/>
                      </wps:bodyPr>
                    </wps:wsp>
                  </a:graphicData>
                </a:graphic>
              </wp:anchor>
            </w:drawing>
          </mc:Choice>
          <mc:Fallback>
            <w:pict>
              <v:shape w14:anchorId="67C7B4FE" id="_x0000_s1144" type="#_x0000_t202" style="position:absolute;left:0;text-align:left;margin-left:242pt;margin-top:387.6pt;width:129.9pt;height:27.65pt;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" filled="f" stroked="f">
                <v:textbox inset="0,0,0,0">
                  <w:txbxContent>
                    <w:p w14:paraId="425522A4" w14:textId="77777777" w:rsidR="00F46BB3" w:rsidRPr="00493B76" w:rsidRDefault="00F46BB3" w:rsidP="00F46BB3">
                      <w:pPr>
                        <w:rPr>
                          <w:sz w:val="20"/>
                          <w:szCs w:val="20"/>
                        </w:rPr>
                      </w:pPr>
                      <w:r w:rsidRPr="00493B76">
                        <w:rPr>
                          <w:sz w:val="20"/>
                          <w:szCs w:val="20"/>
                        </w:rPr>
                        <w:t>[0,01762 - 0,090672]</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439F70DB" wp14:editId="720A1B9B">
                <wp:simplePos x="0" y="0"/>
                <wp:positionH relativeFrom="column">
                  <wp:posOffset>1042670</wp:posOffset>
                </wp:positionH>
                <wp:positionV relativeFrom="paragraph">
                  <wp:posOffset>6017260</wp:posOffset>
                </wp:positionV>
                <wp:extent cx="1241425" cy="245110"/>
                <wp:effectExtent l="0" t="0" r="15875" b="2540"/>
                <wp:wrapNone/>
                <wp:docPr id="161" name="Forma1_1"/>
                <wp:cNvGraphicFramePr/>
                <a:graphic xmlns:a="http://schemas.openxmlformats.org/drawingml/2006/main">
                  <a:graphicData uri="http://schemas.microsoft.com/office/word/2010/wordprocessingShape">
                    <wps:wsp>
                      <wps:cNvSpPr txBox="1"/>
                      <wps:spPr>
                        <a:xfrm>
                          <a:off x="0" y="0"/>
                          <a:ext cx="1241425" cy="245110"/>
                        </a:xfrm>
                        <a:prstGeom prst="rect">
                          <a:avLst/>
                        </a:prstGeom>
                        <a:noFill/>
                        <a:ln>
                          <a:noFill/>
                          <a:prstDash/>
                        </a:ln>
                      </wps:spPr>
                      <wps:txbx>
                        <w:txbxContent>
                          <w:p w14:paraId="199730D9" w14:textId="77777777" w:rsidR="00B95F15" w:rsidRPr="00B95F15" w:rsidRDefault="00B95F15" w:rsidP="00B95F15">
                            <w:pPr>
                              <w:rPr>
                                <w:sz w:val="18"/>
                                <w:szCs w:val="18"/>
                              </w:rPr>
                            </w:pPr>
                            <w:r w:rsidRPr="00B95F15">
                              <w:rPr>
                                <w:sz w:val="18"/>
                                <w:szCs w:val="18"/>
                              </w:rPr>
                              <w:t xml:space="preserve"> (0,0446 – 0,09569)</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39F70DB" id="_x0000_s1145" type="#_x0000_t202" style="position:absolute;left:0;text-align:left;margin-left:82.1pt;margin-top:473.8pt;width:97.75pt;height:19.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" filled="f" stroked="f">
                <v:textbox inset="0,0,0,0">
                  <w:txbxContent>
                    <w:p w14:paraId="199730D9" w14:textId="77777777" w:rsidR="00B95F15" w:rsidRPr="00B95F15" w:rsidRDefault="00B95F15" w:rsidP="00B95F15">
                      <w:pPr>
                        <w:rPr>
                          <w:sz w:val="18"/>
                          <w:szCs w:val="18"/>
                        </w:rPr>
                      </w:pPr>
                      <w:r w:rsidRPr="00B95F15">
                        <w:rPr>
                          <w:sz w:val="18"/>
                          <w:szCs w:val="18"/>
                        </w:rPr>
                        <w:t xml:space="preserve"> (0,0446 – 0,09569)</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4CCEBC06" wp14:editId="3F351241">
                <wp:simplePos x="0" y="0"/>
                <wp:positionH relativeFrom="column">
                  <wp:posOffset>1026795</wp:posOffset>
                </wp:positionH>
                <wp:positionV relativeFrom="paragraph">
                  <wp:posOffset>4917440</wp:posOffset>
                </wp:positionV>
                <wp:extent cx="1241425" cy="245110"/>
                <wp:effectExtent l="0" t="0" r="15875" b="2540"/>
                <wp:wrapNone/>
                <wp:docPr id="160" name="Forma1_1"/>
                <wp:cNvGraphicFramePr/>
                <a:graphic xmlns:a="http://schemas.openxmlformats.org/drawingml/2006/main">
                  <a:graphicData uri="http://schemas.microsoft.com/office/word/2010/wordprocessingShape">
                    <wps:wsp>
                      <wps:cNvSpPr txBox="1"/>
                      <wps:spPr>
                        <a:xfrm>
                          <a:off x="0" y="0"/>
                          <a:ext cx="1241425" cy="245110"/>
                        </a:xfrm>
                        <a:prstGeom prst="rect">
                          <a:avLst/>
                        </a:prstGeom>
                        <a:noFill/>
                        <a:ln>
                          <a:noFill/>
                          <a:prstDash/>
                        </a:ln>
                      </wps:spPr>
                      <wps:txbx>
                        <w:txbxContent>
                          <w:p w14:paraId="534E6A2F" w14:textId="380BFA54" w:rsidR="00B95F15" w:rsidRPr="00B95F15" w:rsidRDefault="00B95F15" w:rsidP="00B95F15">
                            <w:pPr>
                              <w:rPr>
                                <w:sz w:val="18"/>
                                <w:szCs w:val="18"/>
                              </w:rPr>
                            </w:pPr>
                            <w:r w:rsidRPr="00B95F15">
                              <w:rPr>
                                <w:sz w:val="18"/>
                                <w:szCs w:val="18"/>
                              </w:rPr>
                              <w:t xml:space="preserve"> (0,0446 – 0,09569)</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CCEBC06" id="_x0000_s1146" type="#_x0000_t202" style="position:absolute;left:0;text-align:left;margin-left:80.85pt;margin-top:387.2pt;width:97.75pt;height:19.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" filled="f" stroked="f">
                <v:textbox inset="0,0,0,0">
                  <w:txbxContent>
                    <w:p w14:paraId="534E6A2F" w14:textId="380BFA54" w:rsidR="00B95F15" w:rsidRPr="00B95F15" w:rsidRDefault="00B95F15" w:rsidP="00B95F15">
                      <w:pPr>
                        <w:rPr>
                          <w:sz w:val="18"/>
                          <w:szCs w:val="18"/>
                        </w:rPr>
                      </w:pPr>
                      <w:r w:rsidRPr="00B95F15">
                        <w:rPr>
                          <w:sz w:val="18"/>
                          <w:szCs w:val="18"/>
                        </w:rPr>
                        <w:t xml:space="preserve"> (0,0446 – 0,09569)</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5F528CB1" wp14:editId="086FAC63">
                <wp:simplePos x="0" y="0"/>
                <wp:positionH relativeFrom="column">
                  <wp:posOffset>1259205</wp:posOffset>
                </wp:positionH>
                <wp:positionV relativeFrom="paragraph">
                  <wp:posOffset>5427980</wp:posOffset>
                </wp:positionV>
                <wp:extent cx="736600" cy="212725"/>
                <wp:effectExtent l="0" t="0" r="6350" b="15875"/>
                <wp:wrapNone/>
                <wp:docPr id="156" name="Forma1_1"/>
                <wp:cNvGraphicFramePr/>
                <a:graphic xmlns:a="http://schemas.openxmlformats.org/drawingml/2006/main">
                  <a:graphicData uri="http://schemas.microsoft.com/office/word/2010/wordprocessingShape">
                    <wps:wsp>
                      <wps:cNvSpPr txBox="1"/>
                      <wps:spPr>
                        <a:xfrm>
                          <a:off x="0" y="0"/>
                          <a:ext cx="736600" cy="212725"/>
                        </a:xfrm>
                        <a:prstGeom prst="rect">
                          <a:avLst/>
                        </a:prstGeom>
                        <a:noFill/>
                        <a:ln>
                          <a:noFill/>
                          <a:prstDash/>
                        </a:ln>
                      </wps:spPr>
                      <wps:txbx>
                        <w:txbxContent>
                          <w:p w14:paraId="20DC20CA" w14:textId="217D156F" w:rsidR="00B95F15" w:rsidRDefault="00B95F15" w:rsidP="00B95F15">
                            <w:r>
                              <w:t xml:space="preserve">0,07013     </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F528CB1" id="_x0000_s1147" type="#_x0000_t202" style="position:absolute;left:0;text-align:left;margin-left:99.15pt;margin-top:427.4pt;width:58pt;height:16.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" filled="f" stroked="f">
                <v:textbox inset="0,0,0,0">
                  <w:txbxContent>
                    <w:p w14:paraId="20DC20CA" w14:textId="217D156F" w:rsidR="00B95F15" w:rsidRDefault="00B95F15" w:rsidP="00B95F15">
                      <w:r>
                        <w:t xml:space="preserve">0,07013     </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5BCCBB54" wp14:editId="1260036A">
                <wp:simplePos x="0" y="0"/>
                <wp:positionH relativeFrom="column">
                  <wp:posOffset>1275080</wp:posOffset>
                </wp:positionH>
                <wp:positionV relativeFrom="paragraph">
                  <wp:posOffset>4502785</wp:posOffset>
                </wp:positionV>
                <wp:extent cx="736600" cy="212725"/>
                <wp:effectExtent l="0" t="0" r="6350" b="15875"/>
                <wp:wrapNone/>
                <wp:docPr id="159" name="Forma1_1"/>
                <wp:cNvGraphicFramePr/>
                <a:graphic xmlns:a="http://schemas.openxmlformats.org/drawingml/2006/main">
                  <a:graphicData uri="http://schemas.microsoft.com/office/word/2010/wordprocessingShape">
                    <wps:wsp>
                      <wps:cNvSpPr txBox="1"/>
                      <wps:spPr>
                        <a:xfrm>
                          <a:off x="0" y="0"/>
                          <a:ext cx="736600" cy="212725"/>
                        </a:xfrm>
                        <a:prstGeom prst="rect">
                          <a:avLst/>
                        </a:prstGeom>
                        <a:noFill/>
                        <a:ln>
                          <a:noFill/>
                          <a:prstDash/>
                        </a:ln>
                      </wps:spPr>
                      <wps:txbx>
                        <w:txbxContent>
                          <w:p w14:paraId="21D9B9E9" w14:textId="77777777" w:rsidR="00B95F15" w:rsidRDefault="00B95F15" w:rsidP="00B95F15">
                            <w:r>
                              <w:t xml:space="preserve">0,07013     </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BCCBB54" id="_x0000_s1148" type="#_x0000_t202" style="position:absolute;left:0;text-align:left;margin-left:100.4pt;margin-top:354.55pt;width:58pt;height:1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" filled="f" stroked="f">
                <v:textbox inset="0,0,0,0">
                  <w:txbxContent>
                    <w:p w14:paraId="21D9B9E9" w14:textId="77777777" w:rsidR="00B95F15" w:rsidRDefault="00B95F15" w:rsidP="00B95F15">
                      <w:r>
                        <w:t xml:space="preserve">0,07013     </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7983D89F" wp14:editId="7603FF24">
                <wp:simplePos x="0" y="0"/>
                <wp:positionH relativeFrom="margin">
                  <wp:posOffset>1228090</wp:posOffset>
                </wp:positionH>
                <wp:positionV relativeFrom="paragraph">
                  <wp:posOffset>4726305</wp:posOffset>
                </wp:positionV>
                <wp:extent cx="504825" cy="204470"/>
                <wp:effectExtent l="0" t="0" r="9525" b="5080"/>
                <wp:wrapNone/>
                <wp:docPr id="157" name="Forma1_1"/>
                <wp:cNvGraphicFramePr/>
                <a:graphic xmlns:a="http://schemas.openxmlformats.org/drawingml/2006/main">
                  <a:graphicData uri="http://schemas.microsoft.com/office/word/2010/wordprocessingShape">
                    <wps:wsp>
                      <wps:cNvSpPr txBox="1"/>
                      <wps:spPr>
                        <a:xfrm>
                          <a:off x="0" y="0"/>
                          <a:ext cx="504825" cy="204470"/>
                        </a:xfrm>
                        <a:prstGeom prst="rect">
                          <a:avLst/>
                        </a:prstGeom>
                        <a:noFill/>
                        <a:ln>
                          <a:noFill/>
                          <a:prstDash/>
                        </a:ln>
                      </wps:spPr>
                      <wps:txbx>
                        <w:txbxContent>
                          <w:p w14:paraId="5896F5A4" w14:textId="1FA1FC03" w:rsidR="00B95F15" w:rsidRDefault="00B95F15" w:rsidP="00B95F15">
                            <w:r>
                              <w:t xml:space="preserve"> 0,0130</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83D89F" id="_x0000_s1149" type="#_x0000_t202" style="position:absolute;left:0;text-align:left;margin-left:96.7pt;margin-top:372.15pt;width:39.75pt;height:16.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" filled="f" stroked="f">
                <v:textbox inset="0,0,0,0">
                  <w:txbxContent>
                    <w:p w14:paraId="5896F5A4" w14:textId="1FA1FC03" w:rsidR="00B95F15" w:rsidRDefault="00B95F15" w:rsidP="00B95F15">
                      <w:r>
                        <w:t xml:space="preserve"> 0,0130</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66FB2EDC" wp14:editId="087E72BA">
                <wp:simplePos x="0" y="0"/>
                <wp:positionH relativeFrom="margin">
                  <wp:posOffset>1233805</wp:posOffset>
                </wp:positionH>
                <wp:positionV relativeFrom="paragraph">
                  <wp:posOffset>5730875</wp:posOffset>
                </wp:positionV>
                <wp:extent cx="504825" cy="204470"/>
                <wp:effectExtent l="0" t="0" r="9525" b="5080"/>
                <wp:wrapNone/>
                <wp:docPr id="158" name="Forma1_1"/>
                <wp:cNvGraphicFramePr/>
                <a:graphic xmlns:a="http://schemas.openxmlformats.org/drawingml/2006/main">
                  <a:graphicData uri="http://schemas.microsoft.com/office/word/2010/wordprocessingShape">
                    <wps:wsp>
                      <wps:cNvSpPr txBox="1"/>
                      <wps:spPr>
                        <a:xfrm>
                          <a:off x="0" y="0"/>
                          <a:ext cx="504825" cy="204470"/>
                        </a:xfrm>
                        <a:prstGeom prst="rect">
                          <a:avLst/>
                        </a:prstGeom>
                        <a:noFill/>
                        <a:ln>
                          <a:noFill/>
                          <a:prstDash/>
                        </a:ln>
                      </wps:spPr>
                      <wps:txbx>
                        <w:txbxContent>
                          <w:p w14:paraId="58FA6331" w14:textId="77777777" w:rsidR="00B95F15" w:rsidRDefault="00B95F15" w:rsidP="00B95F15">
                            <w:r>
                              <w:t xml:space="preserve"> 0,0130</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6FB2EDC" id="_x0000_s1150" type="#_x0000_t202" style="position:absolute;left:0;text-align:left;margin-left:97.15pt;margin-top:451.25pt;width:39.75pt;height:16.1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" filled="f" stroked="f">
                <v:textbox inset="0,0,0,0">
                  <w:txbxContent>
                    <w:p w14:paraId="58FA6331" w14:textId="77777777" w:rsidR="00B95F15" w:rsidRDefault="00B95F15" w:rsidP="00B95F15">
                      <w:r>
                        <w:t xml:space="preserve"> 0,0130</w:t>
                      </w:r>
                    </w:p>
                  </w:txbxContent>
                </v:textbox>
                <w10:wrap anchorx="margin"/>
              </v:shape>
            </w:pict>
          </mc:Fallback>
        </mc:AlternateContent>
      </w:r>
      <w:r>
        <w:rPr>
          <w:noProof/>
        </w:rPr>
        <mc:AlternateContent>
          <mc:Choice Requires="wps">
            <w:drawing>
              <wp:anchor distT="0" distB="0" distL="114300" distR="114300" simplePos="0" relativeHeight="251781120" behindDoc="0" locked="0" layoutInCell="1" allowOverlap="1" wp14:anchorId="7872B406" wp14:editId="7E72784F">
                <wp:simplePos x="0" y="0"/>
                <wp:positionH relativeFrom="column">
                  <wp:posOffset>2282825</wp:posOffset>
                </wp:positionH>
                <wp:positionV relativeFrom="paragraph">
                  <wp:posOffset>4514215</wp:posOffset>
                </wp:positionV>
                <wp:extent cx="497205" cy="219710"/>
                <wp:effectExtent l="0" t="0" r="17145" b="8888"/>
                <wp:wrapNone/>
                <wp:docPr id="153" name="Forma1_6"/>
                <wp:cNvGraphicFramePr/>
                <a:graphic xmlns:a="http://schemas.openxmlformats.org/drawingml/2006/main">
                  <a:graphicData uri="http://schemas.microsoft.com/office/word/2010/wordprocessingShape">
                    <wps:wsp>
                      <wps:cNvSpPr txBox="1"/>
                      <wps:spPr>
                        <a:xfrm>
                          <a:off x="0" y="0"/>
                          <a:ext cx="497205" cy="219710"/>
                        </a:xfrm>
                        <a:prstGeom prst="rect">
                          <a:avLst/>
                        </a:prstGeom>
                        <a:noFill/>
                        <a:ln>
                          <a:noFill/>
                          <a:prstDash/>
                        </a:ln>
                      </wps:spPr>
                      <wps:txbx>
                        <w:txbxContent>
                          <w:p w14:paraId="383EF872" w14:textId="77777777" w:rsidR="00F46BB3" w:rsidRDefault="00F46BB3" w:rsidP="00F46BB3">
                            <w:r>
                              <w:t>0,0337</w:t>
                            </w:r>
                          </w:p>
                        </w:txbxContent>
                      </wps:txbx>
                      <wps:bodyPr vert="horz" wrap="none" lIns="0" tIns="0" rIns="0" bIns="0" anchor="t" anchorCtr="0" compatLnSpc="0">
                        <a:noAutofit/>
                      </wps:bodyPr>
                    </wps:wsp>
                  </a:graphicData>
                </a:graphic>
              </wp:anchor>
            </w:drawing>
          </mc:Choice>
          <mc:Fallback>
            <w:pict>
              <v:shape w14:anchorId="7872B406" id="_x0000_s1151" type="#_x0000_t202" style="position:absolute;left:0;text-align:left;margin-left:179.75pt;margin-top:355.45pt;width:39.15pt;height:17.3pt;z-index:251781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" filled="f" stroked="f">
                <v:textbox inset="0,0,0,0">
                  <w:txbxContent>
                    <w:p w14:paraId="383EF872" w14:textId="77777777" w:rsidR="00F46BB3" w:rsidRDefault="00F46BB3" w:rsidP="00F46BB3">
                      <w:r>
                        <w:t>0,0337</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50FF67A4" wp14:editId="579EB429">
                <wp:simplePos x="0" y="0"/>
                <wp:positionH relativeFrom="column">
                  <wp:posOffset>2282190</wp:posOffset>
                </wp:positionH>
                <wp:positionV relativeFrom="paragraph">
                  <wp:posOffset>5427980</wp:posOffset>
                </wp:positionV>
                <wp:extent cx="497205" cy="219710"/>
                <wp:effectExtent l="0" t="0" r="17145" b="8888"/>
                <wp:wrapNone/>
                <wp:docPr id="152" name="Forma1_6"/>
                <wp:cNvGraphicFramePr/>
                <a:graphic xmlns:a="http://schemas.openxmlformats.org/drawingml/2006/main">
                  <a:graphicData uri="http://schemas.microsoft.com/office/word/2010/wordprocessingShape">
                    <wps:wsp>
                      <wps:cNvSpPr txBox="1"/>
                      <wps:spPr>
                        <a:xfrm>
                          <a:off x="0" y="0"/>
                          <a:ext cx="497205" cy="219710"/>
                        </a:xfrm>
                        <a:prstGeom prst="rect">
                          <a:avLst/>
                        </a:prstGeom>
                        <a:noFill/>
                        <a:ln>
                          <a:noFill/>
                          <a:prstDash/>
                        </a:ln>
                      </wps:spPr>
                      <wps:txbx>
                        <w:txbxContent>
                          <w:p w14:paraId="557FFD71" w14:textId="77777777" w:rsidR="00F46BB3" w:rsidRDefault="00F46BB3" w:rsidP="00F46BB3">
                            <w:r>
                              <w:t>0,0337</w:t>
                            </w:r>
                          </w:p>
                        </w:txbxContent>
                      </wps:txbx>
                      <wps:bodyPr vert="horz" wrap="none" lIns="0" tIns="0" rIns="0" bIns="0" anchor="t" anchorCtr="0" compatLnSpc="0">
                        <a:noAutofit/>
                      </wps:bodyPr>
                    </wps:wsp>
                  </a:graphicData>
                </a:graphic>
              </wp:anchor>
            </w:drawing>
          </mc:Choice>
          <mc:Fallback>
            <w:pict>
              <v:shape w14:anchorId="50FF67A4" id="_x0000_s1152" type="#_x0000_t202" style="position:absolute;left:0;text-align:left;margin-left:179.7pt;margin-top:427.4pt;width:39.15pt;height:17.3pt;z-index:25177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" filled="f" stroked="f">
                <v:textbox inset="0,0,0,0">
                  <w:txbxContent>
                    <w:p w14:paraId="557FFD71" w14:textId="77777777" w:rsidR="00F46BB3" w:rsidRDefault="00F46BB3" w:rsidP="00F46BB3">
                      <w:r>
                        <w:t>0,0337</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09DC12C9" wp14:editId="612B5D14">
                <wp:simplePos x="0" y="0"/>
                <wp:positionH relativeFrom="column">
                  <wp:posOffset>2227580</wp:posOffset>
                </wp:positionH>
                <wp:positionV relativeFrom="paragraph">
                  <wp:posOffset>4705350</wp:posOffset>
                </wp:positionV>
                <wp:extent cx="697230" cy="175260"/>
                <wp:effectExtent l="0" t="0" r="7620" b="15237"/>
                <wp:wrapNone/>
                <wp:docPr id="151" name="Forma1_29"/>
                <wp:cNvGraphicFramePr/>
                <a:graphic xmlns:a="http://schemas.openxmlformats.org/drawingml/2006/main">
                  <a:graphicData uri="http://schemas.microsoft.com/office/word/2010/wordprocessingShape">
                    <wps:wsp>
                      <wps:cNvSpPr txBox="1"/>
                      <wps:spPr>
                        <a:xfrm>
                          <a:off x="0" y="0"/>
                          <a:ext cx="697230" cy="175260"/>
                        </a:xfrm>
                        <a:prstGeom prst="rect">
                          <a:avLst/>
                        </a:prstGeom>
                        <a:noFill/>
                        <a:ln>
                          <a:noFill/>
                          <a:prstDash/>
                        </a:ln>
                      </wps:spPr>
                      <wps:txbx>
                        <w:txbxContent>
                          <w:p w14:paraId="446C1D50" w14:textId="77777777" w:rsidR="00F46BB3" w:rsidRDefault="00F46BB3" w:rsidP="00F46BB3">
                            <w:r>
                              <w:t>0,01483</w:t>
                            </w:r>
                          </w:p>
                        </w:txbxContent>
                      </wps:txbx>
                      <wps:bodyPr vert="horz" wrap="none" lIns="0" tIns="0" rIns="0" bIns="0" anchor="t" anchorCtr="0" compatLnSpc="0">
                        <a:noAutofit/>
                      </wps:bodyPr>
                    </wps:wsp>
                  </a:graphicData>
                </a:graphic>
              </wp:anchor>
            </w:drawing>
          </mc:Choice>
          <mc:Fallback>
            <w:pict>
              <v:shape w14:anchorId="09DC12C9" id="_x0000_s1153" type="#_x0000_t202" style="position:absolute;left:0;text-align:left;margin-left:175.4pt;margin-top:370.5pt;width:54.9pt;height:13.8pt;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" filled="f" stroked="f">
                <v:textbox inset="0,0,0,0">
                  <w:txbxContent>
                    <w:p w14:paraId="446C1D50" w14:textId="77777777" w:rsidR="00F46BB3" w:rsidRDefault="00F46BB3" w:rsidP="00F46BB3">
                      <w:r>
                        <w:t>0,01483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61A261A0" wp14:editId="2573A91C">
                <wp:simplePos x="0" y="0"/>
                <wp:positionH relativeFrom="column">
                  <wp:posOffset>2241550</wp:posOffset>
                </wp:positionH>
                <wp:positionV relativeFrom="paragraph">
                  <wp:posOffset>5687695</wp:posOffset>
                </wp:positionV>
                <wp:extent cx="697230" cy="175260"/>
                <wp:effectExtent l="0" t="0" r="7620" b="15237"/>
                <wp:wrapNone/>
                <wp:docPr id="148" name="Forma1_29"/>
                <wp:cNvGraphicFramePr/>
                <a:graphic xmlns:a="http://schemas.openxmlformats.org/drawingml/2006/main">
                  <a:graphicData uri="http://schemas.microsoft.com/office/word/2010/wordprocessingShape">
                    <wps:wsp>
                      <wps:cNvSpPr txBox="1"/>
                      <wps:spPr>
                        <a:xfrm>
                          <a:off x="0" y="0"/>
                          <a:ext cx="697230" cy="175260"/>
                        </a:xfrm>
                        <a:prstGeom prst="rect">
                          <a:avLst/>
                        </a:prstGeom>
                        <a:noFill/>
                        <a:ln>
                          <a:noFill/>
                          <a:prstDash/>
                        </a:ln>
                      </wps:spPr>
                      <wps:txbx>
                        <w:txbxContent>
                          <w:p w14:paraId="3C5CD5E3" w14:textId="77777777" w:rsidR="00F46BB3" w:rsidRDefault="00F46BB3" w:rsidP="00F46BB3">
                            <w:r>
                              <w:t>0,01483</w:t>
                            </w:r>
                          </w:p>
                        </w:txbxContent>
                      </wps:txbx>
                      <wps:bodyPr vert="horz" wrap="none" lIns="0" tIns="0" rIns="0" bIns="0" anchor="t" anchorCtr="0" compatLnSpc="0">
                        <a:noAutofit/>
                      </wps:bodyPr>
                    </wps:wsp>
                  </a:graphicData>
                </a:graphic>
              </wp:anchor>
            </w:drawing>
          </mc:Choice>
          <mc:Fallback>
            <w:pict>
              <v:shape w14:anchorId="61A261A0" id="_x0000_s1154" type="#_x0000_t202" style="position:absolute;left:0;text-align:left;margin-left:176.5pt;margin-top:447.85pt;width:54.9pt;height:13.8pt;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" filled="f" stroked="f">
                <v:textbox inset="0,0,0,0">
                  <w:txbxContent>
                    <w:p w14:paraId="3C5CD5E3" w14:textId="77777777" w:rsidR="00F46BB3" w:rsidRDefault="00F46BB3" w:rsidP="00F46BB3">
                      <w:r>
                        <w:t>0,01483</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34020FF1" wp14:editId="2F3F2B7A">
                <wp:simplePos x="0" y="0"/>
                <wp:positionH relativeFrom="column">
                  <wp:posOffset>2045335</wp:posOffset>
                </wp:positionH>
                <wp:positionV relativeFrom="paragraph">
                  <wp:posOffset>4936490</wp:posOffset>
                </wp:positionV>
                <wp:extent cx="1649730" cy="351155"/>
                <wp:effectExtent l="0" t="0" r="7617" b="10793"/>
                <wp:wrapNone/>
                <wp:docPr id="145" name="Forma1_30"/>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2DFB21BC" w14:textId="77777777" w:rsidR="00F46BB3" w:rsidRPr="00F46BB3" w:rsidRDefault="00F46BB3" w:rsidP="00F46BB3">
                            <w:pPr>
                              <w:rPr>
                                <w:sz w:val="18"/>
                                <w:szCs w:val="18"/>
                              </w:rPr>
                            </w:pPr>
                            <w:r w:rsidRPr="00F46BB3">
                              <w:rPr>
                                <w:sz w:val="18"/>
                                <w:szCs w:val="18"/>
                              </w:rPr>
                              <w:t>[0,00462 - 0,06277]</w:t>
                            </w:r>
                          </w:p>
                        </w:txbxContent>
                      </wps:txbx>
                      <wps:bodyPr vert="horz" wrap="none" lIns="0" tIns="0" rIns="0" bIns="0" anchor="t" anchorCtr="0" compatLnSpc="0">
                        <a:noAutofit/>
                      </wps:bodyPr>
                    </wps:wsp>
                  </a:graphicData>
                </a:graphic>
              </wp:anchor>
            </w:drawing>
          </mc:Choice>
          <mc:Fallback>
            <w:pict>
              <v:shape w14:anchorId="34020FF1" id="_x0000_s1155" type="#_x0000_t202" style="position:absolute;left:0;text-align:left;margin-left:161.05pt;margin-top:388.7pt;width:129.9pt;height:27.65pt;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" filled="f" stroked="f">
                <v:textbox inset="0,0,0,0">
                  <w:txbxContent>
                    <w:p w14:paraId="2DFB21BC" w14:textId="77777777" w:rsidR="00F46BB3" w:rsidRPr="00F46BB3" w:rsidRDefault="00F46BB3" w:rsidP="00F46BB3">
                      <w:pPr>
                        <w:rPr>
                          <w:sz w:val="18"/>
                          <w:szCs w:val="18"/>
                        </w:rPr>
                      </w:pPr>
                      <w:r w:rsidRPr="00F46BB3">
                        <w:rPr>
                          <w:sz w:val="18"/>
                          <w:szCs w:val="18"/>
                        </w:rPr>
                        <w:t>[0,00462 - 0,06277]</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1EAA06ED" wp14:editId="3F295218">
                <wp:simplePos x="0" y="0"/>
                <wp:positionH relativeFrom="column">
                  <wp:posOffset>2059305</wp:posOffset>
                </wp:positionH>
                <wp:positionV relativeFrom="paragraph">
                  <wp:posOffset>5987415</wp:posOffset>
                </wp:positionV>
                <wp:extent cx="1649730" cy="351155"/>
                <wp:effectExtent l="0" t="0" r="7617" b="10793"/>
                <wp:wrapNone/>
                <wp:docPr id="144" name="Forma1_30"/>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22044277" w14:textId="77777777" w:rsidR="00F46BB3" w:rsidRPr="00F46BB3" w:rsidRDefault="00F46BB3" w:rsidP="00F46BB3">
                            <w:pPr>
                              <w:rPr>
                                <w:sz w:val="18"/>
                                <w:szCs w:val="18"/>
                              </w:rPr>
                            </w:pPr>
                            <w:r w:rsidRPr="00F46BB3">
                              <w:rPr>
                                <w:sz w:val="18"/>
                                <w:szCs w:val="18"/>
                              </w:rPr>
                              <w:t>[0,00462 - 0,06277]</w:t>
                            </w:r>
                          </w:p>
                        </w:txbxContent>
                      </wps:txbx>
                      <wps:bodyPr vert="horz" wrap="none" lIns="0" tIns="0" rIns="0" bIns="0" anchor="t" anchorCtr="0" compatLnSpc="0">
                        <a:noAutofit/>
                      </wps:bodyPr>
                    </wps:wsp>
                  </a:graphicData>
                </a:graphic>
              </wp:anchor>
            </w:drawing>
          </mc:Choice>
          <mc:Fallback>
            <w:pict>
              <v:shape w14:anchorId="1EAA06ED" id="_x0000_s1156" type="#_x0000_t202" style="position:absolute;left:0;text-align:left;margin-left:162.15pt;margin-top:471.45pt;width:129.9pt;height:27.65pt;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" filled="f" stroked="f">
                <v:textbox inset="0,0,0,0">
                  <w:txbxContent>
                    <w:p w14:paraId="22044277" w14:textId="77777777" w:rsidR="00F46BB3" w:rsidRPr="00F46BB3" w:rsidRDefault="00F46BB3" w:rsidP="00F46BB3">
                      <w:pPr>
                        <w:rPr>
                          <w:sz w:val="18"/>
                          <w:szCs w:val="18"/>
                        </w:rPr>
                      </w:pPr>
                      <w:r w:rsidRPr="00F46BB3">
                        <w:rPr>
                          <w:sz w:val="18"/>
                          <w:szCs w:val="18"/>
                        </w:rPr>
                        <w:t>[0,00462 - 0,06277]</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5461BCD" wp14:editId="6B87432F">
                <wp:simplePos x="0" y="0"/>
                <wp:positionH relativeFrom="column">
                  <wp:posOffset>3251200</wp:posOffset>
                </wp:positionH>
                <wp:positionV relativeFrom="paragraph">
                  <wp:posOffset>4514215</wp:posOffset>
                </wp:positionV>
                <wp:extent cx="633730" cy="212725"/>
                <wp:effectExtent l="0" t="0" r="13966" b="15874"/>
                <wp:wrapNone/>
                <wp:docPr id="141" name="Forma1_43"/>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4D473A8F" w14:textId="77777777" w:rsidR="00F46BB3" w:rsidRDefault="00F46BB3" w:rsidP="00F46BB3">
                            <w:r>
                              <w:rPr>
                                <w:sz w:val="28"/>
                                <w:szCs w:val="28"/>
                              </w:rPr>
                              <w:t>0,05415</w:t>
                            </w:r>
                          </w:p>
                        </w:txbxContent>
                      </wps:txbx>
                      <wps:bodyPr vert="horz" wrap="none" lIns="0" tIns="0" rIns="0" bIns="0" anchor="t" anchorCtr="0" compatLnSpc="0">
                        <a:noAutofit/>
                      </wps:bodyPr>
                    </wps:wsp>
                  </a:graphicData>
                </a:graphic>
              </wp:anchor>
            </w:drawing>
          </mc:Choice>
          <mc:Fallback>
            <w:pict>
              <v:shape w14:anchorId="05461BCD" id="_x0000_s1157" type="#_x0000_t202" style="position:absolute;left:0;text-align:left;margin-left:256pt;margin-top:355.45pt;width:49.9pt;height:16.75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" filled="f" stroked="f">
                <v:textbox inset="0,0,0,0">
                  <w:txbxContent>
                    <w:p w14:paraId="4D473A8F" w14:textId="77777777" w:rsidR="00F46BB3" w:rsidRDefault="00F46BB3" w:rsidP="00F46BB3">
                      <w:r>
                        <w:rPr>
                          <w:sz w:val="28"/>
                          <w:szCs w:val="28"/>
                        </w:rPr>
                        <w:t>0,05415</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27E2F416" wp14:editId="71C9F34A">
                <wp:simplePos x="0" y="0"/>
                <wp:positionH relativeFrom="column">
                  <wp:posOffset>3333115</wp:posOffset>
                </wp:positionH>
                <wp:positionV relativeFrom="paragraph">
                  <wp:posOffset>5455920</wp:posOffset>
                </wp:positionV>
                <wp:extent cx="633730" cy="212725"/>
                <wp:effectExtent l="0" t="0" r="12065" b="5080"/>
                <wp:wrapThrough wrapText="bothSides">
                  <wp:wrapPolygon edited="0">
                    <wp:start x="0" y="0"/>
                    <wp:lineTo x="0" y="20124"/>
                    <wp:lineTo x="21339" y="20124"/>
                    <wp:lineTo x="21339" y="0"/>
                    <wp:lineTo x="0" y="0"/>
                  </wp:wrapPolygon>
                </wp:wrapThrough>
                <wp:docPr id="140" name="Forma1_46"/>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4DDA3CFC" w14:textId="77777777" w:rsidR="00F46BB3" w:rsidRDefault="00F46BB3" w:rsidP="00F46BB3">
                            <w:r>
                              <w:rPr>
                                <w:sz w:val="28"/>
                                <w:szCs w:val="28"/>
                              </w:rPr>
                              <w:t>0,05077</w:t>
                            </w:r>
                          </w:p>
                        </w:txbxContent>
                      </wps:txbx>
                      <wps:bodyPr vert="horz" wrap="none" lIns="0" tIns="0" rIns="0" bIns="0" anchor="t" anchorCtr="0" compatLnSpc="0">
                        <a:noAutofit/>
                      </wps:bodyPr>
                    </wps:wsp>
                  </a:graphicData>
                </a:graphic>
              </wp:anchor>
            </w:drawing>
          </mc:Choice>
          <mc:Fallback>
            <w:pict>
              <v:shape w14:anchorId="27E2F416" id="_x0000_s1158" type="#_x0000_t202" style="position:absolute;left:0;text-align:left;margin-left:262.45pt;margin-top:429.6pt;width:49.9pt;height:16.75pt;z-index:25175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" filled="f" stroked="f">
                <v:textbox inset="0,0,0,0">
                  <w:txbxContent>
                    <w:p w14:paraId="4DDA3CFC" w14:textId="77777777" w:rsidR="00F46BB3" w:rsidRDefault="00F46BB3" w:rsidP="00F46BB3">
                      <w:r>
                        <w:rPr>
                          <w:sz w:val="28"/>
                          <w:szCs w:val="28"/>
                        </w:rPr>
                        <w:t>0,05077</w:t>
                      </w:r>
                    </w:p>
                  </w:txbxContent>
                </v:textbox>
                <w10:wrap type="through"/>
              </v:shape>
            </w:pict>
          </mc:Fallback>
        </mc:AlternateContent>
      </w:r>
      <w:r>
        <w:rPr>
          <w:noProof/>
        </w:rPr>
        <mc:AlternateContent>
          <mc:Choice Requires="wps">
            <w:drawing>
              <wp:anchor distT="0" distB="0" distL="114300" distR="114300" simplePos="0" relativeHeight="251748352" behindDoc="0" locked="0" layoutInCell="1" allowOverlap="1" wp14:anchorId="2786E281" wp14:editId="65F136A3">
                <wp:simplePos x="0" y="0"/>
                <wp:positionH relativeFrom="column">
                  <wp:posOffset>3305810</wp:posOffset>
                </wp:positionH>
                <wp:positionV relativeFrom="paragraph">
                  <wp:posOffset>4712970</wp:posOffset>
                </wp:positionV>
                <wp:extent cx="633730" cy="212725"/>
                <wp:effectExtent l="0" t="0" r="13966" b="15874"/>
                <wp:wrapNone/>
                <wp:docPr id="137" name="Forma1_44"/>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388FFA11" w14:textId="77777777" w:rsidR="00F46BB3" w:rsidRDefault="00F46BB3" w:rsidP="00F46BB3">
                            <w:r>
                              <w:rPr>
                                <w:sz w:val="28"/>
                                <w:szCs w:val="28"/>
                              </w:rPr>
                              <w:t>0,01863</w:t>
                            </w:r>
                          </w:p>
                        </w:txbxContent>
                      </wps:txbx>
                      <wps:bodyPr vert="horz" wrap="none" lIns="0" tIns="0" rIns="0" bIns="0" anchor="t" anchorCtr="0" compatLnSpc="0">
                        <a:noAutofit/>
                      </wps:bodyPr>
                    </wps:wsp>
                  </a:graphicData>
                </a:graphic>
              </wp:anchor>
            </w:drawing>
          </mc:Choice>
          <mc:Fallback>
            <w:pict>
              <v:shape w14:anchorId="2786E281" id="_x0000_s1159" type="#_x0000_t202" style="position:absolute;left:0;text-align:left;margin-left:260.3pt;margin-top:371.1pt;width:49.9pt;height:16.75pt;z-index:251748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" filled="f" stroked="f">
                <v:textbox inset="0,0,0,0">
                  <w:txbxContent>
                    <w:p w14:paraId="388FFA11" w14:textId="77777777" w:rsidR="00F46BB3" w:rsidRDefault="00F46BB3" w:rsidP="00F46BB3">
                      <w:r>
                        <w:rPr>
                          <w:sz w:val="28"/>
                          <w:szCs w:val="28"/>
                        </w:rPr>
                        <w:t>0,01863</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209DCEEF" wp14:editId="15F1525B">
                <wp:simplePos x="0" y="0"/>
                <wp:positionH relativeFrom="column">
                  <wp:posOffset>3306445</wp:posOffset>
                </wp:positionH>
                <wp:positionV relativeFrom="paragraph">
                  <wp:posOffset>5700395</wp:posOffset>
                </wp:positionV>
                <wp:extent cx="633730" cy="212725"/>
                <wp:effectExtent l="0" t="0" r="12065" b="5080"/>
                <wp:wrapThrough wrapText="bothSides">
                  <wp:wrapPolygon edited="0">
                    <wp:start x="0" y="0"/>
                    <wp:lineTo x="0" y="20124"/>
                    <wp:lineTo x="21339" y="20124"/>
                    <wp:lineTo x="21339" y="0"/>
                    <wp:lineTo x="0" y="0"/>
                  </wp:wrapPolygon>
                </wp:wrapThrough>
                <wp:docPr id="136" name="Forma1_47"/>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34AF231A" w14:textId="77777777" w:rsidR="00F46BB3" w:rsidRDefault="00F46BB3" w:rsidP="00F46BB3">
                            <w:r>
                              <w:rPr>
                                <w:sz w:val="28"/>
                                <w:szCs w:val="28"/>
                              </w:rPr>
                              <w:t>0,01807</w:t>
                            </w:r>
                          </w:p>
                        </w:txbxContent>
                      </wps:txbx>
                      <wps:bodyPr vert="horz" wrap="none" lIns="0" tIns="0" rIns="0" bIns="0" anchor="t" anchorCtr="0" compatLnSpc="0">
                        <a:noAutofit/>
                      </wps:bodyPr>
                    </wps:wsp>
                  </a:graphicData>
                </a:graphic>
              </wp:anchor>
            </w:drawing>
          </mc:Choice>
          <mc:Fallback>
            <w:pict>
              <v:shape w14:anchorId="209DCEEF" id="_x0000_s1160" type="#_x0000_t202" style="position:absolute;left:0;text-align:left;margin-left:260.35pt;margin-top:448.85pt;width:49.9pt;height:16.75pt;z-index:251746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" filled="f" stroked="f">
                <v:textbox inset="0,0,0,0">
                  <w:txbxContent>
                    <w:p w14:paraId="34AF231A" w14:textId="77777777" w:rsidR="00F46BB3" w:rsidRDefault="00F46BB3" w:rsidP="00F46BB3">
                      <w:r>
                        <w:rPr>
                          <w:sz w:val="28"/>
                          <w:szCs w:val="28"/>
                        </w:rPr>
                        <w:t>0,01807</w:t>
                      </w:r>
                    </w:p>
                  </w:txbxContent>
                </v:textbox>
                <w10:wrap type="through"/>
              </v:shape>
            </w:pict>
          </mc:Fallback>
        </mc:AlternateContent>
      </w:r>
      <w:r>
        <w:rPr>
          <w:noProof/>
        </w:rPr>
        <mc:AlternateContent>
          <mc:Choice Requires="wps">
            <w:drawing>
              <wp:anchor distT="0" distB="0" distL="114300" distR="114300" simplePos="0" relativeHeight="251738112" behindDoc="0" locked="0" layoutInCell="1" allowOverlap="1" wp14:anchorId="063046A7" wp14:editId="3B03A582">
                <wp:simplePos x="0" y="0"/>
                <wp:positionH relativeFrom="column">
                  <wp:posOffset>3075305</wp:posOffset>
                </wp:positionH>
                <wp:positionV relativeFrom="paragraph">
                  <wp:posOffset>5957570</wp:posOffset>
                </wp:positionV>
                <wp:extent cx="1649730" cy="351155"/>
                <wp:effectExtent l="0" t="0" r="7617" b="10793"/>
                <wp:wrapNone/>
                <wp:docPr id="132" name="Forma1_48"/>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33B1CF1B" w14:textId="77777777" w:rsidR="00F46BB3" w:rsidRPr="00F46BB3" w:rsidRDefault="00F46BB3" w:rsidP="00F46BB3">
                            <w:pPr>
                              <w:rPr>
                                <w:sz w:val="22"/>
                                <w:szCs w:val="22"/>
                              </w:rPr>
                            </w:pPr>
                            <w:r w:rsidRPr="00F46BB3">
                              <w:rPr>
                                <w:sz w:val="22"/>
                                <w:szCs w:val="22"/>
                              </w:rPr>
                              <w:t>[0,01534 - 0,08661]</w:t>
                            </w:r>
                          </w:p>
                        </w:txbxContent>
                      </wps:txbx>
                      <wps:bodyPr vert="horz" wrap="none" lIns="0" tIns="0" rIns="0" bIns="0" anchor="t" anchorCtr="0" compatLnSpc="0">
                        <a:noAutofit/>
                      </wps:bodyPr>
                    </wps:wsp>
                  </a:graphicData>
                </a:graphic>
              </wp:anchor>
            </w:drawing>
          </mc:Choice>
          <mc:Fallback>
            <w:pict>
              <v:shape w14:anchorId="063046A7" id="_x0000_s1161" type="#_x0000_t202" style="position:absolute;left:0;text-align:left;margin-left:242.15pt;margin-top:469.1pt;width:129.9pt;height:27.65pt;z-index:251738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" filled="f" stroked="f">
                <v:textbox inset="0,0,0,0">
                  <w:txbxContent>
                    <w:p w14:paraId="33B1CF1B" w14:textId="77777777" w:rsidR="00F46BB3" w:rsidRPr="00F46BB3" w:rsidRDefault="00F46BB3" w:rsidP="00F46BB3">
                      <w:pPr>
                        <w:rPr>
                          <w:sz w:val="22"/>
                          <w:szCs w:val="22"/>
                        </w:rPr>
                      </w:pPr>
                      <w:r w:rsidRPr="00F46BB3">
                        <w:rPr>
                          <w:sz w:val="22"/>
                          <w:szCs w:val="22"/>
                        </w:rPr>
                        <w:t>[0,01534 - 0,08661]</w:t>
                      </w:r>
                    </w:p>
                  </w:txbxContent>
                </v:textbox>
              </v:shape>
            </w:pict>
          </mc:Fallback>
        </mc:AlternateContent>
      </w:r>
      <w:r>
        <w:rPr>
          <w:noProof/>
          <w:sz w:val="28"/>
          <w:szCs w:val="28"/>
        </w:rPr>
        <w:drawing>
          <wp:anchor distT="0" distB="0" distL="114300" distR="114300" simplePos="0" relativeHeight="251727872" behindDoc="1" locked="0" layoutInCell="1" allowOverlap="1" wp14:anchorId="41C7E215" wp14:editId="73DE8790">
            <wp:simplePos x="0" y="0"/>
            <wp:positionH relativeFrom="column">
              <wp:posOffset>4343400</wp:posOffset>
            </wp:positionH>
            <wp:positionV relativeFrom="paragraph">
              <wp:posOffset>4500245</wp:posOffset>
            </wp:positionV>
            <wp:extent cx="553720" cy="212725"/>
            <wp:effectExtent l="0" t="0" r="0" b="0"/>
            <wp:wrapTight wrapText="bothSides">
              <wp:wrapPolygon edited="0">
                <wp:start x="0" y="0"/>
                <wp:lineTo x="0" y="13540"/>
                <wp:lineTo x="1486" y="17409"/>
                <wp:lineTo x="5202" y="17409"/>
                <wp:lineTo x="18578" y="13540"/>
                <wp:lineTo x="20807" y="11606"/>
                <wp:lineTo x="20064" y="0"/>
                <wp:lineTo x="0" y="0"/>
              </wp:wrapPolygon>
            </wp:wrapTight>
            <wp:docPr id="119" name="Imagen 1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53720" cy="212725"/>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726848" behindDoc="0" locked="0" layoutInCell="1" allowOverlap="1" wp14:anchorId="5FC0BD3C" wp14:editId="7815B570">
                <wp:simplePos x="0" y="0"/>
                <wp:positionH relativeFrom="column">
                  <wp:posOffset>4364990</wp:posOffset>
                </wp:positionH>
                <wp:positionV relativeFrom="paragraph">
                  <wp:posOffset>4686300</wp:posOffset>
                </wp:positionV>
                <wp:extent cx="633730" cy="212725"/>
                <wp:effectExtent l="0" t="0" r="13966" b="15874"/>
                <wp:wrapNone/>
                <wp:docPr id="124" name="Forma1_68"/>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26CE0BF7" w14:textId="77777777" w:rsidR="00F46BB3" w:rsidRDefault="00F46BB3" w:rsidP="00F46BB3">
                            <w:r>
                              <w:rPr>
                                <w:sz w:val="28"/>
                                <w:szCs w:val="28"/>
                              </w:rPr>
                              <w:t>0,03424</w:t>
                            </w:r>
                          </w:p>
                          <w:p w14:paraId="49ADCBDC" w14:textId="77777777" w:rsidR="00F46BB3" w:rsidRDefault="00F46BB3" w:rsidP="00F46BB3"/>
                        </w:txbxContent>
                      </wps:txbx>
                      <wps:bodyPr vert="horz" wrap="none" lIns="0" tIns="0" rIns="0" bIns="0" anchor="t" anchorCtr="0" compatLnSpc="0">
                        <a:noAutofit/>
                      </wps:bodyPr>
                    </wps:wsp>
                  </a:graphicData>
                </a:graphic>
              </wp:anchor>
            </w:drawing>
          </mc:Choice>
          <mc:Fallback>
            <w:pict>
              <v:shape w14:anchorId="5FC0BD3C" id="_x0000_s1162" type="#_x0000_t202" style="position:absolute;left:0;text-align:left;margin-left:343.7pt;margin-top:369pt;width:49.9pt;height:16.75pt;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" filled="f" stroked="f">
                <v:textbox inset="0,0,0,0">
                  <w:txbxContent>
                    <w:p w14:paraId="26CE0BF7" w14:textId="77777777" w:rsidR="00F46BB3" w:rsidRDefault="00F46BB3" w:rsidP="00F46BB3">
                      <w:r>
                        <w:rPr>
                          <w:sz w:val="28"/>
                          <w:szCs w:val="28"/>
                        </w:rPr>
                        <w:t>0,03424</w:t>
                      </w:r>
                    </w:p>
                    <w:p w14:paraId="49ADCBDC" w14:textId="77777777" w:rsidR="00F46BB3" w:rsidRDefault="00F46BB3" w:rsidP="00F46BB3"/>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9C4AFBC" wp14:editId="562F8532">
                <wp:simplePos x="0" y="0"/>
                <wp:positionH relativeFrom="column">
                  <wp:posOffset>4394835</wp:posOffset>
                </wp:positionH>
                <wp:positionV relativeFrom="paragraph">
                  <wp:posOffset>5395595</wp:posOffset>
                </wp:positionV>
                <wp:extent cx="633730" cy="212725"/>
                <wp:effectExtent l="0" t="0" r="13966" b="15874"/>
                <wp:wrapNone/>
                <wp:docPr id="123" name="Forma1_70"/>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0C1DDE84" w14:textId="77777777" w:rsidR="00F46BB3" w:rsidRDefault="00F46BB3" w:rsidP="00F46BB3">
                            <w:r>
                              <w:rPr>
                                <w:sz w:val="28"/>
                                <w:szCs w:val="28"/>
                              </w:rPr>
                              <w:t>0,03678</w:t>
                            </w:r>
                          </w:p>
                        </w:txbxContent>
                      </wps:txbx>
                      <wps:bodyPr vert="horz" wrap="none" lIns="0" tIns="0" rIns="0" bIns="0" anchor="t" anchorCtr="0" compatLnSpc="0">
                        <a:noAutofit/>
                      </wps:bodyPr>
                    </wps:wsp>
                  </a:graphicData>
                </a:graphic>
              </wp:anchor>
            </w:drawing>
          </mc:Choice>
          <mc:Fallback>
            <w:pict>
              <v:shape w14:anchorId="29C4AFBC" id="_x0000_s1163" type="#_x0000_t202" style="position:absolute;left:0;text-align:left;margin-left:346.05pt;margin-top:424.85pt;width:49.9pt;height:16.75pt;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" filled="f" stroked="f">
                <v:textbox inset="0,0,0,0">
                  <w:txbxContent>
                    <w:p w14:paraId="0C1DDE84" w14:textId="77777777" w:rsidR="00F46BB3" w:rsidRDefault="00F46BB3" w:rsidP="00F46BB3">
                      <w:r>
                        <w:rPr>
                          <w:sz w:val="28"/>
                          <w:szCs w:val="28"/>
                        </w:rPr>
                        <w:t>0,03678</w:t>
                      </w:r>
                    </w:p>
                  </w:txbxContent>
                </v:textbox>
              </v:shape>
            </w:pict>
          </mc:Fallback>
        </mc:AlternateContent>
      </w:r>
      <w:r>
        <w:rPr>
          <w:noProof/>
          <w:sz w:val="28"/>
          <w:szCs w:val="28"/>
        </w:rPr>
        <w:drawing>
          <wp:anchor distT="0" distB="0" distL="114300" distR="114300" simplePos="0" relativeHeight="251722752" behindDoc="1" locked="0" layoutInCell="1" allowOverlap="1" wp14:anchorId="66CE24E2" wp14:editId="68245DCE">
            <wp:simplePos x="0" y="0"/>
            <wp:positionH relativeFrom="column">
              <wp:posOffset>4398010</wp:posOffset>
            </wp:positionH>
            <wp:positionV relativeFrom="paragraph">
              <wp:posOffset>5701030</wp:posOffset>
            </wp:positionV>
            <wp:extent cx="548640" cy="212725"/>
            <wp:effectExtent l="0" t="0" r="3810" b="0"/>
            <wp:wrapTight wrapText="bothSides">
              <wp:wrapPolygon edited="0">
                <wp:start x="0" y="0"/>
                <wp:lineTo x="0" y="13540"/>
                <wp:lineTo x="1500" y="17409"/>
                <wp:lineTo x="5250" y="17409"/>
                <wp:lineTo x="18750" y="13540"/>
                <wp:lineTo x="21000" y="11606"/>
                <wp:lineTo x="20250" y="0"/>
                <wp:lineTo x="0" y="0"/>
              </wp:wrapPolygon>
            </wp:wrapTight>
            <wp:docPr id="122" name="Imagen 1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8640" cy="212725"/>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717632" behindDoc="0" locked="0" layoutInCell="1" allowOverlap="1" wp14:anchorId="12B72FEC" wp14:editId="13135804">
                <wp:simplePos x="0" y="0"/>
                <wp:positionH relativeFrom="column">
                  <wp:posOffset>4252595</wp:posOffset>
                </wp:positionH>
                <wp:positionV relativeFrom="paragraph">
                  <wp:posOffset>4966335</wp:posOffset>
                </wp:positionV>
                <wp:extent cx="1649730" cy="351155"/>
                <wp:effectExtent l="0" t="0" r="7617" b="10793"/>
                <wp:wrapNone/>
                <wp:docPr id="107" name="Forma1_69"/>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CB" w14:textId="77777777" w:rsidR="00310ED1" w:rsidRDefault="004C0A0A">
                            <w:pPr>
                              <w:rPr>
                                <w:sz w:val="16"/>
                                <w:szCs w:val="16"/>
                              </w:rPr>
                            </w:pPr>
                            <w:r>
                              <w:rPr>
                                <w:sz w:val="16"/>
                                <w:szCs w:val="16"/>
                              </w:rPr>
                              <w:t>[0,06117 - 0,06117]</w:t>
                            </w:r>
                          </w:p>
                        </w:txbxContent>
                      </wps:txbx>
                      <wps:bodyPr vert="horz" wrap="none" lIns="0" tIns="0" rIns="0" bIns="0" anchor="t" anchorCtr="0" compatLnSpc="0">
                        <a:noAutofit/>
                      </wps:bodyPr>
                    </wps:wsp>
                  </a:graphicData>
                </a:graphic>
              </wp:anchor>
            </w:drawing>
          </mc:Choice>
          <mc:Fallback>
            <w:pict>
              <v:shape w14:anchorId="12B72FEC" id="_x0000_s1164" type="#_x0000_t202" style="position:absolute;left:0;text-align:left;margin-left:334.85pt;margin-top:391.05pt;width:129.9pt;height:27.65pt;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" filled="f" stroked="f">
                <v:textbox inset="0,0,0,0">
                  <w:txbxContent>
                    <w:p w14:paraId="12B730CB" w14:textId="77777777" w:rsidR="00310ED1" w:rsidRDefault="004C0A0A">
                      <w:pPr>
                        <w:rPr>
                          <w:sz w:val="16"/>
                          <w:szCs w:val="16"/>
                        </w:rPr>
                      </w:pPr>
                      <w:r>
                        <w:rPr>
                          <w:sz w:val="16"/>
                          <w:szCs w:val="16"/>
                        </w:rPr>
                        <w:t>[0,06117 - 0,06117]</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2B72FEE" wp14:editId="6EBAE5EB">
                <wp:simplePos x="0" y="0"/>
                <wp:positionH relativeFrom="column">
                  <wp:posOffset>4241165</wp:posOffset>
                </wp:positionH>
                <wp:positionV relativeFrom="paragraph">
                  <wp:posOffset>6033135</wp:posOffset>
                </wp:positionV>
                <wp:extent cx="1649730" cy="351155"/>
                <wp:effectExtent l="0" t="0" r="7617" b="10793"/>
                <wp:wrapNone/>
                <wp:docPr id="108" name="Forma1_72"/>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CD" w14:textId="77777777" w:rsidR="00310ED1" w:rsidRDefault="004C0A0A">
                            <w:pPr>
                              <w:rPr>
                                <w:sz w:val="16"/>
                                <w:szCs w:val="16"/>
                              </w:rPr>
                            </w:pPr>
                            <w:r>
                              <w:rPr>
                                <w:sz w:val="16"/>
                                <w:szCs w:val="16"/>
                              </w:rPr>
                              <w:t>[0,01216 - 0,061412]</w:t>
                            </w:r>
                          </w:p>
                        </w:txbxContent>
                      </wps:txbx>
                      <wps:bodyPr vert="horz" wrap="none" lIns="0" tIns="0" rIns="0" bIns="0" anchor="t" anchorCtr="0" compatLnSpc="0">
                        <a:noAutofit/>
                      </wps:bodyPr>
                    </wps:wsp>
                  </a:graphicData>
                </a:graphic>
              </wp:anchor>
            </w:drawing>
          </mc:Choice>
          <mc:Fallback>
            <w:pict>
              <v:shape w14:anchorId="12B72FEE" id="_x0000_s1165" type="#_x0000_t202" style="position:absolute;left:0;text-align:left;margin-left:333.95pt;margin-top:475.05pt;width:129.9pt;height:27.65pt;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" filled="f" stroked="f">
                <v:textbox inset="0,0,0,0">
                  <w:txbxContent>
                    <w:p w14:paraId="12B730CD" w14:textId="77777777" w:rsidR="00310ED1" w:rsidRDefault="004C0A0A">
                      <w:pPr>
                        <w:rPr>
                          <w:sz w:val="16"/>
                          <w:szCs w:val="16"/>
                        </w:rPr>
                      </w:pPr>
                      <w:r>
                        <w:rPr>
                          <w:sz w:val="16"/>
                          <w:szCs w:val="16"/>
                        </w:rPr>
                        <w:t>[0,01216 - 0,061412]</w:t>
                      </w:r>
                    </w:p>
                  </w:txbxContent>
                </v:textbox>
              </v:shape>
            </w:pict>
          </mc:Fallback>
        </mc:AlternateContent>
      </w:r>
      <w:r>
        <w:rPr>
          <w:b/>
          <w:bCs/>
          <w:noProof/>
          <w:color w:val="000000"/>
        </w:rPr>
        <mc:AlternateContent>
          <mc:Choice Requires="wps">
            <w:drawing>
              <wp:anchor distT="0" distB="0" distL="114300" distR="114300" simplePos="0" relativeHeight="251713536" behindDoc="0" locked="0" layoutInCell="1" allowOverlap="1" wp14:anchorId="12B72FF0" wp14:editId="611B488B">
                <wp:simplePos x="0" y="0"/>
                <wp:positionH relativeFrom="column">
                  <wp:posOffset>5408295</wp:posOffset>
                </wp:positionH>
                <wp:positionV relativeFrom="paragraph">
                  <wp:posOffset>4514215</wp:posOffset>
                </wp:positionV>
                <wp:extent cx="633730" cy="212725"/>
                <wp:effectExtent l="0" t="0" r="13966" b="15874"/>
                <wp:wrapNone/>
                <wp:docPr id="109" name="Forma1_79"/>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CF" w14:textId="77777777" w:rsidR="00310ED1" w:rsidRDefault="004C0A0A">
                            <w:r>
                              <w:rPr>
                                <w:sz w:val="28"/>
                                <w:szCs w:val="28"/>
                              </w:rPr>
                              <w:t>0,0351</w:t>
                            </w:r>
                          </w:p>
                        </w:txbxContent>
                      </wps:txbx>
                      <wps:bodyPr vert="horz" wrap="none" lIns="0" tIns="0" rIns="0" bIns="0" anchor="t" anchorCtr="0" compatLnSpc="0">
                        <a:noAutofit/>
                      </wps:bodyPr>
                    </wps:wsp>
                  </a:graphicData>
                </a:graphic>
              </wp:anchor>
            </w:drawing>
          </mc:Choice>
          <mc:Fallback>
            <w:pict>
              <v:shape w14:anchorId="12B72FF0" id="_x0000_s1166" type="#_x0000_t202" style="position:absolute;left:0;text-align:left;margin-left:425.85pt;margin-top:355.45pt;width:49.9pt;height:16.75pt;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" filled="f" stroked="f">
                <v:textbox inset="0,0,0,0">
                  <w:txbxContent>
                    <w:p w14:paraId="12B730CF" w14:textId="77777777" w:rsidR="00310ED1" w:rsidRDefault="004C0A0A">
                      <w:r>
                        <w:rPr>
                          <w:sz w:val="28"/>
                          <w:szCs w:val="28"/>
                        </w:rPr>
                        <w:t>0,0351</w:t>
                      </w:r>
                    </w:p>
                  </w:txbxContent>
                </v:textbox>
              </v:shape>
            </w:pict>
          </mc:Fallback>
        </mc:AlternateContent>
      </w:r>
      <w:r>
        <w:rPr>
          <w:b/>
          <w:bCs/>
          <w:noProof/>
          <w:color w:val="000000"/>
        </w:rPr>
        <mc:AlternateContent>
          <mc:Choice Requires="wps">
            <w:drawing>
              <wp:anchor distT="0" distB="0" distL="114300" distR="114300" simplePos="0" relativeHeight="251711488" behindDoc="0" locked="0" layoutInCell="1" allowOverlap="1" wp14:anchorId="12B72FF2" wp14:editId="6E30CC52">
                <wp:simplePos x="0" y="0"/>
                <wp:positionH relativeFrom="column">
                  <wp:posOffset>5295900</wp:posOffset>
                </wp:positionH>
                <wp:positionV relativeFrom="paragraph">
                  <wp:posOffset>4695825</wp:posOffset>
                </wp:positionV>
                <wp:extent cx="633730" cy="212725"/>
                <wp:effectExtent l="0" t="0" r="13966" b="15874"/>
                <wp:wrapNone/>
                <wp:docPr id="110" name="Forma1_79"/>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D1" w14:textId="77777777" w:rsidR="00310ED1" w:rsidRDefault="004C0A0A">
                            <w:r>
                              <w:rPr>
                                <w:sz w:val="28"/>
                                <w:szCs w:val="28"/>
                              </w:rPr>
                              <w:t>0,02699</w:t>
                            </w:r>
                          </w:p>
                        </w:txbxContent>
                      </wps:txbx>
                      <wps:bodyPr vert="horz" wrap="none" lIns="0" tIns="0" rIns="0" bIns="0" anchor="t" anchorCtr="0" compatLnSpc="0">
                        <a:noAutofit/>
                      </wps:bodyPr>
                    </wps:wsp>
                  </a:graphicData>
                </a:graphic>
              </wp:anchor>
            </w:drawing>
          </mc:Choice>
          <mc:Fallback>
            <w:pict>
              <v:shape w14:anchorId="12B72FF2" id="_x0000_s1167" type="#_x0000_t202" style="position:absolute;left:0;text-align:left;margin-left:417pt;margin-top:369.75pt;width:49.9pt;height:16.75pt;z-index:251711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" filled="f" stroked="f">
                <v:textbox inset="0,0,0,0">
                  <w:txbxContent>
                    <w:p w14:paraId="12B730D1" w14:textId="77777777" w:rsidR="00310ED1" w:rsidRDefault="004C0A0A">
                      <w:r>
                        <w:rPr>
                          <w:sz w:val="28"/>
                          <w:szCs w:val="28"/>
                        </w:rPr>
                        <w:t>0,02699</w:t>
                      </w:r>
                    </w:p>
                  </w:txbxContent>
                </v:textbox>
              </v:shape>
            </w:pict>
          </mc:Fallback>
        </mc:AlternateContent>
      </w:r>
      <w:r>
        <w:rPr>
          <w:b/>
          <w:bCs/>
          <w:noProof/>
          <w:color w:val="000000"/>
        </w:rPr>
        <mc:AlternateContent>
          <mc:Choice Requires="wps">
            <w:drawing>
              <wp:anchor distT="0" distB="0" distL="114300" distR="114300" simplePos="0" relativeHeight="251709440" behindDoc="0" locked="0" layoutInCell="1" allowOverlap="1" wp14:anchorId="12B72FF4" wp14:editId="6A30D38E">
                <wp:simplePos x="0" y="0"/>
                <wp:positionH relativeFrom="column">
                  <wp:posOffset>5327650</wp:posOffset>
                </wp:positionH>
                <wp:positionV relativeFrom="paragraph">
                  <wp:posOffset>5691505</wp:posOffset>
                </wp:positionV>
                <wp:extent cx="633730" cy="212725"/>
                <wp:effectExtent l="0" t="0" r="13966" b="15874"/>
                <wp:wrapNone/>
                <wp:docPr id="111" name="Forma1_83"/>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D3" w14:textId="77777777" w:rsidR="00310ED1" w:rsidRDefault="004C0A0A">
                            <w:r>
                              <w:t>0,03154</w:t>
                            </w:r>
                          </w:p>
                        </w:txbxContent>
                      </wps:txbx>
                      <wps:bodyPr vert="horz" wrap="none" lIns="0" tIns="0" rIns="0" bIns="0" anchor="t" anchorCtr="0" compatLnSpc="0">
                        <a:noAutofit/>
                      </wps:bodyPr>
                    </wps:wsp>
                  </a:graphicData>
                </a:graphic>
              </wp:anchor>
            </w:drawing>
          </mc:Choice>
          <mc:Fallback>
            <w:pict>
              <v:shape w14:anchorId="12B72FF4" id="_x0000_s1168" type="#_x0000_t202" style="position:absolute;left:0;text-align:left;margin-left:419.5pt;margin-top:448.15pt;width:49.9pt;height:16.7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" filled="f" stroked="f">
                <v:textbox inset="0,0,0,0">
                  <w:txbxContent>
                    <w:p w14:paraId="12B730D3" w14:textId="77777777" w:rsidR="00310ED1" w:rsidRDefault="004C0A0A">
                      <w:r>
                        <w:t>0,03154</w:t>
                      </w:r>
                    </w:p>
                  </w:txbxContent>
                </v:textbox>
              </v:shape>
            </w:pict>
          </mc:Fallback>
        </mc:AlternateContent>
      </w:r>
      <w:r>
        <w:rPr>
          <w:b/>
          <w:bCs/>
          <w:noProof/>
          <w:color w:val="000000"/>
        </w:rPr>
        <mc:AlternateContent>
          <mc:Choice Requires="wps">
            <w:drawing>
              <wp:anchor distT="0" distB="0" distL="114300" distR="114300" simplePos="0" relativeHeight="251691008" behindDoc="0" locked="0" layoutInCell="1" allowOverlap="1" wp14:anchorId="12B72FF6" wp14:editId="71E49B90">
                <wp:simplePos x="0" y="0"/>
                <wp:positionH relativeFrom="column">
                  <wp:posOffset>5105400</wp:posOffset>
                </wp:positionH>
                <wp:positionV relativeFrom="paragraph">
                  <wp:posOffset>4939030</wp:posOffset>
                </wp:positionV>
                <wp:extent cx="1649730" cy="351155"/>
                <wp:effectExtent l="0" t="0" r="7617" b="10793"/>
                <wp:wrapNone/>
                <wp:docPr id="112" name="Forma1_81"/>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D5" w14:textId="77777777" w:rsidR="00310ED1" w:rsidRDefault="004C0A0A">
                            <w:pPr>
                              <w:rPr>
                                <w:sz w:val="18"/>
                                <w:szCs w:val="18"/>
                              </w:rPr>
                            </w:pPr>
                            <w:r>
                              <w:rPr>
                                <w:sz w:val="18"/>
                                <w:szCs w:val="18"/>
                              </w:rPr>
                              <w:t>[0,02647 - 0,04374]</w:t>
                            </w:r>
                          </w:p>
                        </w:txbxContent>
                      </wps:txbx>
                      <wps:bodyPr vert="horz" wrap="none" lIns="0" tIns="0" rIns="0" bIns="0" anchor="t" anchorCtr="0" compatLnSpc="0">
                        <a:noAutofit/>
                      </wps:bodyPr>
                    </wps:wsp>
                  </a:graphicData>
                </a:graphic>
              </wp:anchor>
            </w:drawing>
          </mc:Choice>
          <mc:Fallback>
            <w:pict>
              <v:shape w14:anchorId="12B72FF6" id="_x0000_s1169" type="#_x0000_t202" style="position:absolute;left:0;text-align:left;margin-left:402pt;margin-top:388.9pt;width:129.9pt;height:27.6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" filled="f" stroked="f">
                <v:textbox inset="0,0,0,0">
                  <w:txbxContent>
                    <w:p w14:paraId="12B730D5" w14:textId="77777777" w:rsidR="00310ED1" w:rsidRDefault="004C0A0A">
                      <w:pPr>
                        <w:rPr>
                          <w:sz w:val="18"/>
                          <w:szCs w:val="18"/>
                        </w:rPr>
                      </w:pPr>
                      <w:r>
                        <w:rPr>
                          <w:sz w:val="18"/>
                          <w:szCs w:val="18"/>
                        </w:rPr>
                        <w:t>[0,02647 - 0,04374]</w:t>
                      </w:r>
                    </w:p>
                  </w:txbxContent>
                </v:textbox>
              </v:shape>
            </w:pict>
          </mc:Fallback>
        </mc:AlternateContent>
      </w:r>
      <w:r>
        <w:rPr>
          <w:b/>
          <w:bCs/>
          <w:noProof/>
          <w:color w:val="000000"/>
        </w:rPr>
        <mc:AlternateContent>
          <mc:Choice Requires="wps">
            <w:drawing>
              <wp:anchor distT="0" distB="0" distL="114300" distR="114300" simplePos="0" relativeHeight="251707392" behindDoc="0" locked="0" layoutInCell="1" allowOverlap="1" wp14:anchorId="12B72FF8" wp14:editId="282A17ED">
                <wp:simplePos x="0" y="0"/>
                <wp:positionH relativeFrom="column">
                  <wp:posOffset>5361305</wp:posOffset>
                </wp:positionH>
                <wp:positionV relativeFrom="paragraph">
                  <wp:posOffset>5429885</wp:posOffset>
                </wp:positionV>
                <wp:extent cx="633730" cy="212725"/>
                <wp:effectExtent l="0" t="0" r="13966" b="15874"/>
                <wp:wrapNone/>
                <wp:docPr id="113" name="Forma1_82"/>
                <wp:cNvGraphicFramePr/>
                <a:graphic xmlns:a="http://schemas.openxmlformats.org/drawingml/2006/main">
                  <a:graphicData uri="http://schemas.microsoft.com/office/word/2010/wordprocessingShape">
                    <wps:wsp>
                      <wps:cNvSpPr txBox="1"/>
                      <wps:spPr>
                        <a:xfrm>
                          <a:off x="0" y="0"/>
                          <a:ext cx="633730" cy="212725"/>
                        </a:xfrm>
                        <a:prstGeom prst="rect">
                          <a:avLst/>
                        </a:prstGeom>
                        <a:noFill/>
                        <a:ln>
                          <a:noFill/>
                          <a:prstDash/>
                        </a:ln>
                      </wps:spPr>
                      <wps:txbx>
                        <w:txbxContent>
                          <w:p w14:paraId="12B730D7" w14:textId="77777777" w:rsidR="00310ED1" w:rsidRDefault="004C0A0A">
                            <w:pPr>
                              <w:rPr>
                                <w:sz w:val="28"/>
                                <w:szCs w:val="28"/>
                              </w:rPr>
                            </w:pPr>
                            <w:r>
                              <w:rPr>
                                <w:sz w:val="28"/>
                                <w:szCs w:val="28"/>
                              </w:rPr>
                              <w:t>0,0403</w:t>
                            </w:r>
                          </w:p>
                          <w:p w14:paraId="12B730D8" w14:textId="77777777" w:rsidR="00310ED1" w:rsidRDefault="00310ED1"/>
                        </w:txbxContent>
                      </wps:txbx>
                      <wps:bodyPr vert="horz" wrap="none" lIns="0" tIns="0" rIns="0" bIns="0" anchor="t" anchorCtr="0" compatLnSpc="0">
                        <a:noAutofit/>
                      </wps:bodyPr>
                    </wps:wsp>
                  </a:graphicData>
                </a:graphic>
              </wp:anchor>
            </w:drawing>
          </mc:Choice>
          <mc:Fallback>
            <w:pict>
              <v:shape w14:anchorId="12B72FF8" id="_x0000_s1170" type="#_x0000_t202" style="position:absolute;left:0;text-align:left;margin-left:422.15pt;margin-top:427.55pt;width:49.9pt;height:16.7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" filled="f" stroked="f">
                <v:textbox inset="0,0,0,0">
                  <w:txbxContent>
                    <w:p w14:paraId="12B730D7" w14:textId="77777777" w:rsidR="00310ED1" w:rsidRDefault="004C0A0A">
                      <w:pPr>
                        <w:rPr>
                          <w:sz w:val="28"/>
                          <w:szCs w:val="28"/>
                        </w:rPr>
                      </w:pPr>
                      <w:r>
                        <w:rPr>
                          <w:sz w:val="28"/>
                          <w:szCs w:val="28"/>
                        </w:rPr>
                        <w:t>0,0403</w:t>
                      </w:r>
                    </w:p>
                    <w:p w14:paraId="12B730D8" w14:textId="77777777" w:rsidR="00310ED1" w:rsidRDefault="00310ED1"/>
                  </w:txbxContent>
                </v:textbox>
              </v:shape>
            </w:pict>
          </mc:Fallback>
        </mc:AlternateContent>
      </w:r>
      <w:r>
        <w:rPr>
          <w:b/>
          <w:bCs/>
          <w:noProof/>
          <w:color w:val="000000"/>
        </w:rPr>
        <mc:AlternateContent>
          <mc:Choice Requires="wps">
            <w:drawing>
              <wp:anchor distT="0" distB="0" distL="114300" distR="114300" simplePos="0" relativeHeight="251693056" behindDoc="0" locked="0" layoutInCell="1" allowOverlap="1" wp14:anchorId="12B72FFA" wp14:editId="7C641FEF">
                <wp:simplePos x="0" y="0"/>
                <wp:positionH relativeFrom="column">
                  <wp:posOffset>5124450</wp:posOffset>
                </wp:positionH>
                <wp:positionV relativeFrom="paragraph">
                  <wp:posOffset>6035040</wp:posOffset>
                </wp:positionV>
                <wp:extent cx="1649730" cy="351155"/>
                <wp:effectExtent l="0" t="0" r="7617" b="10793"/>
                <wp:wrapNone/>
                <wp:docPr id="114" name="Forma1_84"/>
                <wp:cNvGraphicFramePr/>
                <a:graphic xmlns:a="http://schemas.openxmlformats.org/drawingml/2006/main">
                  <a:graphicData uri="http://schemas.microsoft.com/office/word/2010/wordprocessingShape">
                    <wps:wsp>
                      <wps:cNvSpPr txBox="1"/>
                      <wps:spPr>
                        <a:xfrm>
                          <a:off x="0" y="0"/>
                          <a:ext cx="1649730" cy="351155"/>
                        </a:xfrm>
                        <a:prstGeom prst="rect">
                          <a:avLst/>
                        </a:prstGeom>
                        <a:noFill/>
                        <a:ln>
                          <a:noFill/>
                          <a:prstDash/>
                        </a:ln>
                      </wps:spPr>
                      <wps:txbx>
                        <w:txbxContent>
                          <w:p w14:paraId="12B730DA" w14:textId="77777777" w:rsidR="00310ED1" w:rsidRDefault="004C0A0A">
                            <w:pPr>
                              <w:rPr>
                                <w:sz w:val="20"/>
                                <w:szCs w:val="20"/>
                              </w:rPr>
                            </w:pPr>
                            <w:r>
                              <w:rPr>
                                <w:sz w:val="20"/>
                                <w:szCs w:val="20"/>
                              </w:rPr>
                              <w:t>[0,0302– 0,05038]</w:t>
                            </w:r>
                          </w:p>
                        </w:txbxContent>
                      </wps:txbx>
                      <wps:bodyPr vert="horz" wrap="none" lIns="0" tIns="0" rIns="0" bIns="0" anchor="t" anchorCtr="0" compatLnSpc="0">
                        <a:noAutofit/>
                      </wps:bodyPr>
                    </wps:wsp>
                  </a:graphicData>
                </a:graphic>
              </wp:anchor>
            </w:drawing>
          </mc:Choice>
          <mc:Fallback>
            <w:pict>
              <v:shape w14:anchorId="12B72FFA" id="_x0000_s1171" type="#_x0000_t202" style="position:absolute;left:0;text-align:left;margin-left:403.5pt;margin-top:475.2pt;width:129.9pt;height:27.6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" filled="f" stroked="f">
                <v:textbox inset="0,0,0,0">
                  <w:txbxContent>
                    <w:p w14:paraId="12B730DA" w14:textId="77777777" w:rsidR="00310ED1" w:rsidRDefault="004C0A0A">
                      <w:pPr>
                        <w:rPr>
                          <w:sz w:val="20"/>
                          <w:szCs w:val="20"/>
                        </w:rPr>
                      </w:pPr>
                      <w:r>
                        <w:rPr>
                          <w:sz w:val="20"/>
                          <w:szCs w:val="20"/>
                        </w:rPr>
                        <w:t>[0,0302– 0,05038]</w:t>
                      </w:r>
                    </w:p>
                  </w:txbxContent>
                </v:textbox>
              </v:shape>
            </w:pict>
          </mc:Fallback>
        </mc:AlternateContent>
      </w:r>
    </w:p>
    <w:p w14:paraId="12B72F22" w14:textId="46507CA3" w:rsidR="00310ED1" w:rsidRDefault="00310ED1"/>
    <w:p w14:paraId="12B72F24" w14:textId="11146933" w:rsidR="00310ED1" w:rsidRDefault="00310ED1"/>
    <w:p w14:paraId="12B72F25" w14:textId="11BDB9A9" w:rsidR="00310ED1" w:rsidRDefault="004C0A0A">
      <w:pPr>
        <w:pStyle w:val="Standard"/>
        <w:jc w:val="center"/>
        <w:rPr>
          <w:b/>
          <w:bCs/>
          <w:color w:val="000000"/>
        </w:rPr>
      </w:pPr>
      <w:r>
        <w:rPr>
          <w:b/>
          <w:bCs/>
          <w:color w:val="000000"/>
        </w:rPr>
        <w:t xml:space="preserve">          TABLA RESUMEN: vote</w:t>
      </w:r>
    </w:p>
    <w:p w14:paraId="12B72F26" w14:textId="4254ECF3" w:rsidR="00310ED1" w:rsidRDefault="00310ED1">
      <w:pPr>
        <w:pStyle w:val="Standard"/>
        <w:jc w:val="center"/>
        <w:rPr>
          <w:b/>
          <w:bCs/>
          <w:color w:val="000000"/>
        </w:rPr>
      </w:pPr>
    </w:p>
    <w:p w14:paraId="12B72F27" w14:textId="06C24B6E" w:rsidR="00310ED1" w:rsidRDefault="00C24C21">
      <w:pPr>
        <w:jc w:val="center"/>
      </w:pPr>
      <w:r>
        <w:rPr>
          <w:b/>
          <w:bCs/>
          <w:noProof/>
          <w:color w:val="000000"/>
        </w:rPr>
        <w:drawing>
          <wp:anchor distT="0" distB="0" distL="114300" distR="114300" simplePos="0" relativeHeight="8" behindDoc="0" locked="0" layoutInCell="1" allowOverlap="1" wp14:anchorId="12B72FEA" wp14:editId="3D23A2A7">
            <wp:simplePos x="0" y="0"/>
            <wp:positionH relativeFrom="margin">
              <wp:posOffset>0</wp:posOffset>
            </wp:positionH>
            <wp:positionV relativeFrom="paragraph">
              <wp:posOffset>349885</wp:posOffset>
            </wp:positionV>
            <wp:extent cx="6119996" cy="2496961"/>
            <wp:effectExtent l="0" t="0" r="0" b="0"/>
            <wp:wrapSquare wrapText="bothSides"/>
            <wp:docPr id="106"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19996" cy="2496961"/>
                    </a:xfrm>
                    <a:prstGeom prst="rect">
                      <a:avLst/>
                    </a:prstGeom>
                    <a:noFill/>
                    <a:ln>
                      <a:noFill/>
                      <a:prstDash/>
                    </a:ln>
                  </pic:spPr>
                </pic:pic>
              </a:graphicData>
            </a:graphic>
          </wp:anchor>
        </w:drawing>
      </w:r>
      <w:r w:rsidR="004C0A0A">
        <w:t xml:space="preserve">    </w:t>
      </w:r>
    </w:p>
    <w:p w14:paraId="59DC1963" w14:textId="6BC6D4FC" w:rsidR="00C24C21" w:rsidRPr="00C24C21" w:rsidRDefault="00C24C21" w:rsidP="00C24C21"/>
    <w:p w14:paraId="45E5C893" w14:textId="1B4C8127" w:rsidR="00C24C21" w:rsidRPr="00C24C21" w:rsidRDefault="00C24C21" w:rsidP="00C24C21"/>
    <w:p w14:paraId="61036F29" w14:textId="593A65E7" w:rsidR="00C24C21" w:rsidRPr="00C24C21" w:rsidRDefault="001005E5" w:rsidP="001005E5">
      <w:pPr>
        <w:jc w:val="both"/>
      </w:pPr>
      <w:r>
        <w:rPr>
          <w:sz w:val="23"/>
          <w:szCs w:val="23"/>
        </w:rPr>
        <w:t xml:space="preserve">Los algoritmos han ido de mayor a menor error, siendo el 50T instancias el que tiene mayor tasa de error, seguido por el </w:t>
      </w:r>
      <w:proofErr w:type="spellStart"/>
      <w:r>
        <w:rPr>
          <w:sz w:val="23"/>
          <w:szCs w:val="23"/>
        </w:rPr>
        <w:t>Hold</w:t>
      </w:r>
      <w:proofErr w:type="spellEnd"/>
      <w:r>
        <w:rPr>
          <w:sz w:val="23"/>
          <w:szCs w:val="23"/>
        </w:rPr>
        <w:t xml:space="preserve"> </w:t>
      </w:r>
      <w:proofErr w:type="spellStart"/>
      <w:r>
        <w:rPr>
          <w:sz w:val="23"/>
          <w:szCs w:val="23"/>
        </w:rPr>
        <w:t>Out</w:t>
      </w:r>
      <w:proofErr w:type="spellEnd"/>
      <w:r>
        <w:rPr>
          <w:sz w:val="23"/>
          <w:szCs w:val="23"/>
        </w:rPr>
        <w:t xml:space="preserve"> y la validación cruzada.</w:t>
      </w:r>
    </w:p>
    <w:p w14:paraId="4BCC83E9" w14:textId="7FED7076" w:rsidR="00C24C21" w:rsidRPr="00C24C21" w:rsidRDefault="00C24C21" w:rsidP="001005E5">
      <w:pPr>
        <w:jc w:val="both"/>
      </w:pPr>
    </w:p>
    <w:p w14:paraId="300F7169" w14:textId="7442E326" w:rsidR="001005E5" w:rsidRDefault="001005E5" w:rsidP="001005E5">
      <w:pPr>
        <w:jc w:val="both"/>
        <w:rPr>
          <w:sz w:val="23"/>
          <w:szCs w:val="23"/>
        </w:rPr>
      </w:pPr>
      <w:r>
        <w:rPr>
          <w:sz w:val="23"/>
          <w:szCs w:val="23"/>
        </w:rPr>
        <w:t>Esta situación tiene bastante sentido, ya que</w:t>
      </w:r>
      <w:r>
        <w:rPr>
          <w:sz w:val="23"/>
          <w:szCs w:val="23"/>
        </w:rPr>
        <w:t>, al entrenar con menos instancias, crea un peor modelo y por tanto mayor tasa de error</w:t>
      </w:r>
      <w:r>
        <w:rPr>
          <w:sz w:val="23"/>
          <w:szCs w:val="23"/>
        </w:rPr>
        <w:t>.</w:t>
      </w:r>
      <w:r>
        <w:rPr>
          <w:sz w:val="23"/>
          <w:szCs w:val="23"/>
        </w:rPr>
        <w:t xml:space="preserve"> </w:t>
      </w:r>
    </w:p>
    <w:p w14:paraId="45111334" w14:textId="77777777" w:rsidR="001005E5" w:rsidRDefault="001005E5" w:rsidP="001005E5">
      <w:pPr>
        <w:jc w:val="both"/>
        <w:rPr>
          <w:sz w:val="23"/>
          <w:szCs w:val="23"/>
        </w:rPr>
      </w:pPr>
    </w:p>
    <w:p w14:paraId="2256C535" w14:textId="7A47EEC0" w:rsidR="001005E5" w:rsidRPr="00C24C21" w:rsidRDefault="001005E5" w:rsidP="001005E5">
      <w:pPr>
        <w:jc w:val="both"/>
      </w:pPr>
      <w:r>
        <w:rPr>
          <w:sz w:val="23"/>
          <w:szCs w:val="23"/>
        </w:rPr>
        <w:t xml:space="preserve">Por otro lado, podemos ver </w:t>
      </w:r>
      <w:r w:rsidR="00A5447E">
        <w:rPr>
          <w:sz w:val="23"/>
          <w:szCs w:val="23"/>
        </w:rPr>
        <w:t>que,</w:t>
      </w:r>
      <w:r>
        <w:rPr>
          <w:sz w:val="23"/>
          <w:szCs w:val="23"/>
        </w:rPr>
        <w:t xml:space="preserve"> a menor tasa de error, mayor desviación</w:t>
      </w:r>
      <w:r w:rsidR="00A5447E">
        <w:rPr>
          <w:sz w:val="23"/>
          <w:szCs w:val="23"/>
        </w:rPr>
        <w:t xml:space="preserve">. Esto compensa para que los intervalos se mantengan “estables”. </w:t>
      </w:r>
    </w:p>
    <w:p w14:paraId="17FA5D8A" w14:textId="7AE34607" w:rsidR="00C24C21" w:rsidRPr="00C24C21" w:rsidRDefault="00C24C21" w:rsidP="001005E5">
      <w:pPr>
        <w:jc w:val="both"/>
      </w:pPr>
    </w:p>
    <w:p w14:paraId="7C028502" w14:textId="5ABABD99" w:rsidR="00C24C21" w:rsidRPr="00C24C21" w:rsidRDefault="00A5447E" w:rsidP="001005E5">
      <w:pPr>
        <w:jc w:val="both"/>
      </w:pPr>
      <w:r>
        <w:rPr>
          <w:sz w:val="23"/>
          <w:szCs w:val="23"/>
        </w:rPr>
        <w:t>Por último, hay que mencionar que la validación cruzada es la que presenta menor tasa de errores ya que es la que se entrena con un mayor conjunto de datos, y da menor lugar a fallo.</w:t>
      </w:r>
    </w:p>
    <w:p w14:paraId="4C25D62C" w14:textId="270418AC" w:rsidR="00C24C21" w:rsidRDefault="00C24C21" w:rsidP="001005E5">
      <w:pPr>
        <w:pStyle w:val="Default"/>
        <w:numPr>
          <w:ilvl w:val="0"/>
          <w:numId w:val="2"/>
        </w:numPr>
        <w:jc w:val="both"/>
        <w:rPr>
          <w:rFonts w:ascii="Liberation Serif" w:hAnsi="Liberation Serif" w:cstheme="minorHAnsi"/>
          <w:b/>
          <w:bCs/>
        </w:rPr>
      </w:pPr>
      <w:r w:rsidRPr="00C24C21">
        <w:rPr>
          <w:rFonts w:ascii="Liberation Serif" w:hAnsi="Liberation Serif" w:cstheme="minorHAnsi"/>
          <w:b/>
          <w:bCs/>
        </w:rPr>
        <w:t>Preguntas sobre validación cruzada</w:t>
      </w:r>
    </w:p>
    <w:p w14:paraId="63333927" w14:textId="77777777" w:rsidR="00C24C21" w:rsidRPr="00C24C21" w:rsidRDefault="00C24C21" w:rsidP="001005E5">
      <w:pPr>
        <w:pStyle w:val="Default"/>
        <w:ind w:left="720"/>
        <w:jc w:val="both"/>
        <w:rPr>
          <w:rFonts w:ascii="Liberation Serif" w:hAnsi="Liberation Serif" w:cstheme="minorHAnsi"/>
          <w:b/>
          <w:bCs/>
        </w:rPr>
      </w:pPr>
    </w:p>
    <w:p w14:paraId="0817C6C5" w14:textId="0FE55440" w:rsidR="00C24C21" w:rsidRPr="00C24C21" w:rsidRDefault="00C24C21" w:rsidP="001005E5">
      <w:pPr>
        <w:pStyle w:val="Default"/>
        <w:numPr>
          <w:ilvl w:val="0"/>
          <w:numId w:val="5"/>
        </w:numPr>
        <w:tabs>
          <w:tab w:val="left" w:pos="426"/>
        </w:tabs>
        <w:ind w:left="426"/>
        <w:jc w:val="both"/>
        <w:rPr>
          <w:rFonts w:ascii="Liberation Serif" w:hAnsi="Liberation Serif" w:cstheme="minorHAnsi"/>
        </w:rPr>
      </w:pPr>
      <w:r w:rsidRPr="00C24C21">
        <w:rPr>
          <w:rFonts w:ascii="Liberation Serif" w:hAnsi="Liberation Serif" w:cstheme="minorHAnsi"/>
        </w:rPr>
        <w:t>¿Qué tasa de error se obtendría con el método 2?</w:t>
      </w:r>
    </w:p>
    <w:p w14:paraId="13311E94" w14:textId="77777777" w:rsidR="00C24C21" w:rsidRPr="00C24C21" w:rsidRDefault="00C24C21" w:rsidP="001005E5">
      <w:pPr>
        <w:pStyle w:val="Default"/>
        <w:tabs>
          <w:tab w:val="left" w:pos="426"/>
        </w:tabs>
        <w:ind w:left="426"/>
        <w:jc w:val="both"/>
        <w:rPr>
          <w:rFonts w:ascii="Liberation Serif" w:hAnsi="Liberation Serif" w:cstheme="minorHAnsi"/>
        </w:rPr>
      </w:pPr>
      <w:r w:rsidRPr="00C24C21">
        <w:rPr>
          <w:rFonts w:ascii="Liberation Serif" w:hAnsi="Liberation Serif" w:cstheme="minorHAnsi"/>
        </w:rPr>
        <w:t>Se debería obtener la misma tasa de error.</w:t>
      </w:r>
    </w:p>
    <w:p w14:paraId="5E6ED148" w14:textId="0F956248" w:rsidR="00C24C21" w:rsidRPr="00C24C21" w:rsidRDefault="00C24C21" w:rsidP="001005E5">
      <w:pPr>
        <w:pStyle w:val="Default"/>
        <w:numPr>
          <w:ilvl w:val="0"/>
          <w:numId w:val="5"/>
        </w:numPr>
        <w:tabs>
          <w:tab w:val="left" w:pos="426"/>
        </w:tabs>
        <w:ind w:left="426"/>
        <w:jc w:val="both"/>
        <w:rPr>
          <w:rFonts w:ascii="Liberation Serif" w:hAnsi="Liberation Serif" w:cstheme="minorHAnsi"/>
        </w:rPr>
      </w:pPr>
      <w:r w:rsidRPr="00C24C21">
        <w:rPr>
          <w:rFonts w:ascii="Liberation Serif" w:hAnsi="Liberation Serif" w:cstheme="minorHAnsi"/>
        </w:rPr>
        <w:t>¿Cómo espera que varíe la estimación de la varianza con el método 2 frente al método 1?</w:t>
      </w:r>
    </w:p>
    <w:p w14:paraId="5C5F95DD" w14:textId="56810CDC" w:rsidR="00C24C21" w:rsidRPr="00C24C21" w:rsidRDefault="00607D1E" w:rsidP="001005E5">
      <w:pPr>
        <w:pStyle w:val="Default"/>
        <w:tabs>
          <w:tab w:val="left" w:pos="426"/>
        </w:tabs>
        <w:ind w:left="426"/>
        <w:jc w:val="both"/>
        <w:rPr>
          <w:rFonts w:ascii="Liberation Serif" w:hAnsi="Liberation Serif" w:cstheme="minorHAnsi"/>
        </w:rPr>
      </w:pPr>
      <w:r>
        <w:rPr>
          <w:rFonts w:ascii="Liberation Serif" w:hAnsi="Liberation Serif" w:cstheme="minorHAnsi"/>
        </w:rPr>
        <w:t>Se espera que el valor sea inferior</w:t>
      </w:r>
      <w:r w:rsidR="00C24C21" w:rsidRPr="00C24C21">
        <w:rPr>
          <w:rFonts w:ascii="Liberation Serif" w:hAnsi="Liberation Serif" w:cstheme="minorHAnsi"/>
        </w:rPr>
        <w:t>.</w:t>
      </w:r>
    </w:p>
    <w:p w14:paraId="5A052FE7" w14:textId="0B5BE27C" w:rsidR="00C24C21" w:rsidRPr="00C24C21" w:rsidRDefault="00C24C21" w:rsidP="001005E5">
      <w:pPr>
        <w:pStyle w:val="Default"/>
        <w:numPr>
          <w:ilvl w:val="0"/>
          <w:numId w:val="5"/>
        </w:numPr>
        <w:tabs>
          <w:tab w:val="left" w:pos="426"/>
        </w:tabs>
        <w:ind w:left="426"/>
        <w:jc w:val="both"/>
        <w:rPr>
          <w:rFonts w:ascii="Liberation Serif" w:hAnsi="Liberation Serif" w:cstheme="minorHAnsi"/>
        </w:rPr>
      </w:pPr>
      <w:r w:rsidRPr="00C24C21">
        <w:rPr>
          <w:rFonts w:ascii="Liberation Serif" w:hAnsi="Liberation Serif" w:cstheme="minorHAnsi"/>
        </w:rPr>
        <w:t>¿Y los intervalos de confianza?</w:t>
      </w:r>
    </w:p>
    <w:p w14:paraId="5D157DF5" w14:textId="0339984A" w:rsidR="00C24C21" w:rsidRPr="00C24C21" w:rsidRDefault="00607D1E" w:rsidP="001005E5">
      <w:pPr>
        <w:pStyle w:val="Default"/>
        <w:tabs>
          <w:tab w:val="left" w:pos="426"/>
        </w:tabs>
        <w:ind w:left="426"/>
        <w:jc w:val="both"/>
        <w:rPr>
          <w:rFonts w:ascii="Liberation Serif" w:hAnsi="Liberation Serif" w:cstheme="minorHAnsi"/>
        </w:rPr>
      </w:pPr>
      <w:r>
        <w:rPr>
          <w:rFonts w:ascii="Liberation Serif" w:hAnsi="Liberation Serif" w:cstheme="minorHAnsi"/>
        </w:rPr>
        <w:t xml:space="preserve">Al esperar una menor varianza, la desviación será menor </w:t>
      </w:r>
      <w:proofErr w:type="gramStart"/>
      <w:r>
        <w:rPr>
          <w:rFonts w:ascii="Liberation Serif" w:hAnsi="Liberation Serif" w:cstheme="minorHAnsi"/>
        </w:rPr>
        <w:t>y</w:t>
      </w:r>
      <w:proofErr w:type="gramEnd"/>
      <w:r>
        <w:rPr>
          <w:rFonts w:ascii="Liberation Serif" w:hAnsi="Liberation Serif" w:cstheme="minorHAnsi"/>
        </w:rPr>
        <w:t xml:space="preserve"> por ende, se esperan unos intervalos más pequeños.</w:t>
      </w:r>
    </w:p>
    <w:p w14:paraId="537906A2" w14:textId="7606754D" w:rsidR="00C24C21" w:rsidRDefault="00C24C21" w:rsidP="001005E5">
      <w:pPr>
        <w:pStyle w:val="Default"/>
        <w:ind w:left="360"/>
        <w:jc w:val="both"/>
        <w:rPr>
          <w:rFonts w:ascii="Liberation Serif" w:hAnsi="Liberation Serif" w:cstheme="minorHAnsi"/>
        </w:rPr>
      </w:pPr>
    </w:p>
    <w:p w14:paraId="70CF0447" w14:textId="50E41AFE" w:rsidR="00C24C21" w:rsidRDefault="00C24C21" w:rsidP="001005E5">
      <w:pPr>
        <w:pStyle w:val="Default"/>
        <w:ind w:left="360"/>
        <w:jc w:val="both"/>
        <w:rPr>
          <w:rFonts w:ascii="Liberation Serif" w:hAnsi="Liberation Serif" w:cstheme="minorHAnsi"/>
        </w:rPr>
      </w:pPr>
    </w:p>
    <w:p w14:paraId="59EC5E36" w14:textId="77777777" w:rsidR="00C24C21" w:rsidRPr="00C24C21" w:rsidRDefault="00C24C21" w:rsidP="001005E5">
      <w:pPr>
        <w:pStyle w:val="Default"/>
        <w:ind w:left="360"/>
        <w:jc w:val="both"/>
        <w:rPr>
          <w:rFonts w:ascii="Liberation Serif" w:hAnsi="Liberation Serif" w:cstheme="minorHAnsi"/>
        </w:rPr>
      </w:pPr>
    </w:p>
    <w:p w14:paraId="24689101" w14:textId="3F2486A1" w:rsidR="00C24C21" w:rsidRPr="00C24C21" w:rsidRDefault="00C24C21" w:rsidP="001005E5">
      <w:pPr>
        <w:pStyle w:val="Default"/>
        <w:numPr>
          <w:ilvl w:val="0"/>
          <w:numId w:val="2"/>
        </w:numPr>
        <w:tabs>
          <w:tab w:val="left" w:pos="851"/>
        </w:tabs>
        <w:jc w:val="both"/>
        <w:rPr>
          <w:rFonts w:ascii="Liberation Serif" w:hAnsi="Liberation Serif" w:cstheme="minorHAnsi"/>
          <w:b/>
          <w:bCs/>
          <w:sz w:val="32"/>
          <w:szCs w:val="32"/>
        </w:rPr>
      </w:pPr>
      <w:r w:rsidRPr="00C24C21">
        <w:rPr>
          <w:rFonts w:ascii="Liberation Serif" w:hAnsi="Liberation Serif" w:cstheme="minorHAnsi"/>
          <w:b/>
          <w:bCs/>
        </w:rPr>
        <w:t>Referencias:</w:t>
      </w:r>
    </w:p>
    <w:p w14:paraId="774D92D2" w14:textId="77777777" w:rsidR="00C24C21" w:rsidRPr="00C24C21" w:rsidRDefault="00C24C21" w:rsidP="001005E5">
      <w:pPr>
        <w:pStyle w:val="Default"/>
        <w:tabs>
          <w:tab w:val="left" w:pos="851"/>
        </w:tabs>
        <w:ind w:left="720"/>
        <w:jc w:val="both"/>
        <w:rPr>
          <w:rFonts w:ascii="Liberation Serif" w:hAnsi="Liberation Serif" w:cstheme="minorHAnsi"/>
          <w:b/>
          <w:bCs/>
          <w:sz w:val="32"/>
          <w:szCs w:val="32"/>
        </w:rPr>
      </w:pPr>
    </w:p>
    <w:p w14:paraId="5A002A8F" w14:textId="5267FB4B" w:rsidR="00C24C21" w:rsidRPr="00607D1E" w:rsidRDefault="001005E5" w:rsidP="001005E5">
      <w:pPr>
        <w:pStyle w:val="Default"/>
        <w:numPr>
          <w:ilvl w:val="0"/>
          <w:numId w:val="4"/>
        </w:numPr>
        <w:spacing w:after="35"/>
        <w:ind w:left="426"/>
        <w:jc w:val="both"/>
        <w:rPr>
          <w:rFonts w:ascii="Liberation Serif" w:hAnsi="Liberation Serif"/>
          <w:sz w:val="23"/>
          <w:szCs w:val="23"/>
        </w:rPr>
      </w:pPr>
      <w:r>
        <w:rPr>
          <w:rFonts w:ascii="Liberation Serif" w:hAnsi="Liberation Serif"/>
          <w:sz w:val="23"/>
          <w:szCs w:val="23"/>
        </w:rPr>
        <w:t xml:space="preserve">Apuntes de </w:t>
      </w:r>
      <w:r w:rsidR="00C24C21" w:rsidRPr="00C24C21">
        <w:rPr>
          <w:rFonts w:ascii="Liberation Serif" w:hAnsi="Liberation Serif"/>
          <w:sz w:val="23"/>
          <w:szCs w:val="23"/>
        </w:rPr>
        <w:t>Técnicas de Aprendizaje Automático, 202</w:t>
      </w:r>
      <w:r w:rsidR="00607D1E">
        <w:rPr>
          <w:rFonts w:ascii="Liberation Serif" w:hAnsi="Liberation Serif"/>
          <w:sz w:val="23"/>
          <w:szCs w:val="23"/>
        </w:rPr>
        <w:t>2</w:t>
      </w:r>
      <w:r w:rsidR="00C24C21" w:rsidRPr="00C24C21">
        <w:rPr>
          <w:rFonts w:ascii="Liberation Serif" w:hAnsi="Liberation Serif"/>
          <w:sz w:val="23"/>
          <w:szCs w:val="23"/>
        </w:rPr>
        <w:t>/2</w:t>
      </w:r>
      <w:r w:rsidR="00607D1E">
        <w:rPr>
          <w:rFonts w:ascii="Liberation Serif" w:hAnsi="Liberation Serif"/>
          <w:sz w:val="23"/>
          <w:szCs w:val="23"/>
        </w:rPr>
        <w:t>3</w:t>
      </w:r>
      <w:r w:rsidR="00C24C21" w:rsidRPr="00C24C21">
        <w:rPr>
          <w:rFonts w:ascii="Liberation Serif" w:hAnsi="Liberation Serif"/>
          <w:sz w:val="23"/>
          <w:szCs w:val="23"/>
        </w:rPr>
        <w:t xml:space="preserve">. </w:t>
      </w:r>
    </w:p>
    <w:sectPr w:rsidR="00C24C21" w:rsidRPr="00607D1E" w:rsidSect="00A5447E">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73000" w14:textId="77777777" w:rsidR="00000000" w:rsidRDefault="004C0A0A">
      <w:r>
        <w:separator/>
      </w:r>
    </w:p>
  </w:endnote>
  <w:endnote w:type="continuationSeparator" w:id="0">
    <w:p w14:paraId="12B73002" w14:textId="77777777" w:rsidR="00000000" w:rsidRDefault="004C0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Noto Serif CJK SC">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2FFC" w14:textId="77777777" w:rsidR="00000000" w:rsidRDefault="004C0A0A">
      <w:r>
        <w:rPr>
          <w:color w:val="000000"/>
        </w:rPr>
        <w:separator/>
      </w:r>
    </w:p>
  </w:footnote>
  <w:footnote w:type="continuationSeparator" w:id="0">
    <w:p w14:paraId="12B72FFE" w14:textId="77777777" w:rsidR="00000000" w:rsidRDefault="004C0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909"/>
    <w:multiLevelType w:val="hybridMultilevel"/>
    <w:tmpl w:val="A2B6C6D2"/>
    <w:lvl w:ilvl="0" w:tplc="DADCBBAE">
      <w:start w:val="10"/>
      <w:numFmt w:val="bullet"/>
      <w:lvlText w:val="−"/>
      <w:lvlJc w:val="left"/>
      <w:pPr>
        <w:ind w:left="720" w:hanging="360"/>
      </w:pPr>
      <w:rPr>
        <w:rFonts w:ascii="Calibri" w:eastAsia="Noto Serif CJK SC"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AE27B5"/>
    <w:multiLevelType w:val="hybridMultilevel"/>
    <w:tmpl w:val="CDE44DDC"/>
    <w:lvl w:ilvl="0" w:tplc="A7EEFC2C">
      <w:start w:val="10"/>
      <w:numFmt w:val="bullet"/>
      <w:lvlText w:val="−"/>
      <w:lvlJc w:val="left"/>
      <w:pPr>
        <w:ind w:left="720" w:hanging="360"/>
      </w:pPr>
      <w:rPr>
        <w:rFonts w:ascii="Calibri" w:eastAsia="Noto Serif CJK SC"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1E6EC9"/>
    <w:multiLevelType w:val="hybridMultilevel"/>
    <w:tmpl w:val="84E6E4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4E071D"/>
    <w:multiLevelType w:val="hybridMultilevel"/>
    <w:tmpl w:val="84E6E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267449"/>
    <w:multiLevelType w:val="hybridMultilevel"/>
    <w:tmpl w:val="00D8BB0A"/>
    <w:lvl w:ilvl="0" w:tplc="02EEA95C">
      <w:start w:val="8"/>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51961977">
    <w:abstractNumId w:val="2"/>
  </w:num>
  <w:num w:numId="2" w16cid:durableId="1180702464">
    <w:abstractNumId w:val="4"/>
  </w:num>
  <w:num w:numId="3" w16cid:durableId="19017730">
    <w:abstractNumId w:val="3"/>
  </w:num>
  <w:num w:numId="4" w16cid:durableId="874461383">
    <w:abstractNumId w:val="0"/>
  </w:num>
  <w:num w:numId="5" w16cid:durableId="1637637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10ED1"/>
    <w:rsid w:val="000B4BB9"/>
    <w:rsid w:val="001005E5"/>
    <w:rsid w:val="00310ED1"/>
    <w:rsid w:val="00493B76"/>
    <w:rsid w:val="004C0A0A"/>
    <w:rsid w:val="00607D1E"/>
    <w:rsid w:val="00A5447E"/>
    <w:rsid w:val="00B95F15"/>
    <w:rsid w:val="00C24C21"/>
    <w:rsid w:val="00D76B2B"/>
    <w:rsid w:val="00DB37A6"/>
    <w:rsid w:val="00F46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B72F1B"/>
  <w15:docId w15:val="{E8BEE5C0-1480-4CA1-843C-4DE0DB7A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rrafodelista">
    <w:name w:val="List Paragraph"/>
    <w:basedOn w:val="Normal"/>
    <w:uiPriority w:val="34"/>
    <w:qFormat/>
    <w:rsid w:val="000B4BB9"/>
    <w:pPr>
      <w:ind w:left="720"/>
      <w:contextualSpacing/>
    </w:pPr>
    <w:rPr>
      <w:rFonts w:cs="Mangal"/>
      <w:szCs w:val="21"/>
    </w:rPr>
  </w:style>
  <w:style w:type="character" w:styleId="Hipervnculo">
    <w:name w:val="Hyperlink"/>
    <w:basedOn w:val="Fuentedeprrafopredeter"/>
    <w:uiPriority w:val="99"/>
    <w:unhideWhenUsed/>
    <w:rsid w:val="000B4BB9"/>
    <w:rPr>
      <w:color w:val="0563C1" w:themeColor="hyperlink"/>
      <w:u w:val="single"/>
    </w:rPr>
  </w:style>
  <w:style w:type="character" w:styleId="Mencinsinresolver">
    <w:name w:val="Unresolved Mention"/>
    <w:basedOn w:val="Fuentedeprrafopredeter"/>
    <w:uiPriority w:val="99"/>
    <w:semiHidden/>
    <w:unhideWhenUsed/>
    <w:rsid w:val="000B4BB9"/>
    <w:rPr>
      <w:color w:val="605E5C"/>
      <w:shd w:val="clear" w:color="auto" w:fill="E1DFDD"/>
    </w:rPr>
  </w:style>
  <w:style w:type="paragraph" w:styleId="Encabezado">
    <w:name w:val="header"/>
    <w:basedOn w:val="Normal"/>
    <w:link w:val="EncabezadoCar"/>
    <w:uiPriority w:val="99"/>
    <w:unhideWhenUsed/>
    <w:rsid w:val="00493B76"/>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493B76"/>
    <w:rPr>
      <w:rFonts w:cs="Mangal"/>
      <w:szCs w:val="21"/>
    </w:rPr>
  </w:style>
  <w:style w:type="paragraph" w:styleId="Piedepgina">
    <w:name w:val="footer"/>
    <w:basedOn w:val="Normal"/>
    <w:link w:val="PiedepginaCar"/>
    <w:uiPriority w:val="99"/>
    <w:unhideWhenUsed/>
    <w:rsid w:val="00493B76"/>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493B76"/>
    <w:rPr>
      <w:rFonts w:cs="Mangal"/>
      <w:szCs w:val="21"/>
    </w:rPr>
  </w:style>
  <w:style w:type="paragraph" w:customStyle="1" w:styleId="Default">
    <w:name w:val="Default"/>
    <w:rsid w:val="00C24C21"/>
    <w:pPr>
      <w:autoSpaceDE w:val="0"/>
      <w:adjustRightInd w:val="0"/>
      <w:textAlignment w:val="auto"/>
    </w:pPr>
    <w:rPr>
      <w:rFonts w:ascii="Calibri" w:hAnsi="Calibri" w:cs="Calibri"/>
      <w:color w:val="000000"/>
      <w:kern w:val="0"/>
      <w:lang w:bidi="ar-SA"/>
    </w:rPr>
  </w:style>
  <w:style w:type="paragraph" w:styleId="Sinespaciado">
    <w:name w:val="No Spacing"/>
    <w:link w:val="SinespaciadoCar"/>
    <w:uiPriority w:val="1"/>
    <w:qFormat/>
    <w:rsid w:val="00A5447E"/>
    <w:pPr>
      <w:autoSpaceDN/>
      <w:textAlignment w:val="auto"/>
    </w:pPr>
    <w:rPr>
      <w:rFonts w:asciiTheme="minorHAnsi" w:eastAsiaTheme="minorEastAsia" w:hAnsiTheme="minorHAnsi" w:cstheme="minorBidi"/>
      <w:kern w:val="0"/>
      <w:sz w:val="22"/>
      <w:szCs w:val="22"/>
      <w:lang w:eastAsia="es-ES" w:bidi="ar-SA"/>
    </w:rPr>
  </w:style>
  <w:style w:type="character" w:customStyle="1" w:styleId="SinespaciadoCar">
    <w:name w:val="Sin espaciado Car"/>
    <w:basedOn w:val="Fuentedeprrafopredeter"/>
    <w:link w:val="Sinespaciado"/>
    <w:uiPriority w:val="1"/>
    <w:rsid w:val="00A5447E"/>
    <w:rPr>
      <w:rFonts w:asciiTheme="minorHAnsi" w:eastAsiaTheme="minorEastAsia" w:hAnsiTheme="minorHAnsi" w:cstheme="minorBidi"/>
      <w:kern w:val="0"/>
      <w:sz w:val="22"/>
      <w:szCs w:val="22"/>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4258">
      <w:bodyDiv w:val="1"/>
      <w:marLeft w:val="0"/>
      <w:marRight w:val="0"/>
      <w:marTop w:val="0"/>
      <w:marBottom w:val="0"/>
      <w:divBdr>
        <w:top w:val="none" w:sz="0" w:space="0" w:color="auto"/>
        <w:left w:val="none" w:sz="0" w:space="0" w:color="auto"/>
        <w:bottom w:val="none" w:sz="0" w:space="0" w:color="auto"/>
        <w:right w:val="none" w:sz="0" w:space="0" w:color="auto"/>
      </w:divBdr>
    </w:div>
    <w:div w:id="922374213">
      <w:bodyDiv w:val="1"/>
      <w:marLeft w:val="0"/>
      <w:marRight w:val="0"/>
      <w:marTop w:val="0"/>
      <w:marBottom w:val="0"/>
      <w:divBdr>
        <w:top w:val="none" w:sz="0" w:space="0" w:color="auto"/>
        <w:left w:val="none" w:sz="0" w:space="0" w:color="auto"/>
        <w:bottom w:val="none" w:sz="0" w:space="0" w:color="auto"/>
        <w:right w:val="none" w:sz="0" w:space="0" w:color="auto"/>
      </w:divBdr>
    </w:div>
    <w:div w:id="1563060677">
      <w:bodyDiv w:val="1"/>
      <w:marLeft w:val="0"/>
      <w:marRight w:val="0"/>
      <w:marTop w:val="0"/>
      <w:marBottom w:val="0"/>
      <w:divBdr>
        <w:top w:val="none" w:sz="0" w:space="0" w:color="auto"/>
        <w:left w:val="none" w:sz="0" w:space="0" w:color="auto"/>
        <w:bottom w:val="none" w:sz="0" w:space="0" w:color="auto"/>
        <w:right w:val="none" w:sz="0" w:space="0" w:color="auto"/>
      </w:divBdr>
    </w:div>
    <w:div w:id="166435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oybean+(Larg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s/congressional+voting+records" TargetMode="Externa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0F7D3-4CD5-4137-8196-A2F15E32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CURSO 2022/23</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 4</dc:title>
  <dc:subject>TECNICAS DE APRENDIZAJE AUTOMÁTICO</dc:subject>
  <dc:creator>Javier Abad Hernández</dc:creator>
  <cp:lastModifiedBy>JAVIER ABAD HERNANDEZ</cp:lastModifiedBy>
  <cp:revision>2</cp:revision>
  <cp:lastPrinted>2023-03-17T14:58:00Z</cp:lastPrinted>
  <dcterms:created xsi:type="dcterms:W3CDTF">2023-03-17T15:58:00Z</dcterms:created>
  <dcterms:modified xsi:type="dcterms:W3CDTF">2023-03-17T15:58:00Z</dcterms:modified>
  <cp:category>JAVIER ABAD HERNÁNDEZ</cp:category>
</cp:coreProperties>
</file>